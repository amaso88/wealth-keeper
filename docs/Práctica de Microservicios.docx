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B8DF1D7" w14:textId="0DE038AC" w:rsidR="00A743BA" w:rsidRPr="00F240E9" w:rsidRDefault="0060285E" w:rsidP="007B0292">
      <w:pPr>
        <w:spacing w:before="0" w:line="276" w:lineRule="auto"/>
        <w:rPr>
          <w:b/>
          <w:color w:val="EB5B5B" w:themeColor="accent1"/>
          <w:lang w:val="en-GB"/>
        </w:rPr>
      </w:pPr>
      <w:r>
        <w:rPr>
          <w:b/>
          <w:noProof/>
          <w:color w:val="EB5B5B" w:themeColor="accent1"/>
          <w:lang w:val="en-GB"/>
        </w:rPr>
        <mc:AlternateContent>
          <mc:Choice Requires="wps">
            <w:drawing>
              <wp:anchor distT="0" distB="0" distL="114300" distR="114300" simplePos="0" relativeHeight="251344895" behindDoc="1" locked="0" layoutInCell="1" allowOverlap="1" wp14:anchorId="4A7FFB72" wp14:editId="4AC221C5">
                <wp:simplePos x="0" y="0"/>
                <wp:positionH relativeFrom="column">
                  <wp:posOffset>-819785</wp:posOffset>
                </wp:positionH>
                <wp:positionV relativeFrom="paragraph">
                  <wp:posOffset>-912164</wp:posOffset>
                </wp:positionV>
                <wp:extent cx="7567448" cy="10862442"/>
                <wp:effectExtent l="0" t="0" r="14605" b="15240"/>
                <wp:wrapNone/>
                <wp:docPr id="2107712179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67448" cy="10862442"/>
                        </a:xfrm>
                        <a:prstGeom prst="rect">
                          <a:avLst/>
                        </a:prstGeom>
                        <a:solidFill>
                          <a:srgbClr val="9ED1DA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7498C76" id="Rectangle 6" o:spid="_x0000_s1026" style="position:absolute;margin-left:-64.55pt;margin-top:-71.8pt;width:595.85pt;height:855.3pt;z-index:-25197158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" fillcolor="#9ed1da" strokecolor="#2b0505 [484]" strokeweight="2pt"/>
            </w:pict>
          </mc:Fallback>
        </mc:AlternateConten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204"/>
      </w:tblGrid>
      <w:tr w:rsidR="00A743BA" w:rsidRPr="006058DC" w14:paraId="3162295B" w14:textId="77777777" w:rsidTr="00A743BA">
        <w:tc>
          <w:tcPr>
            <w:tcW w:w="9204" w:type="dxa"/>
          </w:tcPr>
          <w:p w14:paraId="3A525799" w14:textId="76D39796" w:rsidR="00DA4945" w:rsidRPr="0060285E" w:rsidRDefault="00FE481A" w:rsidP="00120155">
            <w:pPr>
              <w:spacing w:before="0" w:line="276" w:lineRule="auto"/>
              <w:jc w:val="center"/>
              <w:rPr>
                <w:rFonts w:ascii="Montserrat ExtraBold" w:eastAsiaTheme="majorEastAsia" w:hAnsi="Montserrat ExtraBold" w:cstheme="majorBidi"/>
                <w:b/>
                <w:bCs/>
                <w:caps/>
                <w:color w:val="006DA6"/>
                <w:sz w:val="60"/>
                <w:szCs w:val="60"/>
              </w:rPr>
            </w:pPr>
            <w:r>
              <w:rPr>
                <w:rFonts w:ascii="Montserrat ExtraBold" w:eastAsiaTheme="majorEastAsia" w:hAnsi="Montserrat ExtraBold" w:cstheme="majorBidi"/>
                <w:b/>
                <w:bCs/>
                <w:caps/>
                <w:color w:val="006DA6"/>
                <w:sz w:val="60"/>
                <w:szCs w:val="60"/>
              </w:rPr>
              <w:t>Práctica microservicios</w:t>
            </w:r>
          </w:p>
          <w:p w14:paraId="641FC1FE" w14:textId="1D5FE295" w:rsidR="00A743BA" w:rsidRPr="0029407B" w:rsidRDefault="00A743BA" w:rsidP="007B0292">
            <w:pPr>
              <w:spacing w:before="0" w:line="276" w:lineRule="auto"/>
              <w:rPr>
                <w:b/>
                <w:color w:val="EB5B5B" w:themeColor="accent1"/>
              </w:rPr>
            </w:pPr>
          </w:p>
        </w:tc>
      </w:tr>
      <w:tr w:rsidR="00A743BA" w:rsidRPr="006058DC" w14:paraId="7EC833D4" w14:textId="77777777" w:rsidTr="00A743BA">
        <w:tc>
          <w:tcPr>
            <w:tcW w:w="9204" w:type="dxa"/>
          </w:tcPr>
          <w:p w14:paraId="366293AD" w14:textId="3D6F0CCA" w:rsidR="00A743BA" w:rsidRPr="0029407B" w:rsidRDefault="00A743BA" w:rsidP="007B0292">
            <w:pPr>
              <w:spacing w:before="0"/>
              <w:rPr>
                <w:b/>
                <w:color w:val="EB5B5B" w:themeColor="accent1"/>
              </w:rPr>
            </w:pPr>
          </w:p>
        </w:tc>
      </w:tr>
      <w:tr w:rsidR="00A743BA" w:rsidRPr="00F240E9" w14:paraId="2A4950AB" w14:textId="77777777" w:rsidTr="00A743BA">
        <w:tc>
          <w:tcPr>
            <w:tcW w:w="9204" w:type="dxa"/>
          </w:tcPr>
          <w:p w14:paraId="61794001" w14:textId="7095110A" w:rsidR="00A743BA" w:rsidRPr="0060285E" w:rsidRDefault="00FE481A" w:rsidP="006058DC">
            <w:pPr>
              <w:spacing w:before="0"/>
              <w:jc w:val="center"/>
              <w:rPr>
                <w:rFonts w:ascii="Montserrat" w:hAnsi="Montserrat"/>
                <w:b/>
                <w:color w:val="FFFFFF" w:themeColor="background1"/>
                <w:sz w:val="44"/>
                <w:szCs w:val="44"/>
                <w:lang w:val="en-GB"/>
              </w:rPr>
            </w:pPr>
            <w:r>
              <w:rPr>
                <w:rFonts w:ascii="Montserrat" w:hAnsi="Montserrat"/>
                <w:b/>
                <w:color w:val="FFFFFF" w:themeColor="background1"/>
                <w:sz w:val="44"/>
                <w:szCs w:val="44"/>
                <w:lang w:val="en-GB"/>
              </w:rPr>
              <w:t>Spring Boot</w:t>
            </w:r>
          </w:p>
          <w:p w14:paraId="0399471A" w14:textId="095C63EE" w:rsidR="00A743BA" w:rsidRPr="00F240E9" w:rsidRDefault="00A743BA" w:rsidP="007B0292">
            <w:pPr>
              <w:spacing w:before="0" w:line="276" w:lineRule="auto"/>
              <w:rPr>
                <w:b/>
                <w:color w:val="EB5B5B" w:themeColor="accent1"/>
                <w:lang w:val="en-GB"/>
              </w:rPr>
            </w:pPr>
          </w:p>
        </w:tc>
      </w:tr>
      <w:tr w:rsidR="00A743BA" w:rsidRPr="00F240E9" w14:paraId="2C9CEF46" w14:textId="77777777" w:rsidTr="00A743BA">
        <w:tc>
          <w:tcPr>
            <w:tcW w:w="9204" w:type="dxa"/>
          </w:tcPr>
          <w:p w14:paraId="59A867A4" w14:textId="5ADF63AC" w:rsidR="00A743BA" w:rsidRPr="00F240E9" w:rsidRDefault="00A743BA" w:rsidP="007B0292">
            <w:pPr>
              <w:spacing w:before="0" w:line="276" w:lineRule="auto"/>
              <w:rPr>
                <w:b/>
                <w:color w:val="EB5B5B" w:themeColor="accent1"/>
                <w:lang w:val="en-GB"/>
              </w:rPr>
            </w:pPr>
          </w:p>
        </w:tc>
      </w:tr>
    </w:tbl>
    <w:p w14:paraId="1B940B1A" w14:textId="494B6547" w:rsidR="00A743BA" w:rsidRPr="00F240E9" w:rsidRDefault="00A743BA" w:rsidP="007B0292">
      <w:pPr>
        <w:spacing w:before="0" w:line="276" w:lineRule="auto"/>
        <w:rPr>
          <w:b/>
          <w:color w:val="EB5B5B" w:themeColor="accent1"/>
          <w:lang w:val="en-GB"/>
        </w:rPr>
      </w:pPr>
    </w:p>
    <w:p w14:paraId="197AA08A" w14:textId="114E22BC" w:rsidR="00A743BA" w:rsidRPr="00F240E9" w:rsidRDefault="00A743BA" w:rsidP="007B0292">
      <w:pPr>
        <w:spacing w:before="0" w:line="276" w:lineRule="auto"/>
        <w:rPr>
          <w:b/>
          <w:color w:val="EB5B5B" w:themeColor="accent1"/>
          <w:lang w:val="en-GB"/>
        </w:rPr>
      </w:pPr>
    </w:p>
    <w:p w14:paraId="106D9B89" w14:textId="526A283F" w:rsidR="00A743BA" w:rsidRPr="00F240E9" w:rsidRDefault="0060285E" w:rsidP="0060285E">
      <w:pPr>
        <w:tabs>
          <w:tab w:val="left" w:pos="3285"/>
          <w:tab w:val="left" w:pos="8565"/>
        </w:tabs>
        <w:spacing w:before="0" w:line="276" w:lineRule="auto"/>
        <w:rPr>
          <w:b/>
          <w:color w:val="EB5B5B" w:themeColor="accent1"/>
          <w:lang w:val="en-GB"/>
        </w:rPr>
      </w:pPr>
      <w:r>
        <w:rPr>
          <w:b/>
          <w:color w:val="EB5B5B" w:themeColor="accent1"/>
          <w:lang w:val="en-GB"/>
        </w:rPr>
        <w:tab/>
      </w:r>
      <w:r>
        <w:rPr>
          <w:b/>
          <w:color w:val="EB5B5B" w:themeColor="accent1"/>
          <w:lang w:val="en-GB"/>
        </w:rPr>
        <w:tab/>
      </w:r>
    </w:p>
    <w:p w14:paraId="57F4A299" w14:textId="77777777" w:rsidR="00A743BA" w:rsidRPr="00F240E9" w:rsidRDefault="00A743BA" w:rsidP="007B0292">
      <w:pPr>
        <w:spacing w:before="0" w:line="276" w:lineRule="auto"/>
        <w:rPr>
          <w:b/>
          <w:color w:val="EB5B5B" w:themeColor="accent1"/>
          <w:lang w:val="en-GB"/>
        </w:rPr>
      </w:pPr>
    </w:p>
    <w:p w14:paraId="5F0E9A87" w14:textId="2CDDD0DF" w:rsidR="00A743BA" w:rsidRPr="00F240E9" w:rsidRDefault="0060285E" w:rsidP="0060285E">
      <w:pPr>
        <w:tabs>
          <w:tab w:val="left" w:pos="5520"/>
        </w:tabs>
        <w:spacing w:before="0" w:line="276" w:lineRule="auto"/>
        <w:rPr>
          <w:b/>
          <w:color w:val="EB5B5B" w:themeColor="accent1"/>
          <w:lang w:val="en-GB"/>
        </w:rPr>
      </w:pPr>
      <w:r>
        <w:rPr>
          <w:b/>
          <w:color w:val="EB5B5B" w:themeColor="accent1"/>
          <w:lang w:val="en-GB"/>
        </w:rPr>
        <w:tab/>
      </w:r>
    </w:p>
    <w:p w14:paraId="4E4B09CE" w14:textId="797F791E" w:rsidR="00A743BA" w:rsidRPr="00F240E9" w:rsidRDefault="00A743BA" w:rsidP="007B0292">
      <w:pPr>
        <w:spacing w:before="0" w:line="276" w:lineRule="auto"/>
        <w:rPr>
          <w:b/>
          <w:color w:val="EB5B5B" w:themeColor="accent1"/>
          <w:lang w:val="en-GB"/>
        </w:rPr>
      </w:pPr>
    </w:p>
    <w:p w14:paraId="2FC3F8BB" w14:textId="06AA0009" w:rsidR="00A743BA" w:rsidRPr="00F240E9" w:rsidRDefault="00A743BA" w:rsidP="007B0292">
      <w:pPr>
        <w:spacing w:before="0" w:line="276" w:lineRule="auto"/>
        <w:rPr>
          <w:b/>
          <w:color w:val="EB5B5B" w:themeColor="accent1"/>
          <w:lang w:val="en-GB"/>
        </w:rPr>
      </w:pPr>
    </w:p>
    <w:p w14:paraId="0C29F00F" w14:textId="614BA2A9" w:rsidR="00A743BA" w:rsidRPr="00F240E9" w:rsidRDefault="00A743BA" w:rsidP="007B0292">
      <w:pPr>
        <w:spacing w:before="0" w:line="276" w:lineRule="auto"/>
        <w:rPr>
          <w:b/>
          <w:color w:val="EB5B5B" w:themeColor="accent1"/>
          <w:lang w:val="en-GB"/>
        </w:rPr>
      </w:pPr>
    </w:p>
    <w:p w14:paraId="1146844B" w14:textId="1FFB6908" w:rsidR="00823806" w:rsidRDefault="00FE481A" w:rsidP="0046045B">
      <w:pPr>
        <w:pStyle w:val="Heading1"/>
        <w:numPr>
          <w:ilvl w:val="0"/>
          <w:numId w:val="60"/>
        </w:numPr>
      </w:pPr>
      <w:r w:rsidRPr="00FE481A">
        <w:lastRenderedPageBreak/>
        <w:t>Microservicio de Gestión de Usuarios</w:t>
      </w:r>
      <w:r w:rsidR="00E56BDF">
        <w:t xml:space="preserve"> y seguridad</w:t>
      </w:r>
      <w:r w:rsidRPr="00FE481A">
        <w:t xml:space="preserve"> (User Service)</w:t>
      </w:r>
      <w:r w:rsidR="00823806">
        <w:t>.</w:t>
      </w:r>
      <w:r w:rsidR="004F73C5">
        <w:t xml:space="preserve"> </w:t>
      </w:r>
      <w:r w:rsidR="004F73C5" w:rsidRPr="00F51243">
        <w:rPr>
          <w:color w:val="auto"/>
        </w:rPr>
        <w:t>(</w:t>
      </w:r>
      <w:r w:rsidR="00F51243">
        <w:rPr>
          <w:color w:val="auto"/>
        </w:rPr>
        <w:t>Yuri</w:t>
      </w:r>
      <w:r w:rsidR="004F73C5" w:rsidRPr="00F51243">
        <w:rPr>
          <w:color w:val="auto"/>
        </w:rPr>
        <w:t>)</w:t>
      </w:r>
    </w:p>
    <w:p w14:paraId="4D4D58DF" w14:textId="19607982" w:rsidR="00FE481A" w:rsidRDefault="00FE481A" w:rsidP="0046045B">
      <w:pPr>
        <w:ind w:firstLine="708"/>
      </w:pPr>
      <w:r w:rsidRPr="009D5ADE">
        <w:rPr>
          <w:b/>
          <w:bCs/>
        </w:rPr>
        <w:t>Responsabilidad:</w:t>
      </w:r>
      <w:r>
        <w:t xml:space="preserve"> Manejar el registro, autenticación y roles de los usuarios del</w:t>
      </w:r>
      <w:r w:rsidR="0046045B">
        <w:tab/>
      </w:r>
      <w:r>
        <w:t>sistema (administradores, usuarios regulares, etc.).</w:t>
      </w:r>
    </w:p>
    <w:p w14:paraId="7B2C2203" w14:textId="7093EF06" w:rsidR="0046045B" w:rsidRDefault="0046045B" w:rsidP="000118B0">
      <w:pPr>
        <w:spacing w:line="276" w:lineRule="auto"/>
        <w:ind w:firstLine="708"/>
      </w:pPr>
      <w:r w:rsidRPr="00016248">
        <w:rPr>
          <w:b/>
          <w:bCs/>
        </w:rPr>
        <w:t>Base de datos:</w:t>
      </w:r>
      <w:r>
        <w:t xml:space="preserve"> </w:t>
      </w:r>
      <w:proofErr w:type="spellStart"/>
      <w:r>
        <w:t>Postgres</w:t>
      </w:r>
      <w:proofErr w:type="spellEnd"/>
      <w:r>
        <w:t xml:space="preserve"> SQL</w:t>
      </w:r>
    </w:p>
    <w:p w14:paraId="2B5749BD" w14:textId="77777777" w:rsidR="00FE481A" w:rsidRPr="00FE481A" w:rsidRDefault="00FE481A" w:rsidP="000118B0">
      <w:pPr>
        <w:spacing w:line="276" w:lineRule="auto"/>
        <w:ind w:firstLine="708"/>
        <w:rPr>
          <w:b/>
          <w:bCs/>
        </w:rPr>
      </w:pPr>
      <w:r w:rsidRPr="000118B0">
        <w:rPr>
          <w:b/>
          <w:bCs/>
          <w:sz w:val="30"/>
          <w:szCs w:val="32"/>
        </w:rPr>
        <w:t>Funcionalidades</w:t>
      </w:r>
      <w:r w:rsidRPr="00FE481A">
        <w:rPr>
          <w:b/>
          <w:bCs/>
        </w:rPr>
        <w:t>:</w:t>
      </w:r>
    </w:p>
    <w:p w14:paraId="4EB4B29F" w14:textId="1E49F207" w:rsidR="00FE481A" w:rsidRPr="00320619" w:rsidRDefault="00320619" w:rsidP="00320619">
      <w:pPr>
        <w:ind w:firstLine="708"/>
        <w:rPr>
          <w:b/>
          <w:bCs/>
        </w:rPr>
      </w:pPr>
      <w:r w:rsidRPr="00320619">
        <w:rPr>
          <w:b/>
          <w:bCs/>
        </w:rPr>
        <w:t>Registro y Autenticación de Usuarios</w:t>
      </w:r>
    </w:p>
    <w:p w14:paraId="1B5BF815" w14:textId="77777777" w:rsidR="00320619" w:rsidRPr="00C758D2" w:rsidRDefault="00320619" w:rsidP="00320619">
      <w:pPr>
        <w:numPr>
          <w:ilvl w:val="0"/>
          <w:numId w:val="63"/>
        </w:numPr>
        <w:spacing w:before="0" w:after="160" w:line="259" w:lineRule="auto"/>
        <w:jc w:val="left"/>
      </w:pPr>
      <w:r w:rsidRPr="00C758D2">
        <w:rPr>
          <w:b/>
          <w:bCs/>
        </w:rPr>
        <w:t>Descripción</w:t>
      </w:r>
      <w:r w:rsidRPr="00C758D2">
        <w:t xml:space="preserve">: Implementar </w:t>
      </w:r>
      <w:proofErr w:type="spellStart"/>
      <w:r w:rsidRPr="00C758D2">
        <w:t>endpoints</w:t>
      </w:r>
      <w:proofErr w:type="spellEnd"/>
      <w:r w:rsidRPr="00C758D2">
        <w:t xml:space="preserve"> para que los nuevos usuarios se registren en la plataforma, proporcionando su email, contraseña, y otros datos relevantes. La autenticación debe permitir que los usuarios ingresen a la aplicación validando sus credenciales (email y contraseña) y generando un token de acceso (como JWT).</w:t>
      </w:r>
    </w:p>
    <w:p w14:paraId="3248F155" w14:textId="77777777" w:rsidR="00320619" w:rsidRPr="00C758D2" w:rsidRDefault="00320619" w:rsidP="00320619">
      <w:pPr>
        <w:numPr>
          <w:ilvl w:val="0"/>
          <w:numId w:val="63"/>
        </w:numPr>
        <w:spacing w:before="0" w:after="160" w:line="259" w:lineRule="auto"/>
        <w:jc w:val="left"/>
      </w:pPr>
      <w:r w:rsidRPr="00C758D2">
        <w:rPr>
          <w:b/>
          <w:bCs/>
        </w:rPr>
        <w:t>Tareas</w:t>
      </w:r>
      <w:r w:rsidRPr="00C758D2">
        <w:t>:</w:t>
      </w:r>
    </w:p>
    <w:p w14:paraId="335F0A18" w14:textId="77777777" w:rsidR="00320619" w:rsidRPr="00C758D2" w:rsidRDefault="00320619" w:rsidP="00320619">
      <w:pPr>
        <w:pStyle w:val="ListParagraph"/>
        <w:numPr>
          <w:ilvl w:val="1"/>
          <w:numId w:val="63"/>
        </w:numPr>
        <w:spacing w:after="160" w:line="259" w:lineRule="auto"/>
        <w:jc w:val="left"/>
      </w:pPr>
      <w:r w:rsidRPr="00C758D2">
        <w:t xml:space="preserve">Crear un </w:t>
      </w:r>
      <w:proofErr w:type="spellStart"/>
      <w:r w:rsidRPr="00C758D2">
        <w:t>endpoint</w:t>
      </w:r>
      <w:proofErr w:type="spellEnd"/>
      <w:r w:rsidRPr="00C758D2">
        <w:t xml:space="preserve"> POST /</w:t>
      </w:r>
      <w:proofErr w:type="spellStart"/>
      <w:r w:rsidRPr="00C758D2">
        <w:t>users</w:t>
      </w:r>
      <w:proofErr w:type="spellEnd"/>
      <w:r w:rsidRPr="00C758D2">
        <w:t>/</w:t>
      </w:r>
      <w:proofErr w:type="spellStart"/>
      <w:r w:rsidRPr="00C758D2">
        <w:t>register</w:t>
      </w:r>
      <w:proofErr w:type="spellEnd"/>
      <w:r w:rsidRPr="00C758D2">
        <w:t xml:space="preserve"> que valide los datos de registro y almacene el nuevo usuario en la base de datos.</w:t>
      </w:r>
    </w:p>
    <w:p w14:paraId="601307BE" w14:textId="77777777" w:rsidR="00320619" w:rsidRPr="00C758D2" w:rsidRDefault="00320619" w:rsidP="00320619">
      <w:pPr>
        <w:pStyle w:val="ListParagraph"/>
        <w:numPr>
          <w:ilvl w:val="1"/>
          <w:numId w:val="63"/>
        </w:numPr>
        <w:spacing w:after="160" w:line="259" w:lineRule="auto"/>
        <w:jc w:val="left"/>
      </w:pPr>
      <w:r w:rsidRPr="00C758D2">
        <w:t xml:space="preserve">Crear un </w:t>
      </w:r>
      <w:proofErr w:type="spellStart"/>
      <w:r w:rsidRPr="00C758D2">
        <w:t>endpoint</w:t>
      </w:r>
      <w:proofErr w:type="spellEnd"/>
      <w:r w:rsidRPr="00C758D2">
        <w:t xml:space="preserve"> POST /</w:t>
      </w:r>
      <w:proofErr w:type="spellStart"/>
      <w:r w:rsidRPr="00C758D2">
        <w:t>users</w:t>
      </w:r>
      <w:proofErr w:type="spellEnd"/>
      <w:r w:rsidRPr="00C758D2">
        <w:t>/</w:t>
      </w:r>
      <w:proofErr w:type="spellStart"/>
      <w:r w:rsidRPr="00C758D2">
        <w:t>login</w:t>
      </w:r>
      <w:proofErr w:type="spellEnd"/>
      <w:r w:rsidRPr="00C758D2">
        <w:t xml:space="preserve"> para validar credenciales y generar un token JWT para autenticación.</w:t>
      </w:r>
    </w:p>
    <w:p w14:paraId="7E3A262C" w14:textId="39F42033" w:rsidR="00320619" w:rsidRDefault="00320619" w:rsidP="00320619">
      <w:pPr>
        <w:pStyle w:val="ListParagraph"/>
        <w:numPr>
          <w:ilvl w:val="1"/>
          <w:numId w:val="63"/>
        </w:numPr>
        <w:spacing w:after="160" w:line="259" w:lineRule="auto"/>
        <w:jc w:val="left"/>
      </w:pPr>
      <w:r w:rsidRPr="00C758D2">
        <w:t xml:space="preserve">Asegurar que las contraseñas se guarden cifradas (ej. </w:t>
      </w:r>
      <w:proofErr w:type="spellStart"/>
      <w:r w:rsidRPr="00C758D2">
        <w:t>bcrypt</w:t>
      </w:r>
      <w:proofErr w:type="spellEnd"/>
      <w:r w:rsidRPr="00C758D2">
        <w:t>).</w:t>
      </w:r>
    </w:p>
    <w:p w14:paraId="1A231B97" w14:textId="77777777" w:rsidR="00320619" w:rsidRPr="00320619" w:rsidRDefault="00320619" w:rsidP="00320619">
      <w:pPr>
        <w:pStyle w:val="ListParagraph"/>
        <w:numPr>
          <w:ilvl w:val="0"/>
          <w:numId w:val="0"/>
        </w:numPr>
        <w:spacing w:after="160" w:line="259" w:lineRule="auto"/>
        <w:ind w:left="1440"/>
        <w:jc w:val="left"/>
      </w:pPr>
    </w:p>
    <w:p w14:paraId="6D5F9EBB" w14:textId="77777777" w:rsidR="00FE481A" w:rsidRDefault="00FE481A" w:rsidP="00320619">
      <w:pPr>
        <w:ind w:firstLine="708"/>
        <w:rPr>
          <w:b/>
          <w:bCs/>
        </w:rPr>
      </w:pPr>
      <w:r w:rsidRPr="00320619">
        <w:rPr>
          <w:b/>
          <w:bCs/>
        </w:rPr>
        <w:t>Recuperación de contraseñas.</w:t>
      </w:r>
    </w:p>
    <w:p w14:paraId="02EAFF71" w14:textId="77777777" w:rsidR="00320619" w:rsidRPr="00C758D2" w:rsidRDefault="00320619" w:rsidP="00320619">
      <w:pPr>
        <w:numPr>
          <w:ilvl w:val="0"/>
          <w:numId w:val="65"/>
        </w:numPr>
        <w:spacing w:before="0" w:after="160" w:line="259" w:lineRule="auto"/>
        <w:jc w:val="left"/>
      </w:pPr>
      <w:r w:rsidRPr="00C758D2">
        <w:rPr>
          <w:b/>
          <w:bCs/>
        </w:rPr>
        <w:t>Descripción</w:t>
      </w:r>
      <w:r w:rsidRPr="00C758D2">
        <w:t>: Proporcionar un mecanismo seguro para que los usuarios puedan recuperar el acceso a su cuenta en caso de olvidar su contraseña. Esto incluye generar un token temporal para la recuperación de contraseñas y permitir al usuario establecer una nueva contraseña.</w:t>
      </w:r>
    </w:p>
    <w:p w14:paraId="0C564D9F" w14:textId="77777777" w:rsidR="00320619" w:rsidRPr="00C758D2" w:rsidRDefault="00320619" w:rsidP="00320619">
      <w:pPr>
        <w:numPr>
          <w:ilvl w:val="0"/>
          <w:numId w:val="65"/>
        </w:numPr>
        <w:spacing w:before="0" w:after="160" w:line="259" w:lineRule="auto"/>
        <w:jc w:val="left"/>
      </w:pPr>
      <w:r w:rsidRPr="00C758D2">
        <w:rPr>
          <w:b/>
          <w:bCs/>
        </w:rPr>
        <w:t>Tareas</w:t>
      </w:r>
      <w:r w:rsidRPr="00C758D2">
        <w:t>:</w:t>
      </w:r>
    </w:p>
    <w:p w14:paraId="65EC8FBF" w14:textId="77777777" w:rsidR="00320619" w:rsidRPr="00C758D2" w:rsidRDefault="00320619" w:rsidP="00320619">
      <w:pPr>
        <w:pStyle w:val="ListParagraph"/>
        <w:numPr>
          <w:ilvl w:val="1"/>
          <w:numId w:val="65"/>
        </w:numPr>
        <w:spacing w:after="160" w:line="259" w:lineRule="auto"/>
        <w:jc w:val="left"/>
      </w:pPr>
      <w:r w:rsidRPr="00C758D2">
        <w:t xml:space="preserve">Crear un </w:t>
      </w:r>
      <w:proofErr w:type="spellStart"/>
      <w:r w:rsidRPr="00C758D2">
        <w:t>endpoint</w:t>
      </w:r>
      <w:proofErr w:type="spellEnd"/>
      <w:r w:rsidRPr="00C758D2">
        <w:t xml:space="preserve"> POST /</w:t>
      </w:r>
      <w:proofErr w:type="spellStart"/>
      <w:r w:rsidRPr="00C758D2">
        <w:t>users</w:t>
      </w:r>
      <w:proofErr w:type="spellEnd"/>
      <w:r w:rsidRPr="00C758D2">
        <w:t>/</w:t>
      </w:r>
      <w:proofErr w:type="spellStart"/>
      <w:r w:rsidRPr="00C758D2">
        <w:t>forgot-password</w:t>
      </w:r>
      <w:proofErr w:type="spellEnd"/>
      <w:r w:rsidRPr="00C758D2">
        <w:t xml:space="preserve"> que genere un token de recuperación y envíe un email con un enlace para restablecer la contraseña.</w:t>
      </w:r>
    </w:p>
    <w:p w14:paraId="20280DDF" w14:textId="0417016D" w:rsidR="00320619" w:rsidRPr="00320619" w:rsidRDefault="00320619" w:rsidP="00320619">
      <w:pPr>
        <w:pStyle w:val="ListParagraph"/>
        <w:numPr>
          <w:ilvl w:val="1"/>
          <w:numId w:val="65"/>
        </w:numPr>
        <w:rPr>
          <w:b/>
          <w:bCs/>
          <w:lang w:val="es-ES"/>
        </w:rPr>
      </w:pPr>
      <w:r w:rsidRPr="00C758D2">
        <w:t xml:space="preserve">Implementar un </w:t>
      </w:r>
      <w:proofErr w:type="spellStart"/>
      <w:r w:rsidRPr="00C758D2">
        <w:t>endpoint</w:t>
      </w:r>
      <w:proofErr w:type="spellEnd"/>
      <w:r w:rsidRPr="00C758D2">
        <w:t xml:space="preserve"> POST /</w:t>
      </w:r>
      <w:proofErr w:type="spellStart"/>
      <w:r w:rsidRPr="00C758D2">
        <w:t>users</w:t>
      </w:r>
      <w:proofErr w:type="spellEnd"/>
      <w:r w:rsidRPr="00C758D2">
        <w:t>/</w:t>
      </w:r>
      <w:proofErr w:type="spellStart"/>
      <w:r w:rsidRPr="00C758D2">
        <w:t>reset-password</w:t>
      </w:r>
      <w:proofErr w:type="spellEnd"/>
      <w:r w:rsidRPr="00C758D2">
        <w:t xml:space="preserve"> que permita cambiar la contraseña usando </w:t>
      </w:r>
      <w:proofErr w:type="spellStart"/>
      <w:r w:rsidRPr="00C758D2">
        <w:t>el</w:t>
      </w:r>
      <w:proofErr w:type="spellEnd"/>
      <w:r w:rsidRPr="00C758D2">
        <w:t xml:space="preserve"> token de </w:t>
      </w:r>
      <w:proofErr w:type="spellStart"/>
      <w:r w:rsidRPr="00C758D2">
        <w:t>recuperación</w:t>
      </w:r>
      <w:proofErr w:type="spellEnd"/>
      <w:r w:rsidRPr="00C758D2">
        <w:t>.</w:t>
      </w:r>
    </w:p>
    <w:p w14:paraId="32974F06" w14:textId="77777777" w:rsidR="00320619" w:rsidRDefault="00320619" w:rsidP="00320619">
      <w:pPr>
        <w:pStyle w:val="ListParagraph"/>
        <w:numPr>
          <w:ilvl w:val="0"/>
          <w:numId w:val="0"/>
        </w:numPr>
        <w:ind w:left="1440"/>
        <w:rPr>
          <w:b/>
          <w:bCs/>
          <w:lang w:val="es-ES"/>
        </w:rPr>
      </w:pPr>
    </w:p>
    <w:p w14:paraId="6BBF3D1D" w14:textId="77777777" w:rsidR="00320619" w:rsidRPr="00320619" w:rsidRDefault="00320619" w:rsidP="00320619">
      <w:pPr>
        <w:pStyle w:val="ListParagraph"/>
        <w:numPr>
          <w:ilvl w:val="0"/>
          <w:numId w:val="0"/>
        </w:numPr>
        <w:ind w:left="1440"/>
        <w:rPr>
          <w:b/>
          <w:bCs/>
          <w:lang w:val="es-ES"/>
        </w:rPr>
      </w:pPr>
    </w:p>
    <w:p w14:paraId="4BFF8B50" w14:textId="08596625" w:rsidR="00FE481A" w:rsidRDefault="00FE481A" w:rsidP="00320619">
      <w:pPr>
        <w:ind w:firstLine="708"/>
        <w:rPr>
          <w:b/>
          <w:bCs/>
        </w:rPr>
      </w:pPr>
      <w:r w:rsidRPr="00320619">
        <w:rPr>
          <w:b/>
          <w:bCs/>
        </w:rPr>
        <w:lastRenderedPageBreak/>
        <w:t>Perfil de usuario.</w:t>
      </w:r>
    </w:p>
    <w:p w14:paraId="1BD1041E" w14:textId="77777777" w:rsidR="00320619" w:rsidRPr="00C758D2" w:rsidRDefault="00320619" w:rsidP="00320619">
      <w:pPr>
        <w:numPr>
          <w:ilvl w:val="1"/>
          <w:numId w:val="67"/>
        </w:numPr>
        <w:spacing w:before="0" w:after="160" w:line="259" w:lineRule="auto"/>
        <w:jc w:val="left"/>
      </w:pPr>
      <w:r w:rsidRPr="00C758D2">
        <w:t xml:space="preserve">Crear un </w:t>
      </w:r>
      <w:proofErr w:type="spellStart"/>
      <w:r w:rsidRPr="00C758D2">
        <w:t>endpoint</w:t>
      </w:r>
      <w:proofErr w:type="spellEnd"/>
      <w:r w:rsidRPr="00C758D2">
        <w:t xml:space="preserve"> GET /</w:t>
      </w:r>
      <w:proofErr w:type="spellStart"/>
      <w:r w:rsidRPr="00C758D2">
        <w:t>users</w:t>
      </w:r>
      <w:proofErr w:type="spellEnd"/>
      <w:r w:rsidRPr="00C758D2">
        <w:t>/{id}/</w:t>
      </w:r>
      <w:proofErr w:type="spellStart"/>
      <w:r w:rsidRPr="00C758D2">
        <w:t>profile</w:t>
      </w:r>
      <w:proofErr w:type="spellEnd"/>
      <w:r w:rsidRPr="00C758D2">
        <w:t xml:space="preserve"> que devuelva la información del perfil del usuario autenticado.</w:t>
      </w:r>
    </w:p>
    <w:p w14:paraId="545A0079" w14:textId="1DE3249A" w:rsidR="00320619" w:rsidRDefault="00320619" w:rsidP="00320619">
      <w:pPr>
        <w:numPr>
          <w:ilvl w:val="1"/>
          <w:numId w:val="67"/>
        </w:numPr>
        <w:spacing w:before="0" w:after="160" w:line="259" w:lineRule="auto"/>
        <w:jc w:val="left"/>
      </w:pPr>
      <w:r w:rsidRPr="00C758D2">
        <w:t xml:space="preserve">Implementar un </w:t>
      </w:r>
      <w:proofErr w:type="spellStart"/>
      <w:r w:rsidRPr="00C758D2">
        <w:t>endpoint</w:t>
      </w:r>
      <w:proofErr w:type="spellEnd"/>
      <w:r w:rsidRPr="00C758D2">
        <w:t xml:space="preserve"> PUT /</w:t>
      </w:r>
      <w:proofErr w:type="spellStart"/>
      <w:r w:rsidRPr="00C758D2">
        <w:t>users</w:t>
      </w:r>
      <w:proofErr w:type="spellEnd"/>
      <w:r w:rsidRPr="00C758D2">
        <w:t>/{id}/</w:t>
      </w:r>
      <w:proofErr w:type="spellStart"/>
      <w:r w:rsidRPr="00C758D2">
        <w:t>profile</w:t>
      </w:r>
      <w:proofErr w:type="spellEnd"/>
      <w:r w:rsidRPr="00C758D2">
        <w:t xml:space="preserve"> que permita actualizar los datos del perfil, asegurando la validación de campos.</w:t>
      </w:r>
    </w:p>
    <w:p w14:paraId="4FF29D78" w14:textId="77777777" w:rsidR="00320619" w:rsidRPr="00320619" w:rsidRDefault="00320619" w:rsidP="00320619">
      <w:pPr>
        <w:spacing w:before="0" w:after="160" w:line="259" w:lineRule="auto"/>
        <w:ind w:left="1440"/>
        <w:jc w:val="left"/>
      </w:pPr>
    </w:p>
    <w:p w14:paraId="524017F8" w14:textId="77777777" w:rsidR="00FE481A" w:rsidRPr="00FE481A" w:rsidRDefault="00FE481A" w:rsidP="0046045B">
      <w:pPr>
        <w:ind w:firstLine="708"/>
      </w:pPr>
      <w:r w:rsidRPr="00FE481A">
        <w:rPr>
          <w:b/>
          <w:bCs/>
        </w:rPr>
        <w:t>Ejemplo de API</w:t>
      </w:r>
      <w:r w:rsidRPr="00FE481A">
        <w:t>:</w:t>
      </w:r>
    </w:p>
    <w:p w14:paraId="7FE469B8" w14:textId="77777777" w:rsidR="00FE481A" w:rsidRPr="00FE481A" w:rsidRDefault="00FE481A" w:rsidP="0046045B">
      <w:pPr>
        <w:pStyle w:val="ListParagraph"/>
        <w:numPr>
          <w:ilvl w:val="0"/>
          <w:numId w:val="35"/>
        </w:numPr>
      </w:pPr>
      <w:r w:rsidRPr="00FE481A">
        <w:t>POST /</w:t>
      </w:r>
      <w:proofErr w:type="spellStart"/>
      <w:r w:rsidRPr="00FE481A">
        <w:t>users</w:t>
      </w:r>
      <w:proofErr w:type="spellEnd"/>
      <w:r w:rsidRPr="00FE481A">
        <w:t>/</w:t>
      </w:r>
      <w:proofErr w:type="spellStart"/>
      <w:r w:rsidRPr="00FE481A">
        <w:t>register</w:t>
      </w:r>
      <w:proofErr w:type="spellEnd"/>
    </w:p>
    <w:p w14:paraId="78B8B5DF" w14:textId="77777777" w:rsidR="00FE481A" w:rsidRPr="00FE481A" w:rsidRDefault="00FE481A" w:rsidP="0046045B">
      <w:pPr>
        <w:pStyle w:val="ListParagraph"/>
        <w:numPr>
          <w:ilvl w:val="0"/>
          <w:numId w:val="35"/>
        </w:numPr>
      </w:pPr>
      <w:r w:rsidRPr="00FE481A">
        <w:t>POST /</w:t>
      </w:r>
      <w:proofErr w:type="spellStart"/>
      <w:r w:rsidRPr="00FE481A">
        <w:t>users</w:t>
      </w:r>
      <w:proofErr w:type="spellEnd"/>
      <w:r w:rsidRPr="00FE481A">
        <w:t>/</w:t>
      </w:r>
      <w:proofErr w:type="spellStart"/>
      <w:r w:rsidRPr="00FE481A">
        <w:t>login</w:t>
      </w:r>
      <w:proofErr w:type="spellEnd"/>
    </w:p>
    <w:p w14:paraId="612619EE" w14:textId="77777777" w:rsidR="00FE481A" w:rsidRPr="00FE481A" w:rsidRDefault="00FE481A" w:rsidP="0046045B">
      <w:pPr>
        <w:pStyle w:val="ListParagraph"/>
        <w:numPr>
          <w:ilvl w:val="0"/>
          <w:numId w:val="35"/>
        </w:numPr>
      </w:pPr>
      <w:r w:rsidRPr="00FE481A">
        <w:t>GET /</w:t>
      </w:r>
      <w:proofErr w:type="spellStart"/>
      <w:r w:rsidRPr="00FE481A">
        <w:t>users</w:t>
      </w:r>
      <w:proofErr w:type="spellEnd"/>
      <w:r w:rsidRPr="00FE481A">
        <w:t>/{id}/</w:t>
      </w:r>
      <w:proofErr w:type="spellStart"/>
      <w:r w:rsidRPr="00FE481A">
        <w:t>profile</w:t>
      </w:r>
      <w:proofErr w:type="spellEnd"/>
    </w:p>
    <w:p w14:paraId="13D51612" w14:textId="5C74C846" w:rsidR="00007722" w:rsidRDefault="0046045B" w:rsidP="0046045B">
      <w:pPr>
        <w:pStyle w:val="Heading1"/>
        <w:ind w:left="720"/>
        <w:rPr>
          <w:rFonts w:asciiTheme="minorHAnsi" w:eastAsiaTheme="minorHAnsi" w:hAnsiTheme="minorHAnsi" w:cstheme="minorBidi"/>
          <w:b w:val="0"/>
          <w:bCs w:val="0"/>
          <w:caps w:val="0"/>
          <w:color w:val="323030" w:themeColor="accent5" w:themeShade="BF"/>
          <w:sz w:val="24"/>
          <w:szCs w:val="22"/>
        </w:rPr>
      </w:pPr>
      <w:r>
        <w:lastRenderedPageBreak/>
        <w:t>2.</w:t>
      </w:r>
      <w:r>
        <w:tab/>
      </w:r>
      <w:r w:rsidR="00FE481A" w:rsidRPr="00FE481A">
        <w:t>Microservicio de Categorías (Category Service)</w:t>
      </w:r>
      <w:r w:rsidR="00007722">
        <w:t>.</w:t>
      </w:r>
      <w:r w:rsidR="00F51243">
        <w:t xml:space="preserve"> </w:t>
      </w:r>
      <w:r w:rsidR="00F51243" w:rsidRPr="00F51243">
        <w:rPr>
          <w:color w:val="auto"/>
        </w:rPr>
        <w:t>(</w:t>
      </w:r>
      <w:r w:rsidR="00F51243" w:rsidRPr="00F51243">
        <w:rPr>
          <w:color w:val="auto"/>
        </w:rPr>
        <w:t>Raul</w:t>
      </w:r>
      <w:r w:rsidR="00F51243" w:rsidRPr="00F51243">
        <w:rPr>
          <w:color w:val="auto"/>
        </w:rPr>
        <w:t>)</w:t>
      </w:r>
      <w:r w:rsidR="00007722">
        <w:br/>
      </w:r>
      <w:r w:rsidR="00FE481A" w:rsidRPr="009D5ADE">
        <w:rPr>
          <w:rFonts w:asciiTheme="minorHAnsi" w:eastAsiaTheme="minorHAnsi" w:hAnsiTheme="minorHAnsi" w:cstheme="minorBidi"/>
          <w:caps w:val="0"/>
          <w:color w:val="323030" w:themeColor="accent5" w:themeShade="BF"/>
          <w:sz w:val="24"/>
          <w:szCs w:val="22"/>
        </w:rPr>
        <w:t>Responsabilidad:</w:t>
      </w:r>
      <w:r w:rsidR="00FE481A" w:rsidRPr="00FE481A">
        <w:t xml:space="preserve"> </w:t>
      </w:r>
      <w:r w:rsidR="00FE481A" w:rsidRPr="009D5ADE">
        <w:rPr>
          <w:rFonts w:asciiTheme="minorHAnsi" w:eastAsiaTheme="minorHAnsi" w:hAnsiTheme="minorHAnsi" w:cstheme="minorBidi"/>
          <w:b w:val="0"/>
          <w:bCs w:val="0"/>
          <w:caps w:val="0"/>
          <w:color w:val="323030" w:themeColor="accent5" w:themeShade="BF"/>
          <w:sz w:val="24"/>
          <w:szCs w:val="22"/>
        </w:rPr>
        <w:t>Gestión de categorías de ingresos y gastos (</w:t>
      </w:r>
      <w:proofErr w:type="spellStart"/>
      <w:r w:rsidR="00FE481A" w:rsidRPr="009D5ADE">
        <w:rPr>
          <w:rFonts w:asciiTheme="minorHAnsi" w:eastAsiaTheme="minorHAnsi" w:hAnsiTheme="minorHAnsi" w:cstheme="minorBidi"/>
          <w:b w:val="0"/>
          <w:bCs w:val="0"/>
          <w:caps w:val="0"/>
          <w:color w:val="323030" w:themeColor="accent5" w:themeShade="BF"/>
          <w:sz w:val="24"/>
          <w:szCs w:val="22"/>
        </w:rPr>
        <w:t>e.g</w:t>
      </w:r>
      <w:proofErr w:type="spellEnd"/>
      <w:r w:rsidR="00FE481A" w:rsidRPr="009D5ADE">
        <w:rPr>
          <w:rFonts w:asciiTheme="minorHAnsi" w:eastAsiaTheme="minorHAnsi" w:hAnsiTheme="minorHAnsi" w:cstheme="minorBidi"/>
          <w:b w:val="0"/>
          <w:bCs w:val="0"/>
          <w:caps w:val="0"/>
          <w:color w:val="323030" w:themeColor="accent5" w:themeShade="BF"/>
          <w:sz w:val="24"/>
          <w:szCs w:val="22"/>
        </w:rPr>
        <w:t>., comida, transporte, entretenimiento)</w:t>
      </w:r>
      <w:r w:rsidR="00007722" w:rsidRPr="009D5ADE">
        <w:rPr>
          <w:rFonts w:asciiTheme="minorHAnsi" w:eastAsiaTheme="minorHAnsi" w:hAnsiTheme="minorHAnsi" w:cstheme="minorBidi"/>
          <w:b w:val="0"/>
          <w:bCs w:val="0"/>
          <w:caps w:val="0"/>
          <w:color w:val="323030" w:themeColor="accent5" w:themeShade="BF"/>
          <w:sz w:val="24"/>
          <w:szCs w:val="22"/>
        </w:rPr>
        <w:t>.</w:t>
      </w:r>
    </w:p>
    <w:p w14:paraId="2DA82415" w14:textId="0545E905" w:rsidR="0046045B" w:rsidRPr="0046045B" w:rsidRDefault="0046045B" w:rsidP="00121C11">
      <w:pPr>
        <w:spacing w:line="276" w:lineRule="auto"/>
        <w:ind w:firstLine="708"/>
      </w:pPr>
      <w:r w:rsidRPr="0046045B">
        <w:rPr>
          <w:b/>
          <w:bCs/>
        </w:rPr>
        <w:t>Base de datos:</w:t>
      </w:r>
      <w:r>
        <w:t xml:space="preserve"> MongoDB</w:t>
      </w:r>
    </w:p>
    <w:p w14:paraId="20D0AD61" w14:textId="77777777" w:rsidR="00FE481A" w:rsidRPr="00FE481A" w:rsidRDefault="00FE481A" w:rsidP="00121C11">
      <w:pPr>
        <w:spacing w:line="276" w:lineRule="auto"/>
        <w:ind w:firstLine="708"/>
        <w:rPr>
          <w:sz w:val="30"/>
          <w:szCs w:val="32"/>
        </w:rPr>
      </w:pPr>
      <w:r w:rsidRPr="00FE481A">
        <w:rPr>
          <w:b/>
          <w:bCs/>
          <w:sz w:val="30"/>
          <w:szCs w:val="32"/>
        </w:rPr>
        <w:t>Funcionalidades</w:t>
      </w:r>
      <w:r w:rsidRPr="00FE481A">
        <w:rPr>
          <w:sz w:val="30"/>
          <w:szCs w:val="32"/>
        </w:rPr>
        <w:t>:</w:t>
      </w:r>
    </w:p>
    <w:p w14:paraId="5D28875F" w14:textId="77777777" w:rsidR="00455DAE" w:rsidRPr="00C758D2" w:rsidRDefault="00455DAE" w:rsidP="00455DAE">
      <w:pPr>
        <w:spacing w:before="0" w:after="160" w:line="259" w:lineRule="auto"/>
        <w:ind w:left="720"/>
        <w:rPr>
          <w:b/>
          <w:bCs/>
        </w:rPr>
      </w:pPr>
      <w:r w:rsidRPr="00C758D2">
        <w:rPr>
          <w:b/>
          <w:bCs/>
        </w:rPr>
        <w:t>Crear, Editar, Eliminar y Listar Categorías</w:t>
      </w:r>
    </w:p>
    <w:p w14:paraId="76DE3F8B" w14:textId="77777777" w:rsidR="00455DAE" w:rsidRPr="00C758D2" w:rsidRDefault="00455DAE" w:rsidP="00455DAE">
      <w:pPr>
        <w:numPr>
          <w:ilvl w:val="0"/>
          <w:numId w:val="68"/>
        </w:numPr>
        <w:spacing w:before="0" w:after="160" w:line="259" w:lineRule="auto"/>
        <w:jc w:val="left"/>
      </w:pPr>
      <w:r w:rsidRPr="00C758D2">
        <w:rPr>
          <w:b/>
          <w:bCs/>
        </w:rPr>
        <w:t>Descripción</w:t>
      </w:r>
      <w:r w:rsidRPr="00C758D2">
        <w:t>: Implementar un sistema para la gestión de categorías. Los usuarios deben poder crear nuevas categorías, editar las existentes, eliminarlas (si no están asociadas a transacciones) y listarlas para poder asociarlas a sus transacciones.</w:t>
      </w:r>
    </w:p>
    <w:p w14:paraId="4738B740" w14:textId="77777777" w:rsidR="00455DAE" w:rsidRPr="00C758D2" w:rsidRDefault="00455DAE" w:rsidP="00455DAE">
      <w:pPr>
        <w:numPr>
          <w:ilvl w:val="0"/>
          <w:numId w:val="68"/>
        </w:numPr>
        <w:spacing w:before="0" w:after="160" w:line="259" w:lineRule="auto"/>
        <w:jc w:val="left"/>
      </w:pPr>
      <w:r w:rsidRPr="00C758D2">
        <w:rPr>
          <w:b/>
          <w:bCs/>
        </w:rPr>
        <w:t>Tareas</w:t>
      </w:r>
      <w:r w:rsidRPr="00C758D2">
        <w:t>:</w:t>
      </w:r>
    </w:p>
    <w:p w14:paraId="65DAE08C" w14:textId="77777777" w:rsidR="00455DAE" w:rsidRPr="00C758D2" w:rsidRDefault="00455DAE" w:rsidP="00455DAE">
      <w:pPr>
        <w:numPr>
          <w:ilvl w:val="1"/>
          <w:numId w:val="68"/>
        </w:numPr>
        <w:spacing w:before="0" w:after="160" w:line="259" w:lineRule="auto"/>
        <w:jc w:val="left"/>
      </w:pPr>
      <w:r w:rsidRPr="00C758D2">
        <w:t xml:space="preserve">Crear un </w:t>
      </w:r>
      <w:proofErr w:type="spellStart"/>
      <w:r w:rsidRPr="00C758D2">
        <w:t>endpoint</w:t>
      </w:r>
      <w:proofErr w:type="spellEnd"/>
      <w:r w:rsidRPr="00C758D2">
        <w:t xml:space="preserve"> POST /</w:t>
      </w:r>
      <w:proofErr w:type="spellStart"/>
      <w:r w:rsidRPr="00C758D2">
        <w:t>categories</w:t>
      </w:r>
      <w:proofErr w:type="spellEnd"/>
      <w:r w:rsidRPr="00C758D2">
        <w:t xml:space="preserve"> que permita a los usuarios crear nuevas categorías, validando que el nombre de la categoría no esté duplicado.</w:t>
      </w:r>
    </w:p>
    <w:p w14:paraId="18E553F2" w14:textId="77777777" w:rsidR="00455DAE" w:rsidRDefault="00455DAE" w:rsidP="00455DAE">
      <w:pPr>
        <w:numPr>
          <w:ilvl w:val="1"/>
          <w:numId w:val="68"/>
        </w:numPr>
        <w:spacing w:before="0" w:after="160" w:line="259" w:lineRule="auto"/>
        <w:jc w:val="left"/>
      </w:pPr>
      <w:r w:rsidRPr="00C758D2">
        <w:t xml:space="preserve">Implementar un </w:t>
      </w:r>
      <w:proofErr w:type="spellStart"/>
      <w:r w:rsidRPr="00C758D2">
        <w:t>endpoint</w:t>
      </w:r>
      <w:proofErr w:type="spellEnd"/>
      <w:r w:rsidRPr="00C758D2">
        <w:t xml:space="preserve"> PUT /</w:t>
      </w:r>
      <w:proofErr w:type="spellStart"/>
      <w:r w:rsidRPr="00C758D2">
        <w:t>categories</w:t>
      </w:r>
      <w:proofErr w:type="spellEnd"/>
      <w:r w:rsidRPr="00C758D2">
        <w:t>/{id} que permita a los usuarios editar el nombre de la categoría.</w:t>
      </w:r>
    </w:p>
    <w:p w14:paraId="220E20DB" w14:textId="67413DB0" w:rsidR="00455DAE" w:rsidRPr="00C758D2" w:rsidRDefault="00455DAE" w:rsidP="00455DAE">
      <w:pPr>
        <w:numPr>
          <w:ilvl w:val="1"/>
          <w:numId w:val="68"/>
        </w:numPr>
        <w:spacing w:before="0" w:after="160" w:line="259" w:lineRule="auto"/>
        <w:jc w:val="left"/>
      </w:pPr>
      <w:r w:rsidRPr="00E05ED8">
        <w:t>Validar que las categorías asociadas existan y pertenezcan al usuario autenticado.</w:t>
      </w:r>
    </w:p>
    <w:p w14:paraId="30D232C6" w14:textId="77777777" w:rsidR="00455DAE" w:rsidRPr="00C758D2" w:rsidRDefault="00455DAE" w:rsidP="00455DAE">
      <w:pPr>
        <w:numPr>
          <w:ilvl w:val="1"/>
          <w:numId w:val="68"/>
        </w:numPr>
        <w:spacing w:before="0" w:after="160" w:line="259" w:lineRule="auto"/>
        <w:jc w:val="left"/>
      </w:pPr>
      <w:r w:rsidRPr="00C758D2">
        <w:t xml:space="preserve">Crear un </w:t>
      </w:r>
      <w:proofErr w:type="spellStart"/>
      <w:r w:rsidRPr="00C758D2">
        <w:t>endpoint</w:t>
      </w:r>
      <w:proofErr w:type="spellEnd"/>
      <w:r w:rsidRPr="00C758D2">
        <w:t xml:space="preserve"> DELETE /</w:t>
      </w:r>
      <w:proofErr w:type="spellStart"/>
      <w:r w:rsidRPr="00C758D2">
        <w:t>categories</w:t>
      </w:r>
      <w:proofErr w:type="spellEnd"/>
      <w:r w:rsidRPr="00C758D2">
        <w:t>/{id} que elimine una categoría, asegurándose de que no esté asociada a ninguna transacción o implementando una política de eliminación suave (</w:t>
      </w:r>
      <w:proofErr w:type="spellStart"/>
      <w:r w:rsidRPr="00C758D2">
        <w:t>soft</w:t>
      </w:r>
      <w:proofErr w:type="spellEnd"/>
      <w:r w:rsidRPr="00C758D2">
        <w:t xml:space="preserve"> </w:t>
      </w:r>
      <w:proofErr w:type="spellStart"/>
      <w:r w:rsidRPr="00C758D2">
        <w:t>delete</w:t>
      </w:r>
      <w:proofErr w:type="spellEnd"/>
      <w:r w:rsidRPr="00C758D2">
        <w:t>).</w:t>
      </w:r>
    </w:p>
    <w:p w14:paraId="0AF290D4" w14:textId="77777777" w:rsidR="00455DAE" w:rsidRPr="00C758D2" w:rsidRDefault="00455DAE" w:rsidP="00455DAE">
      <w:pPr>
        <w:numPr>
          <w:ilvl w:val="1"/>
          <w:numId w:val="68"/>
        </w:numPr>
        <w:spacing w:before="0" w:after="160" w:line="259" w:lineRule="auto"/>
        <w:jc w:val="left"/>
      </w:pPr>
      <w:r w:rsidRPr="00C758D2">
        <w:t xml:space="preserve">Implementar un </w:t>
      </w:r>
      <w:proofErr w:type="spellStart"/>
      <w:r w:rsidRPr="00C758D2">
        <w:t>endpoint</w:t>
      </w:r>
      <w:proofErr w:type="spellEnd"/>
      <w:r w:rsidRPr="00C758D2">
        <w:t xml:space="preserve"> GET /</w:t>
      </w:r>
      <w:proofErr w:type="spellStart"/>
      <w:r w:rsidRPr="00C758D2">
        <w:t>categories</w:t>
      </w:r>
      <w:proofErr w:type="spellEnd"/>
      <w:r w:rsidRPr="00C758D2">
        <w:t xml:space="preserve"> que liste todas las categorías creadas por el usuario, con opciones de paginación y filtrado.</w:t>
      </w:r>
    </w:p>
    <w:p w14:paraId="16AABFA7" w14:textId="30EEC596" w:rsidR="00455DAE" w:rsidRPr="00C758D2" w:rsidRDefault="00455DAE" w:rsidP="00455DAE">
      <w:pPr>
        <w:spacing w:before="0" w:after="160" w:line="259" w:lineRule="auto"/>
        <w:ind w:left="1440"/>
        <w:jc w:val="left"/>
      </w:pPr>
    </w:p>
    <w:p w14:paraId="2F872AB5" w14:textId="4C12533D" w:rsidR="00455DAE" w:rsidRPr="00C758D2" w:rsidRDefault="00455DAE" w:rsidP="00455DAE">
      <w:pPr>
        <w:spacing w:before="0" w:after="160" w:line="259" w:lineRule="auto"/>
        <w:ind w:left="720"/>
        <w:rPr>
          <w:b/>
          <w:bCs/>
        </w:rPr>
      </w:pPr>
      <w:r w:rsidRPr="00C758D2">
        <w:rPr>
          <w:b/>
          <w:bCs/>
        </w:rPr>
        <w:t>Asociar Categorías a Transacciones</w:t>
      </w:r>
    </w:p>
    <w:p w14:paraId="6F7E2EB4" w14:textId="77777777" w:rsidR="00455DAE" w:rsidRPr="00C758D2" w:rsidRDefault="00455DAE" w:rsidP="00455DAE">
      <w:pPr>
        <w:numPr>
          <w:ilvl w:val="0"/>
          <w:numId w:val="69"/>
        </w:numPr>
        <w:spacing w:before="0" w:after="160" w:line="259" w:lineRule="auto"/>
        <w:jc w:val="left"/>
      </w:pPr>
      <w:r w:rsidRPr="00C758D2">
        <w:rPr>
          <w:b/>
          <w:bCs/>
        </w:rPr>
        <w:t>Descripción</w:t>
      </w:r>
      <w:r w:rsidRPr="00C758D2">
        <w:t>: Implementar la funcionalidad para que los usuarios puedan asociar una o más categorías a cada transacción (ingresos o gastos). Las categorías ayudarán a clasificar las transacciones y facilitarán la creación de reportes y resúmenes financieros.</w:t>
      </w:r>
    </w:p>
    <w:p w14:paraId="56D29E22" w14:textId="77777777" w:rsidR="00455DAE" w:rsidRPr="00C758D2" w:rsidRDefault="00455DAE" w:rsidP="00455DAE">
      <w:pPr>
        <w:numPr>
          <w:ilvl w:val="0"/>
          <w:numId w:val="69"/>
        </w:numPr>
        <w:spacing w:before="0" w:after="160" w:line="259" w:lineRule="auto"/>
        <w:jc w:val="left"/>
      </w:pPr>
      <w:r w:rsidRPr="00C758D2">
        <w:rPr>
          <w:b/>
          <w:bCs/>
        </w:rPr>
        <w:t>Tareas</w:t>
      </w:r>
      <w:r w:rsidRPr="00C758D2">
        <w:t>:</w:t>
      </w:r>
    </w:p>
    <w:p w14:paraId="69096A2C" w14:textId="77777777" w:rsidR="00455DAE" w:rsidRPr="00C758D2" w:rsidRDefault="00455DAE" w:rsidP="00455DAE">
      <w:pPr>
        <w:numPr>
          <w:ilvl w:val="1"/>
          <w:numId w:val="69"/>
        </w:numPr>
        <w:spacing w:before="0" w:after="160" w:line="259" w:lineRule="auto"/>
        <w:jc w:val="left"/>
      </w:pPr>
      <w:r w:rsidRPr="00C758D2">
        <w:t xml:space="preserve">Crear un </w:t>
      </w:r>
      <w:proofErr w:type="spellStart"/>
      <w:r w:rsidRPr="00C758D2">
        <w:t>endpoint</w:t>
      </w:r>
      <w:proofErr w:type="spellEnd"/>
      <w:r w:rsidRPr="00C758D2">
        <w:t xml:space="preserve"> POST /</w:t>
      </w:r>
      <w:proofErr w:type="spellStart"/>
      <w:r w:rsidRPr="00C758D2">
        <w:t>transactions</w:t>
      </w:r>
      <w:proofErr w:type="spellEnd"/>
      <w:r w:rsidRPr="00C758D2">
        <w:t>/{id}/</w:t>
      </w:r>
      <w:proofErr w:type="spellStart"/>
      <w:r w:rsidRPr="00C758D2">
        <w:t>categories</w:t>
      </w:r>
      <w:proofErr w:type="spellEnd"/>
      <w:r w:rsidRPr="00C758D2">
        <w:t xml:space="preserve"> que permita a los usuarios asociar una categoría existente a una transacción.</w:t>
      </w:r>
    </w:p>
    <w:p w14:paraId="10DAEE44" w14:textId="77777777" w:rsidR="00455DAE" w:rsidRPr="00C758D2" w:rsidRDefault="00455DAE" w:rsidP="00455DAE">
      <w:pPr>
        <w:numPr>
          <w:ilvl w:val="1"/>
          <w:numId w:val="69"/>
        </w:numPr>
        <w:spacing w:before="0" w:after="160" w:line="259" w:lineRule="auto"/>
        <w:jc w:val="left"/>
      </w:pPr>
      <w:r w:rsidRPr="00C758D2">
        <w:lastRenderedPageBreak/>
        <w:t>Asegurar que las categorías puedan ser eliminadas o reasignadas si una transacción es modificada.</w:t>
      </w:r>
    </w:p>
    <w:p w14:paraId="0C446A5F" w14:textId="55520621" w:rsidR="00FE481A" w:rsidRPr="00FE481A" w:rsidRDefault="00FE481A" w:rsidP="0046045B">
      <w:pPr>
        <w:ind w:firstLine="708"/>
      </w:pPr>
      <w:r w:rsidRPr="00FE481A">
        <w:rPr>
          <w:b/>
          <w:bCs/>
        </w:rPr>
        <w:t>Ejemplo de API</w:t>
      </w:r>
      <w:r w:rsidRPr="00FE481A">
        <w:t>:</w:t>
      </w:r>
    </w:p>
    <w:p w14:paraId="37B16EFE" w14:textId="77777777" w:rsidR="00FE481A" w:rsidRPr="00FE481A" w:rsidRDefault="00FE481A" w:rsidP="0046045B">
      <w:pPr>
        <w:pStyle w:val="ListParagraph"/>
      </w:pPr>
      <w:r w:rsidRPr="00FE481A">
        <w:t>POST /</w:t>
      </w:r>
      <w:proofErr w:type="spellStart"/>
      <w:r w:rsidRPr="00FE481A">
        <w:t>categories</w:t>
      </w:r>
      <w:proofErr w:type="spellEnd"/>
    </w:p>
    <w:p w14:paraId="2CFBCDC2" w14:textId="77777777" w:rsidR="00FE481A" w:rsidRPr="00FE481A" w:rsidRDefault="00FE481A" w:rsidP="0046045B">
      <w:pPr>
        <w:pStyle w:val="ListParagraph"/>
      </w:pPr>
      <w:r w:rsidRPr="00FE481A">
        <w:t>GET /</w:t>
      </w:r>
      <w:proofErr w:type="spellStart"/>
      <w:r w:rsidRPr="00FE481A">
        <w:t>categories</w:t>
      </w:r>
      <w:proofErr w:type="spellEnd"/>
    </w:p>
    <w:p w14:paraId="531149E4" w14:textId="77777777" w:rsidR="00FE481A" w:rsidRPr="00FE481A" w:rsidRDefault="00FE481A" w:rsidP="0046045B">
      <w:pPr>
        <w:pStyle w:val="ListParagraph"/>
      </w:pPr>
      <w:r w:rsidRPr="00FE481A">
        <w:t>PUT /</w:t>
      </w:r>
      <w:proofErr w:type="spellStart"/>
      <w:r w:rsidRPr="00FE481A">
        <w:t>categories</w:t>
      </w:r>
      <w:proofErr w:type="spellEnd"/>
      <w:r w:rsidRPr="00FE481A">
        <w:t>/{id}</w:t>
      </w:r>
    </w:p>
    <w:p w14:paraId="0A4DE626" w14:textId="15021012" w:rsidR="006C2838" w:rsidRPr="00FE481A" w:rsidRDefault="00FE481A" w:rsidP="0046045B">
      <w:pPr>
        <w:pStyle w:val="ListParagraph"/>
      </w:pPr>
      <w:r w:rsidRPr="00FE481A">
        <w:t>DELETE /</w:t>
      </w:r>
      <w:proofErr w:type="spellStart"/>
      <w:r w:rsidRPr="00FE481A">
        <w:t>categories</w:t>
      </w:r>
      <w:proofErr w:type="spellEnd"/>
      <w:r w:rsidRPr="00FE481A">
        <w:t>/{id}</w:t>
      </w:r>
    </w:p>
    <w:p w14:paraId="135A8B73" w14:textId="32A8A1A4" w:rsidR="00FE481A" w:rsidRDefault="00FE481A" w:rsidP="00FE481A"/>
    <w:p w14:paraId="4FC2D276" w14:textId="77777777" w:rsidR="00FE481A" w:rsidRDefault="00FE481A">
      <w:pPr>
        <w:spacing w:before="0" w:line="276" w:lineRule="auto"/>
        <w:jc w:val="left"/>
      </w:pPr>
      <w:r>
        <w:br w:type="page"/>
      </w:r>
    </w:p>
    <w:p w14:paraId="22D634B0" w14:textId="1FD90609" w:rsidR="00FE481A" w:rsidRPr="0046045B" w:rsidRDefault="00FE481A" w:rsidP="0046045B">
      <w:pPr>
        <w:pStyle w:val="ListParagraph"/>
        <w:numPr>
          <w:ilvl w:val="0"/>
          <w:numId w:val="62"/>
        </w:numPr>
        <w:rPr>
          <w:rFonts w:ascii="Montserrat" w:eastAsiaTheme="majorEastAsia" w:hAnsi="Montserrat" w:cstheme="majorBidi"/>
          <w:b/>
          <w:bCs/>
          <w:caps/>
          <w:color w:val="006DA6"/>
          <w:sz w:val="28"/>
          <w:szCs w:val="16"/>
          <w:lang w:val="es-ES"/>
        </w:rPr>
      </w:pPr>
      <w:r w:rsidRPr="0046045B">
        <w:rPr>
          <w:rFonts w:ascii="Montserrat" w:eastAsiaTheme="majorEastAsia" w:hAnsi="Montserrat" w:cstheme="majorBidi"/>
          <w:b/>
          <w:bCs/>
          <w:caps/>
          <w:color w:val="006DA6"/>
          <w:sz w:val="28"/>
          <w:szCs w:val="16"/>
          <w:lang w:val="es-ES"/>
        </w:rPr>
        <w:lastRenderedPageBreak/>
        <w:t>Microservicio de Etiquetas (Tag Service)</w:t>
      </w:r>
      <w:r w:rsidR="00F51243">
        <w:rPr>
          <w:rFonts w:ascii="Montserrat" w:eastAsiaTheme="majorEastAsia" w:hAnsi="Montserrat" w:cstheme="majorBidi"/>
          <w:b/>
          <w:bCs/>
          <w:caps/>
          <w:color w:val="006DA6"/>
          <w:sz w:val="28"/>
          <w:szCs w:val="16"/>
          <w:lang w:val="es-ES"/>
        </w:rPr>
        <w:t xml:space="preserve"> </w:t>
      </w:r>
      <w:r w:rsidR="00F51243" w:rsidRPr="00F51243">
        <w:rPr>
          <w:rFonts w:ascii="Montserrat" w:eastAsiaTheme="majorEastAsia" w:hAnsi="Montserrat" w:cstheme="majorBidi"/>
          <w:b/>
          <w:bCs/>
          <w:caps/>
          <w:color w:val="auto"/>
          <w:sz w:val="28"/>
          <w:szCs w:val="16"/>
          <w:lang w:val="es-ES"/>
        </w:rPr>
        <w:t>(Carlos)</w:t>
      </w:r>
    </w:p>
    <w:p w14:paraId="5864076F" w14:textId="022D6707" w:rsidR="00FE481A" w:rsidRDefault="00FE481A" w:rsidP="0046045B">
      <w:pPr>
        <w:ind w:left="708"/>
      </w:pPr>
      <w:r w:rsidRPr="00FE481A">
        <w:rPr>
          <w:b/>
          <w:bCs/>
        </w:rPr>
        <w:t>Responsabilidad</w:t>
      </w:r>
      <w:r w:rsidRPr="00FE481A">
        <w:t>: Permitir a los usuarios etiquetar sus transacciones para mayor organización y flexibilidad (</w:t>
      </w:r>
      <w:proofErr w:type="spellStart"/>
      <w:r w:rsidRPr="00FE481A">
        <w:t>e.g</w:t>
      </w:r>
      <w:proofErr w:type="spellEnd"/>
      <w:r w:rsidRPr="00FE481A">
        <w:t>., viajes, trabajo).</w:t>
      </w:r>
    </w:p>
    <w:p w14:paraId="65E10A28" w14:textId="5297977D" w:rsidR="0046045B" w:rsidRDefault="0046045B" w:rsidP="00B75BBC">
      <w:pPr>
        <w:spacing w:line="276" w:lineRule="auto"/>
        <w:ind w:firstLine="708"/>
      </w:pPr>
      <w:r w:rsidRPr="006C2838">
        <w:rPr>
          <w:b/>
          <w:bCs/>
        </w:rPr>
        <w:t>Base de datos:</w:t>
      </w:r>
      <w:r>
        <w:t xml:space="preserve"> MongoDB</w:t>
      </w:r>
    </w:p>
    <w:p w14:paraId="4D5DF425" w14:textId="77777777" w:rsidR="00FE481A" w:rsidRPr="00B75BBC" w:rsidRDefault="00FE481A" w:rsidP="00B75BBC">
      <w:pPr>
        <w:spacing w:line="276" w:lineRule="auto"/>
        <w:ind w:firstLine="708"/>
        <w:rPr>
          <w:b/>
          <w:bCs/>
          <w:sz w:val="30"/>
          <w:szCs w:val="32"/>
        </w:rPr>
      </w:pPr>
      <w:r w:rsidRPr="00B75BBC">
        <w:rPr>
          <w:b/>
          <w:bCs/>
          <w:sz w:val="30"/>
          <w:szCs w:val="32"/>
        </w:rPr>
        <w:t>Funcionalidades:</w:t>
      </w:r>
    </w:p>
    <w:p w14:paraId="45AA2DE3" w14:textId="77777777" w:rsidR="00455DAE" w:rsidRPr="00E05ED8" w:rsidRDefault="00455DAE" w:rsidP="00455DAE">
      <w:pPr>
        <w:spacing w:before="0" w:after="160" w:line="259" w:lineRule="auto"/>
        <w:ind w:firstLine="708"/>
        <w:rPr>
          <w:b/>
          <w:bCs/>
        </w:rPr>
      </w:pPr>
      <w:r w:rsidRPr="00E05ED8">
        <w:rPr>
          <w:b/>
          <w:bCs/>
        </w:rPr>
        <w:t>Crear, Editar, Eliminar y Listar Etiquetas</w:t>
      </w:r>
    </w:p>
    <w:p w14:paraId="2CAF4551" w14:textId="77777777" w:rsidR="00455DAE" w:rsidRPr="00E05ED8" w:rsidRDefault="00455DAE" w:rsidP="00455DAE">
      <w:pPr>
        <w:numPr>
          <w:ilvl w:val="0"/>
          <w:numId w:val="70"/>
        </w:numPr>
        <w:spacing w:before="0" w:after="160" w:line="259" w:lineRule="auto"/>
        <w:jc w:val="left"/>
      </w:pPr>
      <w:r w:rsidRPr="00E05ED8">
        <w:rPr>
          <w:b/>
          <w:bCs/>
        </w:rPr>
        <w:t>Descripción</w:t>
      </w:r>
      <w:r w:rsidRPr="00E05ED8">
        <w:t>: Implementar un sistema para la gestión de etiquetas. Las etiquetas ayudarán a los usuarios a categorizar y organizar mejor sus transacciones. Los usuarios deben poder crear nuevas etiquetas, editarlas, eliminarlas y listarlas.</w:t>
      </w:r>
    </w:p>
    <w:p w14:paraId="5B0304D3" w14:textId="77777777" w:rsidR="00455DAE" w:rsidRPr="00E05ED8" w:rsidRDefault="00455DAE" w:rsidP="00455DAE">
      <w:pPr>
        <w:numPr>
          <w:ilvl w:val="0"/>
          <w:numId w:val="70"/>
        </w:numPr>
        <w:spacing w:before="0" w:after="160" w:line="259" w:lineRule="auto"/>
        <w:jc w:val="left"/>
      </w:pPr>
      <w:r w:rsidRPr="00E05ED8">
        <w:rPr>
          <w:b/>
          <w:bCs/>
        </w:rPr>
        <w:t>Tareas</w:t>
      </w:r>
      <w:r w:rsidRPr="00E05ED8">
        <w:t>:</w:t>
      </w:r>
    </w:p>
    <w:p w14:paraId="1DDCE8AC" w14:textId="77777777" w:rsidR="00455DAE" w:rsidRDefault="00455DAE" w:rsidP="00455DAE">
      <w:pPr>
        <w:numPr>
          <w:ilvl w:val="1"/>
          <w:numId w:val="70"/>
        </w:numPr>
        <w:spacing w:before="0" w:after="160" w:line="259" w:lineRule="auto"/>
        <w:jc w:val="left"/>
      </w:pPr>
      <w:r w:rsidRPr="00E05ED8">
        <w:t xml:space="preserve">Crear un </w:t>
      </w:r>
      <w:proofErr w:type="spellStart"/>
      <w:r w:rsidRPr="00E05ED8">
        <w:t>endpoint</w:t>
      </w:r>
      <w:proofErr w:type="spellEnd"/>
      <w:r w:rsidRPr="00E05ED8">
        <w:t xml:space="preserve"> POST /tags para permitir a los usuarios crear nuevas etiquetas, asegurándose de que el nombre de la etiqueta sea único para cada usuario.</w:t>
      </w:r>
    </w:p>
    <w:p w14:paraId="61B80CEC" w14:textId="393D1373" w:rsidR="00455DAE" w:rsidRPr="00E05ED8" w:rsidRDefault="00455DAE" w:rsidP="00455DAE">
      <w:pPr>
        <w:numPr>
          <w:ilvl w:val="1"/>
          <w:numId w:val="70"/>
        </w:numPr>
        <w:spacing w:before="0" w:after="160" w:line="259" w:lineRule="auto"/>
        <w:jc w:val="left"/>
      </w:pPr>
      <w:r w:rsidRPr="00E05ED8">
        <w:t>Validar que las etiquetas asociadas existan y pertenezcan al usuario autenticado.</w:t>
      </w:r>
    </w:p>
    <w:p w14:paraId="3ED6D60B" w14:textId="77777777" w:rsidR="00455DAE" w:rsidRPr="00E05ED8" w:rsidRDefault="00455DAE" w:rsidP="00455DAE">
      <w:pPr>
        <w:numPr>
          <w:ilvl w:val="1"/>
          <w:numId w:val="70"/>
        </w:numPr>
        <w:spacing w:before="0" w:after="160" w:line="259" w:lineRule="auto"/>
        <w:jc w:val="left"/>
      </w:pPr>
      <w:r w:rsidRPr="00E05ED8">
        <w:t xml:space="preserve">Implementar un </w:t>
      </w:r>
      <w:proofErr w:type="spellStart"/>
      <w:r w:rsidRPr="00E05ED8">
        <w:t>endpoint</w:t>
      </w:r>
      <w:proofErr w:type="spellEnd"/>
      <w:r w:rsidRPr="00E05ED8">
        <w:t xml:space="preserve"> PUT /tags/{id} para editar el nombre de una etiqueta existente.</w:t>
      </w:r>
    </w:p>
    <w:p w14:paraId="52DE2961" w14:textId="77777777" w:rsidR="00455DAE" w:rsidRPr="00E05ED8" w:rsidRDefault="00455DAE" w:rsidP="00455DAE">
      <w:pPr>
        <w:numPr>
          <w:ilvl w:val="1"/>
          <w:numId w:val="70"/>
        </w:numPr>
        <w:spacing w:before="0" w:after="160" w:line="259" w:lineRule="auto"/>
        <w:jc w:val="left"/>
      </w:pPr>
      <w:r w:rsidRPr="00E05ED8">
        <w:t xml:space="preserve">Crear un </w:t>
      </w:r>
      <w:proofErr w:type="spellStart"/>
      <w:r w:rsidRPr="00E05ED8">
        <w:t>endpoint</w:t>
      </w:r>
      <w:proofErr w:type="spellEnd"/>
      <w:r w:rsidRPr="00E05ED8">
        <w:t xml:space="preserve"> DELETE /tags/{id} que elimine una etiqueta, verificando que no esté asociada a ninguna transacción activa. También puedes implementar una eliminación suave (</w:t>
      </w:r>
      <w:proofErr w:type="spellStart"/>
      <w:r w:rsidRPr="00E05ED8">
        <w:t>soft</w:t>
      </w:r>
      <w:proofErr w:type="spellEnd"/>
      <w:r w:rsidRPr="00E05ED8">
        <w:t xml:space="preserve"> </w:t>
      </w:r>
      <w:proofErr w:type="spellStart"/>
      <w:r w:rsidRPr="00E05ED8">
        <w:t>delete</w:t>
      </w:r>
      <w:proofErr w:type="spellEnd"/>
      <w:r w:rsidRPr="00E05ED8">
        <w:t>).</w:t>
      </w:r>
    </w:p>
    <w:p w14:paraId="2FE64FB9" w14:textId="77777777" w:rsidR="00455DAE" w:rsidRPr="00E05ED8" w:rsidRDefault="00455DAE" w:rsidP="00455DAE">
      <w:pPr>
        <w:numPr>
          <w:ilvl w:val="1"/>
          <w:numId w:val="70"/>
        </w:numPr>
        <w:spacing w:before="0" w:after="160" w:line="259" w:lineRule="auto"/>
        <w:jc w:val="left"/>
      </w:pPr>
      <w:r w:rsidRPr="00E05ED8">
        <w:t xml:space="preserve">Implementar un </w:t>
      </w:r>
      <w:proofErr w:type="spellStart"/>
      <w:r w:rsidRPr="00E05ED8">
        <w:t>endpoint</w:t>
      </w:r>
      <w:proofErr w:type="spellEnd"/>
      <w:r w:rsidRPr="00E05ED8">
        <w:t xml:space="preserve"> GET /tags para listar todas las etiquetas creadas por el usuario, con opciones de paginación y filtrado.</w:t>
      </w:r>
    </w:p>
    <w:p w14:paraId="0FD4196E" w14:textId="77777777" w:rsidR="00455DAE" w:rsidRPr="00E05ED8" w:rsidRDefault="00455DAE" w:rsidP="00455DAE">
      <w:pPr>
        <w:spacing w:before="0" w:after="160" w:line="259" w:lineRule="auto"/>
        <w:ind w:firstLine="708"/>
        <w:rPr>
          <w:b/>
          <w:bCs/>
        </w:rPr>
      </w:pPr>
      <w:r w:rsidRPr="00E05ED8">
        <w:rPr>
          <w:b/>
          <w:bCs/>
        </w:rPr>
        <w:t>Asociar Etiquetas a Transacciones</w:t>
      </w:r>
    </w:p>
    <w:p w14:paraId="56E038AC" w14:textId="77777777" w:rsidR="00455DAE" w:rsidRPr="00E05ED8" w:rsidRDefault="00455DAE" w:rsidP="00455DAE">
      <w:pPr>
        <w:numPr>
          <w:ilvl w:val="0"/>
          <w:numId w:val="71"/>
        </w:numPr>
        <w:spacing w:before="0" w:after="160" w:line="259" w:lineRule="auto"/>
        <w:jc w:val="left"/>
      </w:pPr>
      <w:r w:rsidRPr="00E05ED8">
        <w:rPr>
          <w:b/>
          <w:bCs/>
        </w:rPr>
        <w:t>Descripción</w:t>
      </w:r>
      <w:r w:rsidRPr="00E05ED8">
        <w:t>: Permitir que los usuarios puedan asociar una o varias etiquetas a cada transacción. Las etiquetas permitirán una categorización flexible y no estructurada, para complementar las categorías. Esto facilitará el análisis y los resúmenes de las transacciones según las preferencias del usuario.</w:t>
      </w:r>
    </w:p>
    <w:p w14:paraId="72EB02A9" w14:textId="77777777" w:rsidR="00455DAE" w:rsidRPr="00E05ED8" w:rsidRDefault="00455DAE" w:rsidP="00455DAE">
      <w:pPr>
        <w:numPr>
          <w:ilvl w:val="0"/>
          <w:numId w:val="71"/>
        </w:numPr>
        <w:spacing w:before="0" w:after="160" w:line="259" w:lineRule="auto"/>
        <w:jc w:val="left"/>
      </w:pPr>
      <w:r w:rsidRPr="00E05ED8">
        <w:rPr>
          <w:b/>
          <w:bCs/>
        </w:rPr>
        <w:t>Tareas</w:t>
      </w:r>
      <w:r w:rsidRPr="00E05ED8">
        <w:t>:</w:t>
      </w:r>
    </w:p>
    <w:p w14:paraId="3CD207FA" w14:textId="77777777" w:rsidR="00455DAE" w:rsidRPr="00E05ED8" w:rsidRDefault="00455DAE" w:rsidP="00455DAE">
      <w:pPr>
        <w:numPr>
          <w:ilvl w:val="1"/>
          <w:numId w:val="71"/>
        </w:numPr>
        <w:spacing w:before="0" w:after="160" w:line="259" w:lineRule="auto"/>
        <w:jc w:val="left"/>
      </w:pPr>
      <w:r w:rsidRPr="00E05ED8">
        <w:t xml:space="preserve">Crear un </w:t>
      </w:r>
      <w:proofErr w:type="spellStart"/>
      <w:r w:rsidRPr="00E05ED8">
        <w:t>endpoint</w:t>
      </w:r>
      <w:proofErr w:type="spellEnd"/>
      <w:r w:rsidRPr="00E05ED8">
        <w:t xml:space="preserve"> POST /</w:t>
      </w:r>
      <w:proofErr w:type="spellStart"/>
      <w:r w:rsidRPr="00E05ED8">
        <w:t>transactions</w:t>
      </w:r>
      <w:proofErr w:type="spellEnd"/>
      <w:r w:rsidRPr="00E05ED8">
        <w:t>/{id}/tags que permita a los usuarios asociar una o más etiquetas a una transacción específica.</w:t>
      </w:r>
    </w:p>
    <w:p w14:paraId="31CADF02" w14:textId="77777777" w:rsidR="00455DAE" w:rsidRPr="00E05ED8" w:rsidRDefault="00455DAE" w:rsidP="00455DAE">
      <w:pPr>
        <w:numPr>
          <w:ilvl w:val="1"/>
          <w:numId w:val="71"/>
        </w:numPr>
        <w:spacing w:before="0" w:after="160" w:line="259" w:lineRule="auto"/>
        <w:jc w:val="left"/>
      </w:pPr>
      <w:r w:rsidRPr="00E05ED8">
        <w:t>Permitir la eliminación o reasignación de etiquetas si una transacción es editada o eliminada.</w:t>
      </w:r>
    </w:p>
    <w:p w14:paraId="414AE963" w14:textId="77777777" w:rsidR="00FE481A" w:rsidRPr="00975FC8" w:rsidRDefault="00FE481A" w:rsidP="0046045B">
      <w:pPr>
        <w:ind w:firstLine="708"/>
        <w:rPr>
          <w:b/>
          <w:bCs/>
        </w:rPr>
      </w:pPr>
      <w:r w:rsidRPr="00975FC8">
        <w:rPr>
          <w:b/>
          <w:bCs/>
        </w:rPr>
        <w:lastRenderedPageBreak/>
        <w:t>Ejemplo de API:</w:t>
      </w:r>
    </w:p>
    <w:p w14:paraId="71E8473D" w14:textId="77777777" w:rsidR="00FE481A" w:rsidRPr="00FE481A" w:rsidRDefault="00FE481A" w:rsidP="0046045B">
      <w:pPr>
        <w:pStyle w:val="ListParagraph"/>
        <w:numPr>
          <w:ilvl w:val="0"/>
          <w:numId w:val="35"/>
        </w:numPr>
      </w:pPr>
      <w:r w:rsidRPr="00FE481A">
        <w:t>POST /tags</w:t>
      </w:r>
    </w:p>
    <w:p w14:paraId="7701EBEA" w14:textId="77777777" w:rsidR="00FE481A" w:rsidRPr="00FE481A" w:rsidRDefault="00FE481A" w:rsidP="0046045B">
      <w:pPr>
        <w:pStyle w:val="ListParagraph"/>
        <w:numPr>
          <w:ilvl w:val="0"/>
          <w:numId w:val="35"/>
        </w:numPr>
      </w:pPr>
      <w:r w:rsidRPr="00FE481A">
        <w:t>GET /tags</w:t>
      </w:r>
    </w:p>
    <w:p w14:paraId="1FC45A7C" w14:textId="77777777" w:rsidR="00FE481A" w:rsidRPr="00FE481A" w:rsidRDefault="00FE481A" w:rsidP="0046045B">
      <w:pPr>
        <w:pStyle w:val="ListParagraph"/>
        <w:numPr>
          <w:ilvl w:val="0"/>
          <w:numId w:val="35"/>
        </w:numPr>
      </w:pPr>
      <w:r w:rsidRPr="00FE481A">
        <w:t>PUT /tags/{id}</w:t>
      </w:r>
    </w:p>
    <w:p w14:paraId="0F164E63" w14:textId="4ACFFEDE" w:rsidR="00FE481A" w:rsidRDefault="00FE481A" w:rsidP="0046045B">
      <w:pPr>
        <w:pStyle w:val="ListParagraph"/>
        <w:numPr>
          <w:ilvl w:val="0"/>
          <w:numId w:val="35"/>
        </w:numPr>
      </w:pPr>
      <w:r>
        <w:t>DELETE /tags/{id}</w:t>
      </w:r>
    </w:p>
    <w:p w14:paraId="44D3D8BA" w14:textId="77777777" w:rsidR="00FE481A" w:rsidRDefault="00FE481A">
      <w:pPr>
        <w:spacing w:before="0" w:line="276" w:lineRule="auto"/>
        <w:jc w:val="left"/>
      </w:pPr>
      <w:r>
        <w:br w:type="page"/>
      </w:r>
    </w:p>
    <w:p w14:paraId="566665E5" w14:textId="2779F3E9" w:rsidR="00FE481A" w:rsidRPr="0046045B" w:rsidRDefault="00975FC8" w:rsidP="0046045B">
      <w:pPr>
        <w:pStyle w:val="ListParagraph"/>
        <w:numPr>
          <w:ilvl w:val="0"/>
          <w:numId w:val="62"/>
        </w:numPr>
        <w:rPr>
          <w:rFonts w:ascii="Montserrat" w:eastAsiaTheme="majorEastAsia" w:hAnsi="Montserrat" w:cstheme="majorBidi"/>
          <w:b/>
          <w:bCs/>
          <w:caps/>
          <w:color w:val="006DA6"/>
          <w:sz w:val="28"/>
          <w:szCs w:val="16"/>
          <w:lang w:val="es-ES"/>
        </w:rPr>
      </w:pPr>
      <w:r w:rsidRPr="0046045B">
        <w:rPr>
          <w:rFonts w:ascii="Montserrat" w:eastAsiaTheme="majorEastAsia" w:hAnsi="Montserrat" w:cstheme="majorBidi"/>
          <w:b/>
          <w:bCs/>
          <w:caps/>
          <w:color w:val="006DA6"/>
          <w:sz w:val="28"/>
          <w:szCs w:val="16"/>
          <w:lang w:val="es-ES"/>
        </w:rPr>
        <w:lastRenderedPageBreak/>
        <w:t>Microservicio de Transacciones (Transaction Service</w:t>
      </w:r>
      <w:r w:rsidR="00FE481A" w:rsidRPr="0046045B">
        <w:rPr>
          <w:rFonts w:ascii="Montserrat" w:eastAsiaTheme="majorEastAsia" w:hAnsi="Montserrat" w:cstheme="majorBidi"/>
          <w:b/>
          <w:bCs/>
          <w:caps/>
          <w:color w:val="006DA6"/>
          <w:sz w:val="28"/>
          <w:szCs w:val="16"/>
          <w:lang w:val="es-ES"/>
        </w:rPr>
        <w:t>)</w:t>
      </w:r>
      <w:r w:rsidR="00F51243">
        <w:rPr>
          <w:rFonts w:ascii="Montserrat" w:eastAsiaTheme="majorEastAsia" w:hAnsi="Montserrat" w:cstheme="majorBidi"/>
          <w:b/>
          <w:bCs/>
          <w:caps/>
          <w:color w:val="006DA6"/>
          <w:sz w:val="28"/>
          <w:szCs w:val="16"/>
          <w:lang w:val="es-ES"/>
        </w:rPr>
        <w:t xml:space="preserve"> </w:t>
      </w:r>
      <w:r w:rsidR="00F51243" w:rsidRPr="00F51243">
        <w:rPr>
          <w:rFonts w:ascii="Montserrat" w:eastAsiaTheme="majorEastAsia" w:hAnsi="Montserrat" w:cstheme="majorBidi"/>
          <w:b/>
          <w:bCs/>
          <w:caps/>
          <w:color w:val="auto"/>
          <w:sz w:val="28"/>
          <w:szCs w:val="16"/>
          <w:lang w:val="es-ES"/>
        </w:rPr>
        <w:t>(</w:t>
      </w:r>
      <w:r w:rsidR="00F51243" w:rsidRPr="00F51243">
        <w:rPr>
          <w:rFonts w:ascii="Montserrat" w:eastAsiaTheme="majorEastAsia" w:hAnsi="Montserrat" w:cstheme="majorBidi"/>
          <w:b/>
          <w:bCs/>
          <w:caps/>
          <w:color w:val="auto"/>
          <w:sz w:val="28"/>
          <w:szCs w:val="16"/>
          <w:lang w:val="es-ES"/>
        </w:rPr>
        <w:t>Mancha</w:t>
      </w:r>
      <w:r w:rsidR="00F51243" w:rsidRPr="00F51243">
        <w:rPr>
          <w:rFonts w:ascii="Montserrat" w:eastAsiaTheme="majorEastAsia" w:hAnsi="Montserrat" w:cstheme="majorBidi"/>
          <w:b/>
          <w:bCs/>
          <w:caps/>
          <w:color w:val="auto"/>
          <w:sz w:val="28"/>
          <w:szCs w:val="16"/>
          <w:lang w:val="es-ES"/>
        </w:rPr>
        <w:t>)</w:t>
      </w:r>
    </w:p>
    <w:p w14:paraId="308165F7" w14:textId="77777777" w:rsidR="00975FC8" w:rsidRDefault="00975FC8" w:rsidP="0046045B">
      <w:pPr>
        <w:ind w:left="708"/>
      </w:pPr>
      <w:r w:rsidRPr="003D43C8">
        <w:rPr>
          <w:b/>
          <w:bCs/>
        </w:rPr>
        <w:t>Responsabilidad:</w:t>
      </w:r>
      <w:r>
        <w:t xml:space="preserve"> Manejar la creación, consulta y modificación de ingresos y gastos.</w:t>
      </w:r>
    </w:p>
    <w:p w14:paraId="0DAE7CAB" w14:textId="537E4AFB" w:rsidR="0046045B" w:rsidRPr="0046045B" w:rsidRDefault="0046045B" w:rsidP="00BE2872">
      <w:pPr>
        <w:spacing w:line="276" w:lineRule="auto"/>
        <w:ind w:firstLine="708"/>
      </w:pPr>
      <w:r w:rsidRPr="006C2838">
        <w:rPr>
          <w:b/>
          <w:bCs/>
        </w:rPr>
        <w:t>Base de datos:</w:t>
      </w:r>
      <w:r>
        <w:t xml:space="preserve"> MySQL</w:t>
      </w:r>
    </w:p>
    <w:p w14:paraId="6F3187F9" w14:textId="343C7057" w:rsidR="00975FC8" w:rsidRPr="00455DAE" w:rsidRDefault="00975FC8" w:rsidP="00BE2872">
      <w:pPr>
        <w:spacing w:line="276" w:lineRule="auto"/>
        <w:ind w:firstLine="708"/>
        <w:rPr>
          <w:b/>
          <w:bCs/>
          <w:sz w:val="28"/>
          <w:szCs w:val="28"/>
        </w:rPr>
      </w:pPr>
      <w:r w:rsidRPr="00BE2872">
        <w:rPr>
          <w:b/>
          <w:bCs/>
          <w:sz w:val="30"/>
          <w:szCs w:val="32"/>
        </w:rPr>
        <w:t>Funcionalidades</w:t>
      </w:r>
      <w:r w:rsidRPr="00455DAE">
        <w:rPr>
          <w:b/>
          <w:bCs/>
          <w:sz w:val="28"/>
          <w:szCs w:val="28"/>
        </w:rPr>
        <w:t>:</w:t>
      </w:r>
    </w:p>
    <w:p w14:paraId="32CB5703" w14:textId="77777777" w:rsidR="00455DAE" w:rsidRPr="00E05ED8" w:rsidRDefault="00455DAE" w:rsidP="00455DAE">
      <w:pPr>
        <w:spacing w:before="0" w:after="160" w:line="259" w:lineRule="auto"/>
        <w:ind w:firstLine="708"/>
        <w:rPr>
          <w:b/>
          <w:bCs/>
        </w:rPr>
      </w:pPr>
      <w:r w:rsidRPr="00E05ED8">
        <w:rPr>
          <w:b/>
          <w:bCs/>
        </w:rPr>
        <w:t>Crear Ingresos y Gastos</w:t>
      </w:r>
    </w:p>
    <w:p w14:paraId="3DD5CCA8" w14:textId="77777777" w:rsidR="00455DAE" w:rsidRPr="00E05ED8" w:rsidRDefault="00455DAE" w:rsidP="00455DAE">
      <w:pPr>
        <w:numPr>
          <w:ilvl w:val="0"/>
          <w:numId w:val="72"/>
        </w:numPr>
        <w:spacing w:before="0" w:after="160" w:line="259" w:lineRule="auto"/>
        <w:jc w:val="left"/>
      </w:pPr>
      <w:r w:rsidRPr="00E05ED8">
        <w:rPr>
          <w:b/>
          <w:bCs/>
        </w:rPr>
        <w:t>Descripción</w:t>
      </w:r>
      <w:r w:rsidRPr="00E05ED8">
        <w:t>: Implementar la funcionalidad para que los usuarios puedan registrar sus ingresos y gastos en el sistema, especificando detalles como la categoría, etiquetas, monto, fecha, y una descripción opcional.</w:t>
      </w:r>
    </w:p>
    <w:p w14:paraId="4E191635" w14:textId="77777777" w:rsidR="00455DAE" w:rsidRPr="00E05ED8" w:rsidRDefault="00455DAE" w:rsidP="00455DAE">
      <w:pPr>
        <w:numPr>
          <w:ilvl w:val="0"/>
          <w:numId w:val="72"/>
        </w:numPr>
        <w:spacing w:before="0" w:after="160" w:line="259" w:lineRule="auto"/>
        <w:jc w:val="left"/>
      </w:pPr>
      <w:r w:rsidRPr="00E05ED8">
        <w:rPr>
          <w:b/>
          <w:bCs/>
        </w:rPr>
        <w:t>Tareas</w:t>
      </w:r>
      <w:r w:rsidRPr="00E05ED8">
        <w:t>:</w:t>
      </w:r>
    </w:p>
    <w:p w14:paraId="3375CC8A" w14:textId="77777777" w:rsidR="00455DAE" w:rsidRPr="00E05ED8" w:rsidRDefault="00455DAE" w:rsidP="00455DAE">
      <w:pPr>
        <w:numPr>
          <w:ilvl w:val="1"/>
          <w:numId w:val="72"/>
        </w:numPr>
        <w:spacing w:before="0" w:after="160" w:line="259" w:lineRule="auto"/>
        <w:jc w:val="left"/>
      </w:pPr>
      <w:r w:rsidRPr="00E05ED8">
        <w:t xml:space="preserve">Crear un </w:t>
      </w:r>
      <w:proofErr w:type="spellStart"/>
      <w:r w:rsidRPr="00E05ED8">
        <w:t>endpoint</w:t>
      </w:r>
      <w:proofErr w:type="spellEnd"/>
      <w:r w:rsidRPr="00E05ED8">
        <w:t xml:space="preserve"> POST /</w:t>
      </w:r>
      <w:proofErr w:type="spellStart"/>
      <w:r w:rsidRPr="00E05ED8">
        <w:t>transactions</w:t>
      </w:r>
      <w:proofErr w:type="spellEnd"/>
      <w:r w:rsidRPr="00E05ED8">
        <w:t xml:space="preserve"> para permitir a los usuarios crear una nueva transacción. El cuerpo de la solicitud debe incluir el tipo de transacción (ingreso o gasto), categoría, etiquetas, monto, fecha, y descripción.</w:t>
      </w:r>
    </w:p>
    <w:p w14:paraId="4934A971" w14:textId="77777777" w:rsidR="00455DAE" w:rsidRPr="00E05ED8" w:rsidRDefault="00455DAE" w:rsidP="00455DAE">
      <w:pPr>
        <w:numPr>
          <w:ilvl w:val="1"/>
          <w:numId w:val="72"/>
        </w:numPr>
        <w:spacing w:before="0" w:after="160" w:line="259" w:lineRule="auto"/>
        <w:jc w:val="left"/>
      </w:pPr>
      <w:r w:rsidRPr="00E05ED8">
        <w:t>Validar que las categorías y etiquetas asociadas existan y pertenezcan al usuario autenticado.</w:t>
      </w:r>
    </w:p>
    <w:p w14:paraId="04552FB1" w14:textId="77777777" w:rsidR="00455DAE" w:rsidRPr="00E05ED8" w:rsidRDefault="00455DAE" w:rsidP="00455DAE">
      <w:pPr>
        <w:numPr>
          <w:ilvl w:val="1"/>
          <w:numId w:val="72"/>
        </w:numPr>
        <w:spacing w:before="0" w:after="160" w:line="259" w:lineRule="auto"/>
        <w:jc w:val="left"/>
      </w:pPr>
      <w:r w:rsidRPr="00E05ED8">
        <w:t>Implementar validaciones para garantizar que los montos sean válidos (positivos para ingresos y negativos para gastos).</w:t>
      </w:r>
    </w:p>
    <w:p w14:paraId="53135265" w14:textId="77777777" w:rsidR="00455DAE" w:rsidRPr="00E05ED8" w:rsidRDefault="00455DAE" w:rsidP="00455DAE">
      <w:pPr>
        <w:numPr>
          <w:ilvl w:val="1"/>
          <w:numId w:val="72"/>
        </w:numPr>
        <w:spacing w:before="0" w:after="160" w:line="259" w:lineRule="auto"/>
        <w:jc w:val="left"/>
      </w:pPr>
      <w:r w:rsidRPr="00E05ED8">
        <w:t>Permitir la inserción opcional de múltiples etiquetas en el mismo ingreso o gasto, para mejorar la organización de las transacciones.</w:t>
      </w:r>
    </w:p>
    <w:p w14:paraId="274CD644" w14:textId="77777777" w:rsidR="00455DAE" w:rsidRPr="00E05ED8" w:rsidRDefault="00455DAE" w:rsidP="00455DAE">
      <w:pPr>
        <w:spacing w:before="0" w:after="160" w:line="259" w:lineRule="auto"/>
        <w:ind w:firstLine="360"/>
        <w:rPr>
          <w:b/>
          <w:bCs/>
        </w:rPr>
      </w:pPr>
      <w:r w:rsidRPr="00E05ED8">
        <w:rPr>
          <w:b/>
          <w:bCs/>
        </w:rPr>
        <w:t>Modificar o Eliminar Transacciones</w:t>
      </w:r>
    </w:p>
    <w:p w14:paraId="49C4C5EB" w14:textId="77777777" w:rsidR="00455DAE" w:rsidRPr="00E05ED8" w:rsidRDefault="00455DAE" w:rsidP="00455DAE">
      <w:pPr>
        <w:numPr>
          <w:ilvl w:val="0"/>
          <w:numId w:val="73"/>
        </w:numPr>
        <w:spacing w:before="0" w:after="160" w:line="259" w:lineRule="auto"/>
        <w:jc w:val="left"/>
      </w:pPr>
      <w:r w:rsidRPr="00E05ED8">
        <w:rPr>
          <w:b/>
          <w:bCs/>
        </w:rPr>
        <w:t>Descripción</w:t>
      </w:r>
      <w:r w:rsidRPr="00E05ED8">
        <w:t>: Permitir que los usuarios puedan modificar o eliminar sus transacciones en caso de errores o cambios. Esto incluye la edición de detalles como categoría, etiquetas, monto, y fecha.</w:t>
      </w:r>
    </w:p>
    <w:p w14:paraId="1CE9B2B2" w14:textId="77777777" w:rsidR="00455DAE" w:rsidRPr="00E05ED8" w:rsidRDefault="00455DAE" w:rsidP="00455DAE">
      <w:pPr>
        <w:numPr>
          <w:ilvl w:val="0"/>
          <w:numId w:val="73"/>
        </w:numPr>
        <w:spacing w:before="0" w:after="160" w:line="259" w:lineRule="auto"/>
        <w:jc w:val="left"/>
      </w:pPr>
      <w:r w:rsidRPr="00E05ED8">
        <w:rPr>
          <w:b/>
          <w:bCs/>
        </w:rPr>
        <w:t>Tareas</w:t>
      </w:r>
      <w:r w:rsidRPr="00E05ED8">
        <w:t>:</w:t>
      </w:r>
    </w:p>
    <w:p w14:paraId="4C7926D6" w14:textId="77777777" w:rsidR="00455DAE" w:rsidRPr="00E05ED8" w:rsidRDefault="00455DAE" w:rsidP="00455DAE">
      <w:pPr>
        <w:numPr>
          <w:ilvl w:val="1"/>
          <w:numId w:val="73"/>
        </w:numPr>
        <w:spacing w:before="0" w:after="160" w:line="259" w:lineRule="auto"/>
        <w:jc w:val="left"/>
      </w:pPr>
      <w:r w:rsidRPr="00E05ED8">
        <w:t xml:space="preserve">Crear un </w:t>
      </w:r>
      <w:proofErr w:type="spellStart"/>
      <w:r w:rsidRPr="00E05ED8">
        <w:t>endpoint</w:t>
      </w:r>
      <w:proofErr w:type="spellEnd"/>
      <w:r w:rsidRPr="00E05ED8">
        <w:t xml:space="preserve"> PUT /</w:t>
      </w:r>
      <w:proofErr w:type="spellStart"/>
      <w:r w:rsidRPr="00E05ED8">
        <w:t>transactions</w:t>
      </w:r>
      <w:proofErr w:type="spellEnd"/>
      <w:r w:rsidRPr="00E05ED8">
        <w:t>/{id} para permitir la edición de una transacción existente. Los usuarios podrán modificar la categoría, etiquetas, monto, fecha, y descripción de la transacción.</w:t>
      </w:r>
    </w:p>
    <w:p w14:paraId="5ED3C737" w14:textId="77777777" w:rsidR="00455DAE" w:rsidRPr="00E05ED8" w:rsidRDefault="00455DAE" w:rsidP="00455DAE">
      <w:pPr>
        <w:numPr>
          <w:ilvl w:val="1"/>
          <w:numId w:val="73"/>
        </w:numPr>
        <w:spacing w:before="0" w:after="160" w:line="259" w:lineRule="auto"/>
        <w:jc w:val="left"/>
      </w:pPr>
      <w:r w:rsidRPr="00E05ED8">
        <w:t xml:space="preserve">Implementar un </w:t>
      </w:r>
      <w:proofErr w:type="spellStart"/>
      <w:r w:rsidRPr="00E05ED8">
        <w:t>endpoint</w:t>
      </w:r>
      <w:proofErr w:type="spellEnd"/>
      <w:r w:rsidRPr="00E05ED8">
        <w:t xml:space="preserve"> DELETE /</w:t>
      </w:r>
      <w:proofErr w:type="spellStart"/>
      <w:r w:rsidRPr="00E05ED8">
        <w:t>transactions</w:t>
      </w:r>
      <w:proofErr w:type="spellEnd"/>
      <w:r w:rsidRPr="00E05ED8">
        <w:t>/{id} que elimine una transacción, asegurando que solo el propietario de la transacción pueda eliminarla.</w:t>
      </w:r>
    </w:p>
    <w:p w14:paraId="7D8E8343" w14:textId="77777777" w:rsidR="00455DAE" w:rsidRPr="00E05ED8" w:rsidRDefault="00455DAE" w:rsidP="00455DAE">
      <w:pPr>
        <w:numPr>
          <w:ilvl w:val="1"/>
          <w:numId w:val="73"/>
        </w:numPr>
        <w:spacing w:before="0" w:after="160" w:line="259" w:lineRule="auto"/>
        <w:jc w:val="left"/>
      </w:pPr>
      <w:r w:rsidRPr="00E05ED8">
        <w:lastRenderedPageBreak/>
        <w:t>Validar que, al modificar una transacción, las nuevas categorías o etiquetas existan y sean válidas.</w:t>
      </w:r>
    </w:p>
    <w:p w14:paraId="635C487D" w14:textId="77777777" w:rsidR="00455DAE" w:rsidRPr="00E05ED8" w:rsidRDefault="00455DAE" w:rsidP="002C7CFA">
      <w:pPr>
        <w:spacing w:before="0" w:after="160" w:line="259" w:lineRule="auto"/>
        <w:ind w:firstLine="708"/>
        <w:rPr>
          <w:b/>
          <w:bCs/>
        </w:rPr>
      </w:pPr>
      <w:r w:rsidRPr="00E05ED8">
        <w:rPr>
          <w:b/>
          <w:bCs/>
        </w:rPr>
        <w:t>Filtrar Transacciones por Categoría, Etiqueta o Fecha</w:t>
      </w:r>
    </w:p>
    <w:p w14:paraId="6655C15E" w14:textId="77777777" w:rsidR="00455DAE" w:rsidRPr="00E05ED8" w:rsidRDefault="00455DAE" w:rsidP="00455DAE">
      <w:pPr>
        <w:numPr>
          <w:ilvl w:val="0"/>
          <w:numId w:val="74"/>
        </w:numPr>
        <w:spacing w:before="0" w:after="160" w:line="259" w:lineRule="auto"/>
        <w:jc w:val="left"/>
      </w:pPr>
      <w:r w:rsidRPr="00E05ED8">
        <w:rPr>
          <w:b/>
          <w:bCs/>
        </w:rPr>
        <w:t>Descripción</w:t>
      </w:r>
      <w:r w:rsidRPr="00E05ED8">
        <w:t>: Implementar filtros avanzados para que los usuarios puedan buscar y visualizar transacciones según sus necesidades. Los usuarios deben poder filtrar por categoría, etiqueta o un rango de fechas.</w:t>
      </w:r>
    </w:p>
    <w:p w14:paraId="02E82AD0" w14:textId="77777777" w:rsidR="00455DAE" w:rsidRPr="00E05ED8" w:rsidRDefault="00455DAE" w:rsidP="00455DAE">
      <w:pPr>
        <w:numPr>
          <w:ilvl w:val="0"/>
          <w:numId w:val="74"/>
        </w:numPr>
        <w:spacing w:before="0" w:after="160" w:line="259" w:lineRule="auto"/>
        <w:jc w:val="left"/>
      </w:pPr>
      <w:r w:rsidRPr="00E05ED8">
        <w:rPr>
          <w:b/>
          <w:bCs/>
        </w:rPr>
        <w:t>Tareas</w:t>
      </w:r>
      <w:r w:rsidRPr="00E05ED8">
        <w:t>:</w:t>
      </w:r>
    </w:p>
    <w:p w14:paraId="1FBF241D" w14:textId="77777777" w:rsidR="00455DAE" w:rsidRPr="00E05ED8" w:rsidRDefault="00455DAE" w:rsidP="00455DAE">
      <w:pPr>
        <w:numPr>
          <w:ilvl w:val="1"/>
          <w:numId w:val="74"/>
        </w:numPr>
        <w:spacing w:before="0" w:after="160" w:line="259" w:lineRule="auto"/>
        <w:jc w:val="left"/>
      </w:pPr>
      <w:r w:rsidRPr="00E05ED8">
        <w:t xml:space="preserve">Crear un </w:t>
      </w:r>
      <w:proofErr w:type="spellStart"/>
      <w:r w:rsidRPr="00E05ED8">
        <w:t>endpoint</w:t>
      </w:r>
      <w:proofErr w:type="spellEnd"/>
      <w:r w:rsidRPr="00E05ED8">
        <w:t xml:space="preserve"> GET /</w:t>
      </w:r>
      <w:proofErr w:type="spellStart"/>
      <w:r w:rsidRPr="00E05ED8">
        <w:t>transactions</w:t>
      </w:r>
      <w:proofErr w:type="spellEnd"/>
      <w:r w:rsidRPr="00E05ED8">
        <w:t xml:space="preserve"> que permita filtrar las transacciones con parámetros opcionales, como </w:t>
      </w:r>
      <w:proofErr w:type="spellStart"/>
      <w:r w:rsidRPr="00E05ED8">
        <w:t>category</w:t>
      </w:r>
      <w:proofErr w:type="spellEnd"/>
      <w:r w:rsidRPr="00E05ED8">
        <w:t xml:space="preserve">, tag, y </w:t>
      </w:r>
      <w:proofErr w:type="spellStart"/>
      <w:r w:rsidRPr="00E05ED8">
        <w:t>dateRange</w:t>
      </w:r>
      <w:proofErr w:type="spellEnd"/>
      <w:r w:rsidRPr="00E05ED8">
        <w:t xml:space="preserve"> (rango de fechas).</w:t>
      </w:r>
    </w:p>
    <w:p w14:paraId="02D92902" w14:textId="77777777" w:rsidR="00455DAE" w:rsidRPr="00E05ED8" w:rsidRDefault="00455DAE" w:rsidP="00455DAE">
      <w:pPr>
        <w:numPr>
          <w:ilvl w:val="1"/>
          <w:numId w:val="74"/>
        </w:numPr>
        <w:spacing w:before="0" w:after="160" w:line="259" w:lineRule="auto"/>
        <w:jc w:val="left"/>
      </w:pPr>
      <w:r w:rsidRPr="00E05ED8">
        <w:t>Implementar paginación y ordenamiento en los resultados de las transacciones para optimizar la búsqueda y mejorar la experiencia de usuario.</w:t>
      </w:r>
    </w:p>
    <w:p w14:paraId="6006EC3E" w14:textId="77777777" w:rsidR="00455DAE" w:rsidRPr="00E05ED8" w:rsidRDefault="00455DAE" w:rsidP="00455DAE">
      <w:pPr>
        <w:numPr>
          <w:ilvl w:val="1"/>
          <w:numId w:val="74"/>
        </w:numPr>
        <w:spacing w:before="0" w:after="160" w:line="259" w:lineRule="auto"/>
        <w:jc w:val="left"/>
      </w:pPr>
      <w:r w:rsidRPr="00E05ED8">
        <w:t>Asegurar que los filtros puedan combinarse entre sí, por ejemplo, permitiendo filtrar por una categoría específica dentro de un rango de fechas, o filtrar por etiquetas dentro de una categoría.</w:t>
      </w:r>
    </w:p>
    <w:p w14:paraId="04A2016A" w14:textId="5EF85B0A" w:rsidR="00455DAE" w:rsidRPr="00E05ED8" w:rsidRDefault="00455DAE" w:rsidP="00455DAE">
      <w:pPr>
        <w:numPr>
          <w:ilvl w:val="1"/>
          <w:numId w:val="74"/>
        </w:numPr>
        <w:spacing w:before="0" w:after="160" w:line="259" w:lineRule="auto"/>
        <w:jc w:val="left"/>
      </w:pPr>
      <w:r w:rsidRPr="00E05ED8">
        <w:t xml:space="preserve">Garantizar que los usuarios solo puedan ver sus propias transacciones, respetando </w:t>
      </w:r>
      <w:r w:rsidR="002C7CFA">
        <w:t xml:space="preserve">los </w:t>
      </w:r>
      <w:r w:rsidRPr="00E05ED8">
        <w:t>permisos adecuados.</w:t>
      </w:r>
    </w:p>
    <w:p w14:paraId="38A93D34" w14:textId="77777777" w:rsidR="00975FC8" w:rsidRPr="00975FC8" w:rsidRDefault="00975FC8" w:rsidP="0046045B">
      <w:pPr>
        <w:ind w:firstLine="708"/>
        <w:rPr>
          <w:b/>
          <w:bCs/>
        </w:rPr>
      </w:pPr>
      <w:r w:rsidRPr="00975FC8">
        <w:rPr>
          <w:b/>
          <w:bCs/>
        </w:rPr>
        <w:t>Ejemplo de API:</w:t>
      </w:r>
    </w:p>
    <w:p w14:paraId="4F9DCAE2" w14:textId="77777777" w:rsidR="00975FC8" w:rsidRPr="00975FC8" w:rsidRDefault="00975FC8" w:rsidP="0046045B">
      <w:pPr>
        <w:pStyle w:val="ListParagraph"/>
        <w:numPr>
          <w:ilvl w:val="0"/>
          <w:numId w:val="35"/>
        </w:numPr>
      </w:pPr>
      <w:r w:rsidRPr="00975FC8">
        <w:t>POST /transactions</w:t>
      </w:r>
    </w:p>
    <w:p w14:paraId="737D1584" w14:textId="77777777" w:rsidR="00975FC8" w:rsidRPr="00975FC8" w:rsidRDefault="00975FC8" w:rsidP="0046045B">
      <w:pPr>
        <w:pStyle w:val="ListParagraph"/>
        <w:numPr>
          <w:ilvl w:val="0"/>
          <w:numId w:val="35"/>
        </w:numPr>
      </w:pPr>
      <w:r w:rsidRPr="00975FC8">
        <w:t>GET /transactions</w:t>
      </w:r>
    </w:p>
    <w:p w14:paraId="20AF6BDB" w14:textId="77777777" w:rsidR="00975FC8" w:rsidRPr="00975FC8" w:rsidRDefault="00975FC8" w:rsidP="0046045B">
      <w:pPr>
        <w:pStyle w:val="ListParagraph"/>
        <w:numPr>
          <w:ilvl w:val="0"/>
          <w:numId w:val="35"/>
        </w:numPr>
      </w:pPr>
      <w:r w:rsidRPr="00975FC8">
        <w:t>GET /transactions/{id}</w:t>
      </w:r>
    </w:p>
    <w:p w14:paraId="04C970A0" w14:textId="77777777" w:rsidR="00975FC8" w:rsidRPr="00975FC8" w:rsidRDefault="00975FC8" w:rsidP="0046045B">
      <w:pPr>
        <w:pStyle w:val="ListParagraph"/>
        <w:numPr>
          <w:ilvl w:val="0"/>
          <w:numId w:val="35"/>
        </w:numPr>
      </w:pPr>
      <w:r w:rsidRPr="00975FC8">
        <w:t>PUT /transactions/{id}</w:t>
      </w:r>
    </w:p>
    <w:p w14:paraId="52298186" w14:textId="3EF26937" w:rsidR="00FE481A" w:rsidRPr="00FE481A" w:rsidRDefault="00975FC8" w:rsidP="0046045B">
      <w:pPr>
        <w:pStyle w:val="ListParagraph"/>
        <w:numPr>
          <w:ilvl w:val="0"/>
          <w:numId w:val="35"/>
        </w:numPr>
      </w:pPr>
      <w:r>
        <w:t>DELETE /transactions/{id}</w:t>
      </w:r>
    </w:p>
    <w:p w14:paraId="34DF5CB5" w14:textId="77777777" w:rsidR="006C2838" w:rsidRDefault="006C2838" w:rsidP="006C2838">
      <w:pPr>
        <w:rPr>
          <w:b/>
          <w:bCs/>
        </w:rPr>
      </w:pPr>
    </w:p>
    <w:p w14:paraId="557B147F" w14:textId="62A37C2B" w:rsidR="003D43C8" w:rsidRDefault="006F19A2" w:rsidP="006C2838">
      <w:pPr>
        <w:rPr>
          <w:b/>
          <w:bCs/>
        </w:rPr>
      </w:pPr>
      <w:r w:rsidRPr="00C24117">
        <w:rPr>
          <w:b/>
          <w:bCs/>
        </w:rPr>
        <w:br w:type="page"/>
      </w:r>
    </w:p>
    <w:p w14:paraId="07092ECC" w14:textId="68645145" w:rsidR="003D43C8" w:rsidRPr="0046045B" w:rsidRDefault="003D43C8" w:rsidP="0046045B">
      <w:pPr>
        <w:pStyle w:val="ListParagraph"/>
        <w:numPr>
          <w:ilvl w:val="0"/>
          <w:numId w:val="62"/>
        </w:numPr>
        <w:rPr>
          <w:rFonts w:ascii="Montserrat" w:eastAsiaTheme="majorEastAsia" w:hAnsi="Montserrat" w:cstheme="majorBidi"/>
          <w:b/>
          <w:bCs/>
          <w:caps/>
          <w:color w:val="006DA6"/>
          <w:sz w:val="28"/>
          <w:szCs w:val="16"/>
          <w:lang w:val="es-ES"/>
        </w:rPr>
      </w:pPr>
      <w:r w:rsidRPr="0046045B">
        <w:rPr>
          <w:rFonts w:ascii="Montserrat" w:eastAsiaTheme="majorEastAsia" w:hAnsi="Montserrat" w:cstheme="majorBidi"/>
          <w:b/>
          <w:bCs/>
          <w:caps/>
          <w:color w:val="006DA6"/>
          <w:sz w:val="28"/>
          <w:szCs w:val="16"/>
          <w:lang w:val="es-ES"/>
        </w:rPr>
        <w:lastRenderedPageBreak/>
        <w:t>Microservicio de Resúmenes Financieros (Summary Service)</w:t>
      </w:r>
    </w:p>
    <w:p w14:paraId="7F7BDE9B" w14:textId="77777777" w:rsidR="003D43C8" w:rsidRDefault="003D43C8" w:rsidP="0046045B">
      <w:pPr>
        <w:ind w:left="708"/>
      </w:pPr>
      <w:r w:rsidRPr="003D43C8">
        <w:rPr>
          <w:b/>
          <w:bCs/>
        </w:rPr>
        <w:t xml:space="preserve">Responsabilidad: </w:t>
      </w:r>
      <w:r w:rsidRPr="003D43C8">
        <w:t>Generar resúmenes financieros basados en las transacciones (</w:t>
      </w:r>
      <w:proofErr w:type="spellStart"/>
      <w:r w:rsidRPr="003D43C8">
        <w:t>e.g</w:t>
      </w:r>
      <w:proofErr w:type="spellEnd"/>
      <w:r w:rsidRPr="003D43C8">
        <w:t>., resumen mensual, por categoría, etc.).</w:t>
      </w:r>
    </w:p>
    <w:p w14:paraId="3C3FFEE9" w14:textId="32C8E92C" w:rsidR="0046045B" w:rsidRPr="0046045B" w:rsidRDefault="0046045B" w:rsidP="00D52938">
      <w:pPr>
        <w:spacing w:line="276" w:lineRule="auto"/>
        <w:ind w:firstLine="708"/>
      </w:pPr>
      <w:r w:rsidRPr="006C2838">
        <w:rPr>
          <w:b/>
          <w:bCs/>
        </w:rPr>
        <w:t>Base de datos:</w:t>
      </w:r>
      <w:r>
        <w:t xml:space="preserve"> MongoDB</w:t>
      </w:r>
    </w:p>
    <w:p w14:paraId="4E17E78E" w14:textId="77777777" w:rsidR="003D43C8" w:rsidRPr="002C7CFA" w:rsidRDefault="003D43C8" w:rsidP="00D52938">
      <w:pPr>
        <w:spacing w:line="276" w:lineRule="auto"/>
        <w:ind w:firstLine="708"/>
        <w:rPr>
          <w:b/>
          <w:bCs/>
          <w:sz w:val="30"/>
          <w:szCs w:val="32"/>
        </w:rPr>
      </w:pPr>
      <w:r w:rsidRPr="002C7CFA">
        <w:rPr>
          <w:b/>
          <w:bCs/>
          <w:sz w:val="30"/>
          <w:szCs w:val="32"/>
        </w:rPr>
        <w:t>Funcionalidades:</w:t>
      </w:r>
    </w:p>
    <w:p w14:paraId="10E74DCD" w14:textId="77777777" w:rsidR="002C7CFA" w:rsidRPr="003D2557" w:rsidRDefault="002C7CFA" w:rsidP="002C7CFA">
      <w:pPr>
        <w:spacing w:before="0" w:after="160" w:line="259" w:lineRule="auto"/>
        <w:ind w:firstLine="708"/>
        <w:rPr>
          <w:b/>
          <w:bCs/>
        </w:rPr>
      </w:pPr>
      <w:r w:rsidRPr="003D2557">
        <w:rPr>
          <w:b/>
          <w:bCs/>
        </w:rPr>
        <w:t>Resumen de Ingresos y Gastos por Mes, Trimestre, Año, etc.</w:t>
      </w:r>
    </w:p>
    <w:p w14:paraId="14A06002" w14:textId="77777777" w:rsidR="002C7CFA" w:rsidRPr="003D2557" w:rsidRDefault="002C7CFA" w:rsidP="002C7CFA">
      <w:pPr>
        <w:numPr>
          <w:ilvl w:val="0"/>
          <w:numId w:val="75"/>
        </w:numPr>
        <w:spacing w:before="0" w:after="160" w:line="259" w:lineRule="auto"/>
        <w:jc w:val="left"/>
      </w:pPr>
      <w:r w:rsidRPr="003D2557">
        <w:rPr>
          <w:b/>
          <w:bCs/>
        </w:rPr>
        <w:t>Descripción</w:t>
      </w:r>
      <w:r w:rsidRPr="003D2557">
        <w:t>: Permitir a los usuarios ver un resumen de sus ingresos y gastos agrupados por diferentes periodos de tiempo, como mes, trimestre o año. Estos resúmenes proporcionan una visión clara de las finanzas en intervalos específicos.</w:t>
      </w:r>
    </w:p>
    <w:p w14:paraId="678FD87C" w14:textId="77777777" w:rsidR="002C7CFA" w:rsidRPr="003D2557" w:rsidRDefault="002C7CFA" w:rsidP="002C7CFA">
      <w:pPr>
        <w:numPr>
          <w:ilvl w:val="0"/>
          <w:numId w:val="75"/>
        </w:numPr>
        <w:spacing w:before="0" w:after="160" w:line="259" w:lineRule="auto"/>
        <w:jc w:val="left"/>
      </w:pPr>
      <w:r w:rsidRPr="003D2557">
        <w:rPr>
          <w:b/>
          <w:bCs/>
        </w:rPr>
        <w:t>Tareas</w:t>
      </w:r>
      <w:r w:rsidRPr="003D2557">
        <w:t>:</w:t>
      </w:r>
    </w:p>
    <w:p w14:paraId="1470E9E3" w14:textId="77777777" w:rsidR="002C7CFA" w:rsidRPr="003D2557" w:rsidRDefault="002C7CFA" w:rsidP="002C7CFA">
      <w:pPr>
        <w:numPr>
          <w:ilvl w:val="1"/>
          <w:numId w:val="75"/>
        </w:numPr>
        <w:spacing w:before="0" w:after="160" w:line="259" w:lineRule="auto"/>
        <w:jc w:val="left"/>
      </w:pPr>
      <w:r w:rsidRPr="003D2557">
        <w:t xml:space="preserve">Crear un </w:t>
      </w:r>
      <w:proofErr w:type="spellStart"/>
      <w:r w:rsidRPr="003D2557">
        <w:t>endpoint</w:t>
      </w:r>
      <w:proofErr w:type="spellEnd"/>
      <w:r w:rsidRPr="003D2557">
        <w:t xml:space="preserve"> GET /</w:t>
      </w:r>
      <w:proofErr w:type="spellStart"/>
      <w:r w:rsidRPr="003D2557">
        <w:t>transactions</w:t>
      </w:r>
      <w:proofErr w:type="spellEnd"/>
      <w:r w:rsidRPr="003D2557">
        <w:t>/</w:t>
      </w:r>
      <w:proofErr w:type="spellStart"/>
      <w:r w:rsidRPr="003D2557">
        <w:t>summary</w:t>
      </w:r>
      <w:proofErr w:type="spellEnd"/>
      <w:r w:rsidRPr="003D2557">
        <w:t xml:space="preserve"> que permita al usuario obtener resúmenes financieros agregados por periodos. El usuario podrá pasar parámetros como </w:t>
      </w:r>
      <w:proofErr w:type="spellStart"/>
      <w:r w:rsidRPr="003D2557">
        <w:t>period</w:t>
      </w:r>
      <w:proofErr w:type="spellEnd"/>
      <w:r w:rsidRPr="003D2557">
        <w:t xml:space="preserve"> (mes, trimestre, año) para definir el rango temporal.</w:t>
      </w:r>
    </w:p>
    <w:p w14:paraId="4AC95EF7" w14:textId="77777777" w:rsidR="002C7CFA" w:rsidRPr="003D2557" w:rsidRDefault="002C7CFA" w:rsidP="002C7CFA">
      <w:pPr>
        <w:numPr>
          <w:ilvl w:val="1"/>
          <w:numId w:val="75"/>
        </w:numPr>
        <w:spacing w:before="0" w:after="160" w:line="259" w:lineRule="auto"/>
        <w:jc w:val="left"/>
      </w:pPr>
      <w:r w:rsidRPr="003D2557">
        <w:t>Incluir detalles como ingresos totales, gastos totales, y balance neto (ingresos menos gastos) en cada periodo.</w:t>
      </w:r>
    </w:p>
    <w:p w14:paraId="2A4CF7BC" w14:textId="77777777" w:rsidR="002C7CFA" w:rsidRPr="003D2557" w:rsidRDefault="002C7CFA" w:rsidP="002C7CFA">
      <w:pPr>
        <w:numPr>
          <w:ilvl w:val="1"/>
          <w:numId w:val="75"/>
        </w:numPr>
        <w:spacing w:before="0" w:after="160" w:line="259" w:lineRule="auto"/>
        <w:jc w:val="left"/>
      </w:pPr>
      <w:r w:rsidRPr="003D2557">
        <w:t>Ofrecer la opción de seleccionar diferentes periodos personalizados para que el usuario pueda comparar, por ejemplo, los primeros tres meses del año con el segundo trimestre.</w:t>
      </w:r>
    </w:p>
    <w:p w14:paraId="65C89E24" w14:textId="77777777" w:rsidR="002C7CFA" w:rsidRPr="003D2557" w:rsidRDefault="002C7CFA" w:rsidP="002C7CFA">
      <w:pPr>
        <w:numPr>
          <w:ilvl w:val="1"/>
          <w:numId w:val="75"/>
        </w:numPr>
        <w:spacing w:before="0" w:after="160" w:line="259" w:lineRule="auto"/>
        <w:jc w:val="left"/>
        <w:rPr>
          <w:highlight w:val="yellow"/>
        </w:rPr>
      </w:pPr>
      <w:r w:rsidRPr="003D2557">
        <w:rPr>
          <w:highlight w:val="yellow"/>
        </w:rPr>
        <w:t>Implementar gráficos simples (barras o líneas) para mostrar visualmente los cambios financieros a lo largo del tiempo.</w:t>
      </w:r>
    </w:p>
    <w:p w14:paraId="5C67C9C8" w14:textId="77777777" w:rsidR="002C7CFA" w:rsidRPr="003D2557" w:rsidRDefault="002C7CFA" w:rsidP="002C7CFA">
      <w:pPr>
        <w:spacing w:before="0" w:after="160" w:line="259" w:lineRule="auto"/>
        <w:ind w:firstLine="708"/>
        <w:rPr>
          <w:b/>
          <w:bCs/>
        </w:rPr>
      </w:pPr>
      <w:r w:rsidRPr="003D2557">
        <w:rPr>
          <w:b/>
          <w:bCs/>
        </w:rPr>
        <w:t>Resumen por Categoría y Etiqueta</w:t>
      </w:r>
    </w:p>
    <w:p w14:paraId="14B4DD6B" w14:textId="77777777" w:rsidR="002C7CFA" w:rsidRPr="003D2557" w:rsidRDefault="002C7CFA" w:rsidP="002C7CFA">
      <w:pPr>
        <w:numPr>
          <w:ilvl w:val="0"/>
          <w:numId w:val="76"/>
        </w:numPr>
        <w:spacing w:before="0" w:after="160" w:line="259" w:lineRule="auto"/>
        <w:jc w:val="left"/>
      </w:pPr>
      <w:r w:rsidRPr="003D2557">
        <w:rPr>
          <w:b/>
          <w:bCs/>
        </w:rPr>
        <w:t>Descripción</w:t>
      </w:r>
      <w:r w:rsidRPr="003D2557">
        <w:t>: Proporcionar resúmenes de los ingresos y gastos organizados por categoría y etiqueta, lo que permite a los usuarios ver cómo se distribuyen sus transacciones. Este resumen ayuda a identificar en qué áreas se está gastando más y dónde se reciben más ingresos.</w:t>
      </w:r>
    </w:p>
    <w:p w14:paraId="799F0A97" w14:textId="77777777" w:rsidR="002C7CFA" w:rsidRPr="003D2557" w:rsidRDefault="002C7CFA" w:rsidP="002C7CFA">
      <w:pPr>
        <w:numPr>
          <w:ilvl w:val="0"/>
          <w:numId w:val="76"/>
        </w:numPr>
        <w:spacing w:before="0" w:after="160" w:line="259" w:lineRule="auto"/>
        <w:jc w:val="left"/>
      </w:pPr>
      <w:r w:rsidRPr="003D2557">
        <w:rPr>
          <w:b/>
          <w:bCs/>
        </w:rPr>
        <w:t>Tareas</w:t>
      </w:r>
      <w:r w:rsidRPr="003D2557">
        <w:t>:</w:t>
      </w:r>
    </w:p>
    <w:p w14:paraId="65662FF3" w14:textId="77777777" w:rsidR="002C7CFA" w:rsidRPr="003D2557" w:rsidRDefault="002C7CFA" w:rsidP="002C7CFA">
      <w:pPr>
        <w:numPr>
          <w:ilvl w:val="1"/>
          <w:numId w:val="76"/>
        </w:numPr>
        <w:spacing w:before="0" w:after="160" w:line="259" w:lineRule="auto"/>
        <w:jc w:val="left"/>
      </w:pPr>
      <w:r w:rsidRPr="003D2557">
        <w:t xml:space="preserve">Crear un </w:t>
      </w:r>
      <w:proofErr w:type="spellStart"/>
      <w:r w:rsidRPr="003D2557">
        <w:t>endpoint</w:t>
      </w:r>
      <w:proofErr w:type="spellEnd"/>
      <w:r w:rsidRPr="003D2557">
        <w:t xml:space="preserve"> GET /</w:t>
      </w:r>
      <w:proofErr w:type="spellStart"/>
      <w:r w:rsidRPr="003D2557">
        <w:t>transactions</w:t>
      </w:r>
      <w:proofErr w:type="spellEnd"/>
      <w:r w:rsidRPr="003D2557">
        <w:t>/</w:t>
      </w:r>
      <w:proofErr w:type="spellStart"/>
      <w:r w:rsidRPr="003D2557">
        <w:t>summary-by-category</w:t>
      </w:r>
      <w:proofErr w:type="spellEnd"/>
      <w:r w:rsidRPr="003D2557">
        <w:t xml:space="preserve"> que devuelva un desglose de los ingresos y gastos por cada categoría. Incluir tanto el monto total como el porcentaje del total de gastos o ingresos que representa cada categoría.</w:t>
      </w:r>
    </w:p>
    <w:p w14:paraId="1C4A691A" w14:textId="77777777" w:rsidR="002C7CFA" w:rsidRPr="003D2557" w:rsidRDefault="002C7CFA" w:rsidP="002C7CFA">
      <w:pPr>
        <w:numPr>
          <w:ilvl w:val="1"/>
          <w:numId w:val="76"/>
        </w:numPr>
        <w:spacing w:before="0" w:after="160" w:line="259" w:lineRule="auto"/>
        <w:jc w:val="left"/>
      </w:pPr>
      <w:r w:rsidRPr="003D2557">
        <w:lastRenderedPageBreak/>
        <w:t xml:space="preserve">Desarrollar un </w:t>
      </w:r>
      <w:proofErr w:type="spellStart"/>
      <w:r w:rsidRPr="003D2557">
        <w:t>endpoint</w:t>
      </w:r>
      <w:proofErr w:type="spellEnd"/>
      <w:r w:rsidRPr="003D2557">
        <w:t xml:space="preserve"> similar GET /</w:t>
      </w:r>
      <w:proofErr w:type="spellStart"/>
      <w:r w:rsidRPr="003D2557">
        <w:t>transactions</w:t>
      </w:r>
      <w:proofErr w:type="spellEnd"/>
      <w:r w:rsidRPr="003D2557">
        <w:t>/</w:t>
      </w:r>
      <w:proofErr w:type="spellStart"/>
      <w:r w:rsidRPr="003D2557">
        <w:t>summary</w:t>
      </w:r>
      <w:proofErr w:type="spellEnd"/>
      <w:r w:rsidRPr="003D2557">
        <w:t>-</w:t>
      </w:r>
      <w:proofErr w:type="spellStart"/>
      <w:r w:rsidRPr="003D2557">
        <w:t>by</w:t>
      </w:r>
      <w:proofErr w:type="spellEnd"/>
      <w:r w:rsidRPr="003D2557">
        <w:t>-tag para permitir a los usuarios ver un desglose de transacciones por etiquetas.</w:t>
      </w:r>
    </w:p>
    <w:p w14:paraId="6DAECC88" w14:textId="77777777" w:rsidR="002C7CFA" w:rsidRPr="003D2557" w:rsidRDefault="002C7CFA" w:rsidP="002C7CFA">
      <w:pPr>
        <w:numPr>
          <w:ilvl w:val="1"/>
          <w:numId w:val="76"/>
        </w:numPr>
        <w:spacing w:before="0" w:after="160" w:line="259" w:lineRule="auto"/>
        <w:jc w:val="left"/>
      </w:pPr>
      <w:r w:rsidRPr="003D2557">
        <w:t>Incluir la posibilidad de combinar el resumen de categoría y etiqueta con filtros por periodos (mes, trimestre, año).</w:t>
      </w:r>
    </w:p>
    <w:p w14:paraId="65E95F30" w14:textId="77777777" w:rsidR="002C7CFA" w:rsidRDefault="002C7CFA" w:rsidP="002C7CFA">
      <w:pPr>
        <w:numPr>
          <w:ilvl w:val="1"/>
          <w:numId w:val="76"/>
        </w:numPr>
        <w:spacing w:before="0" w:after="160" w:line="259" w:lineRule="auto"/>
        <w:jc w:val="left"/>
      </w:pPr>
      <w:r w:rsidRPr="003D2557">
        <w:t>Implementar gráficos circulares (o "pie charts") para visualizar la proporción de gastos o ingresos en cada categoría o etiqueta.</w:t>
      </w:r>
    </w:p>
    <w:p w14:paraId="0FB889D8" w14:textId="77777777" w:rsidR="002C7CFA" w:rsidRPr="003D2557" w:rsidRDefault="002C7CFA" w:rsidP="002C7CFA">
      <w:pPr>
        <w:spacing w:before="0" w:after="160" w:line="259" w:lineRule="auto"/>
        <w:ind w:left="1440"/>
        <w:jc w:val="left"/>
      </w:pPr>
    </w:p>
    <w:p w14:paraId="44F58FED" w14:textId="77777777" w:rsidR="002C7CFA" w:rsidRPr="003D2557" w:rsidRDefault="002C7CFA" w:rsidP="002C7CFA">
      <w:pPr>
        <w:spacing w:before="0" w:after="160" w:line="259" w:lineRule="auto"/>
        <w:ind w:firstLine="708"/>
        <w:rPr>
          <w:b/>
          <w:bCs/>
        </w:rPr>
      </w:pPr>
      <w:r w:rsidRPr="003D2557">
        <w:rPr>
          <w:b/>
          <w:bCs/>
        </w:rPr>
        <w:t>Reportes Financieros Exportables (PDF, Excel)</w:t>
      </w:r>
    </w:p>
    <w:p w14:paraId="1B9F489F" w14:textId="77777777" w:rsidR="002C7CFA" w:rsidRPr="003D2557" w:rsidRDefault="002C7CFA" w:rsidP="002C7CFA">
      <w:pPr>
        <w:numPr>
          <w:ilvl w:val="0"/>
          <w:numId w:val="77"/>
        </w:numPr>
        <w:spacing w:before="0" w:after="160" w:line="259" w:lineRule="auto"/>
        <w:jc w:val="left"/>
      </w:pPr>
      <w:r w:rsidRPr="003D2557">
        <w:rPr>
          <w:b/>
          <w:bCs/>
        </w:rPr>
        <w:t>Descripción</w:t>
      </w:r>
      <w:r w:rsidRPr="003D2557">
        <w:t>: Dar a los usuarios la posibilidad de generar reportes financieros completos en formatos exportables, como PDF y Excel, para compartir o archivar sus datos financieros.</w:t>
      </w:r>
    </w:p>
    <w:p w14:paraId="48B1C737" w14:textId="77777777" w:rsidR="002C7CFA" w:rsidRPr="003D2557" w:rsidRDefault="002C7CFA" w:rsidP="002C7CFA">
      <w:pPr>
        <w:numPr>
          <w:ilvl w:val="0"/>
          <w:numId w:val="77"/>
        </w:numPr>
        <w:spacing w:before="0" w:after="160" w:line="259" w:lineRule="auto"/>
        <w:jc w:val="left"/>
      </w:pPr>
      <w:r w:rsidRPr="003D2557">
        <w:rPr>
          <w:b/>
          <w:bCs/>
        </w:rPr>
        <w:t>Tareas</w:t>
      </w:r>
      <w:r w:rsidRPr="003D2557">
        <w:t>:</w:t>
      </w:r>
    </w:p>
    <w:p w14:paraId="67345F72" w14:textId="77777777" w:rsidR="002C7CFA" w:rsidRPr="003D2557" w:rsidRDefault="002C7CFA" w:rsidP="002C7CFA">
      <w:pPr>
        <w:numPr>
          <w:ilvl w:val="1"/>
          <w:numId w:val="77"/>
        </w:numPr>
        <w:spacing w:before="0" w:after="160" w:line="259" w:lineRule="auto"/>
        <w:jc w:val="left"/>
      </w:pPr>
      <w:r w:rsidRPr="003D2557">
        <w:t xml:space="preserve">Crear un </w:t>
      </w:r>
      <w:proofErr w:type="spellStart"/>
      <w:r w:rsidRPr="003D2557">
        <w:t>endpoint</w:t>
      </w:r>
      <w:proofErr w:type="spellEnd"/>
      <w:r w:rsidRPr="003D2557">
        <w:t xml:space="preserve"> GET /</w:t>
      </w:r>
      <w:proofErr w:type="spellStart"/>
      <w:r w:rsidRPr="003D2557">
        <w:t>transactions</w:t>
      </w:r>
      <w:proofErr w:type="spellEnd"/>
      <w:r w:rsidRPr="003D2557">
        <w:t>/</w:t>
      </w:r>
      <w:proofErr w:type="spellStart"/>
      <w:r w:rsidRPr="003D2557">
        <w:t>export</w:t>
      </w:r>
      <w:proofErr w:type="spellEnd"/>
      <w:r w:rsidRPr="003D2557">
        <w:t xml:space="preserve"> que permita al usuario generar un reporte financiero en formato PDF o Excel. El reporte debe incluir resúmenes por periodo, categoría, y etiqueta, así como los gráficos que correspondan.</w:t>
      </w:r>
    </w:p>
    <w:p w14:paraId="5F3E89C7" w14:textId="77777777" w:rsidR="002C7CFA" w:rsidRPr="003D2557" w:rsidRDefault="002C7CFA" w:rsidP="002C7CFA">
      <w:pPr>
        <w:numPr>
          <w:ilvl w:val="1"/>
          <w:numId w:val="77"/>
        </w:numPr>
        <w:spacing w:before="0" w:after="160" w:line="259" w:lineRule="auto"/>
        <w:jc w:val="left"/>
      </w:pPr>
      <w:r w:rsidRPr="003D2557">
        <w:t xml:space="preserve">Utilizar bibliotecas como </w:t>
      </w:r>
      <w:proofErr w:type="spellStart"/>
      <w:r w:rsidRPr="003D2557">
        <w:t>iText</w:t>
      </w:r>
      <w:proofErr w:type="spellEnd"/>
      <w:r w:rsidRPr="003D2557">
        <w:t xml:space="preserve"> (para PDF) y Apache POI (para Excel) para la generación de estos documentos.</w:t>
      </w:r>
    </w:p>
    <w:p w14:paraId="7D3890AC" w14:textId="77777777" w:rsidR="002C7CFA" w:rsidRPr="003D2557" w:rsidRDefault="002C7CFA" w:rsidP="002C7CFA">
      <w:pPr>
        <w:numPr>
          <w:ilvl w:val="1"/>
          <w:numId w:val="77"/>
        </w:numPr>
        <w:spacing w:before="0" w:after="160" w:line="259" w:lineRule="auto"/>
        <w:jc w:val="left"/>
      </w:pPr>
      <w:r w:rsidRPr="003D2557">
        <w:t>Ofrecer la opción de personalizar los reportes, permitiendo al usuario seleccionar el periodo y las categorías o etiquetas que desea incluir.</w:t>
      </w:r>
    </w:p>
    <w:p w14:paraId="7E132093" w14:textId="77777777" w:rsidR="002C7CFA" w:rsidRPr="003D2557" w:rsidRDefault="002C7CFA" w:rsidP="002C7CFA">
      <w:pPr>
        <w:numPr>
          <w:ilvl w:val="1"/>
          <w:numId w:val="77"/>
        </w:numPr>
        <w:spacing w:before="0" w:after="160" w:line="259" w:lineRule="auto"/>
        <w:jc w:val="left"/>
      </w:pPr>
      <w:r w:rsidRPr="003D2557">
        <w:t>Incluir un resumen general de ingresos, gastos, y balance, junto con las listas de transacciones individuales filtradas en el periodo seleccionado.</w:t>
      </w:r>
    </w:p>
    <w:p w14:paraId="3ED59E9D" w14:textId="77777777" w:rsidR="002C7CFA" w:rsidRPr="003D2557" w:rsidRDefault="002C7CFA" w:rsidP="002C7CFA">
      <w:pPr>
        <w:numPr>
          <w:ilvl w:val="1"/>
          <w:numId w:val="77"/>
        </w:numPr>
        <w:spacing w:before="0" w:after="160" w:line="259" w:lineRule="auto"/>
        <w:jc w:val="left"/>
        <w:rPr>
          <w:highlight w:val="yellow"/>
        </w:rPr>
      </w:pPr>
      <w:r w:rsidRPr="003D2557">
        <w:rPr>
          <w:highlight w:val="yellow"/>
        </w:rPr>
        <w:t>Implementar una opción de exportar automáticamente los reportes a un almacenamiento en la nube (por ejemplo, Google Drive o Dropbox) si el usuario lo desea.</w:t>
      </w:r>
    </w:p>
    <w:p w14:paraId="584FD31C" w14:textId="7E6201AD" w:rsidR="003D43C8" w:rsidRPr="002C7CFA" w:rsidRDefault="003D43C8" w:rsidP="0046045B">
      <w:pPr>
        <w:pStyle w:val="ListParagraph"/>
        <w:numPr>
          <w:ilvl w:val="0"/>
          <w:numId w:val="35"/>
        </w:numPr>
        <w:rPr>
          <w:lang w:val="es-ES"/>
        </w:rPr>
      </w:pPr>
    </w:p>
    <w:p w14:paraId="0962B38A" w14:textId="77777777" w:rsidR="003D43C8" w:rsidRPr="003D43C8" w:rsidRDefault="003D43C8" w:rsidP="0046045B">
      <w:pPr>
        <w:ind w:firstLine="708"/>
        <w:rPr>
          <w:b/>
          <w:bCs/>
          <w:lang w:val="en-US"/>
        </w:rPr>
      </w:pPr>
      <w:proofErr w:type="spellStart"/>
      <w:r w:rsidRPr="003D43C8">
        <w:rPr>
          <w:b/>
          <w:bCs/>
          <w:lang w:val="en-US"/>
        </w:rPr>
        <w:t>Ejemplo</w:t>
      </w:r>
      <w:proofErr w:type="spellEnd"/>
      <w:r w:rsidRPr="003D43C8">
        <w:rPr>
          <w:b/>
          <w:bCs/>
          <w:lang w:val="en-US"/>
        </w:rPr>
        <w:t xml:space="preserve"> de API:</w:t>
      </w:r>
    </w:p>
    <w:p w14:paraId="2A8E6ADC" w14:textId="77777777" w:rsidR="003D43C8" w:rsidRPr="003D43C8" w:rsidRDefault="003D43C8" w:rsidP="0046045B">
      <w:pPr>
        <w:pStyle w:val="ListParagraph"/>
        <w:numPr>
          <w:ilvl w:val="0"/>
          <w:numId w:val="35"/>
        </w:numPr>
      </w:pPr>
      <w:r w:rsidRPr="003D43C8">
        <w:t>GET /summaries/monthly</w:t>
      </w:r>
    </w:p>
    <w:p w14:paraId="34A63677" w14:textId="77777777" w:rsidR="003D43C8" w:rsidRPr="003D43C8" w:rsidRDefault="003D43C8" w:rsidP="0046045B">
      <w:pPr>
        <w:pStyle w:val="ListParagraph"/>
        <w:numPr>
          <w:ilvl w:val="0"/>
          <w:numId w:val="35"/>
        </w:numPr>
      </w:pPr>
      <w:r w:rsidRPr="003D43C8">
        <w:t>GET /summaries/yearly</w:t>
      </w:r>
    </w:p>
    <w:p w14:paraId="72B8DE10" w14:textId="296F374D" w:rsidR="003D43C8" w:rsidRPr="0046045B" w:rsidRDefault="003D43C8" w:rsidP="003D43C8">
      <w:pPr>
        <w:pStyle w:val="ListParagraph"/>
        <w:numPr>
          <w:ilvl w:val="0"/>
          <w:numId w:val="35"/>
        </w:numPr>
        <w:rPr>
          <w:b/>
          <w:bCs/>
        </w:rPr>
      </w:pPr>
      <w:r w:rsidRPr="003D43C8">
        <w:t>GET /summaries/category/{</w:t>
      </w:r>
      <w:proofErr w:type="spellStart"/>
      <w:r w:rsidRPr="003D43C8">
        <w:t>categoryId</w:t>
      </w:r>
      <w:proofErr w:type="spellEnd"/>
      <w:r w:rsidRPr="003D43C8">
        <w:t>}</w:t>
      </w:r>
    </w:p>
    <w:p w14:paraId="66B0EB69" w14:textId="77777777" w:rsidR="003D43C8" w:rsidRDefault="003D43C8">
      <w:pPr>
        <w:spacing w:before="0" w:line="276" w:lineRule="auto"/>
        <w:jc w:val="left"/>
        <w:rPr>
          <w:b/>
          <w:bCs/>
        </w:rPr>
      </w:pPr>
      <w:r>
        <w:rPr>
          <w:b/>
          <w:bCs/>
        </w:rPr>
        <w:br w:type="page"/>
      </w:r>
    </w:p>
    <w:p w14:paraId="0E9A644C" w14:textId="0A88785D" w:rsidR="003F75A7" w:rsidRPr="0046045B" w:rsidRDefault="003F75A7" w:rsidP="0046045B">
      <w:pPr>
        <w:pStyle w:val="ListParagraph"/>
        <w:numPr>
          <w:ilvl w:val="0"/>
          <w:numId w:val="62"/>
        </w:numPr>
        <w:rPr>
          <w:rFonts w:ascii="Montserrat" w:eastAsiaTheme="majorEastAsia" w:hAnsi="Montserrat" w:cstheme="majorBidi"/>
          <w:b/>
          <w:bCs/>
          <w:caps/>
          <w:color w:val="006DA6"/>
          <w:sz w:val="28"/>
          <w:szCs w:val="16"/>
          <w:lang w:val="es-ES"/>
        </w:rPr>
      </w:pPr>
      <w:r w:rsidRPr="0046045B">
        <w:rPr>
          <w:rFonts w:ascii="Montserrat" w:eastAsiaTheme="majorEastAsia" w:hAnsi="Montserrat" w:cstheme="majorBidi"/>
          <w:b/>
          <w:bCs/>
          <w:caps/>
          <w:color w:val="006DA6"/>
          <w:sz w:val="28"/>
          <w:szCs w:val="16"/>
          <w:lang w:val="es-ES"/>
        </w:rPr>
        <w:lastRenderedPageBreak/>
        <w:t>Microservicio de Notificaciones (Notification Service)</w:t>
      </w:r>
      <w:r w:rsidR="00F51243">
        <w:rPr>
          <w:rFonts w:ascii="Montserrat" w:eastAsiaTheme="majorEastAsia" w:hAnsi="Montserrat" w:cstheme="majorBidi"/>
          <w:b/>
          <w:bCs/>
          <w:caps/>
          <w:color w:val="006DA6"/>
          <w:sz w:val="28"/>
          <w:szCs w:val="16"/>
          <w:lang w:val="es-ES"/>
        </w:rPr>
        <w:t xml:space="preserve"> </w:t>
      </w:r>
    </w:p>
    <w:p w14:paraId="50142E34" w14:textId="77777777" w:rsidR="003F75A7" w:rsidRDefault="003F75A7" w:rsidP="0046045B">
      <w:pPr>
        <w:ind w:left="708"/>
        <w:rPr>
          <w:lang w:val="en-US"/>
        </w:rPr>
      </w:pPr>
      <w:proofErr w:type="spellStart"/>
      <w:r w:rsidRPr="003F75A7">
        <w:rPr>
          <w:b/>
          <w:bCs/>
          <w:lang w:val="en-US"/>
        </w:rPr>
        <w:t>Responsabilidad</w:t>
      </w:r>
      <w:proofErr w:type="spellEnd"/>
      <w:r w:rsidRPr="003F75A7">
        <w:rPr>
          <w:b/>
          <w:bCs/>
          <w:lang w:val="en-US"/>
        </w:rPr>
        <w:t>:</w:t>
      </w:r>
      <w:r w:rsidRPr="003F75A7">
        <w:rPr>
          <w:b/>
          <w:bCs/>
        </w:rPr>
        <w:t xml:space="preserve"> </w:t>
      </w:r>
      <w:proofErr w:type="spellStart"/>
      <w:r w:rsidRPr="003F75A7">
        <w:rPr>
          <w:lang w:val="en-US"/>
        </w:rPr>
        <w:t>Notificar</w:t>
      </w:r>
      <w:proofErr w:type="spellEnd"/>
      <w:r w:rsidRPr="003F75A7">
        <w:rPr>
          <w:lang w:val="en-US"/>
        </w:rPr>
        <w:t xml:space="preserve"> a </w:t>
      </w:r>
      <w:proofErr w:type="spellStart"/>
      <w:r w:rsidRPr="003F75A7">
        <w:rPr>
          <w:lang w:val="en-US"/>
        </w:rPr>
        <w:t>los</w:t>
      </w:r>
      <w:proofErr w:type="spellEnd"/>
      <w:r w:rsidRPr="003F75A7">
        <w:rPr>
          <w:lang w:val="en-US"/>
        </w:rPr>
        <w:t xml:space="preserve"> usuarios sobre ciertos eventos, como cuando una transacción excede un presupuesto o un </w:t>
      </w:r>
      <w:proofErr w:type="spellStart"/>
      <w:r w:rsidRPr="003F75A7">
        <w:rPr>
          <w:lang w:val="en-US"/>
        </w:rPr>
        <w:t>resumen</w:t>
      </w:r>
      <w:proofErr w:type="spellEnd"/>
      <w:r w:rsidRPr="003F75A7">
        <w:rPr>
          <w:lang w:val="en-US"/>
        </w:rPr>
        <w:t xml:space="preserve"> </w:t>
      </w:r>
      <w:proofErr w:type="spellStart"/>
      <w:r w:rsidRPr="003F75A7">
        <w:rPr>
          <w:lang w:val="en-US"/>
        </w:rPr>
        <w:t>está</w:t>
      </w:r>
      <w:proofErr w:type="spellEnd"/>
      <w:r w:rsidRPr="003F75A7">
        <w:rPr>
          <w:lang w:val="en-US"/>
        </w:rPr>
        <w:t xml:space="preserve"> disponible.</w:t>
      </w:r>
    </w:p>
    <w:p w14:paraId="423A7FD6" w14:textId="5ADF852B" w:rsidR="0046045B" w:rsidRPr="0046045B" w:rsidRDefault="0046045B" w:rsidP="006C2F11">
      <w:pPr>
        <w:spacing w:line="276" w:lineRule="auto"/>
        <w:ind w:firstLine="708"/>
      </w:pPr>
      <w:r w:rsidRPr="006C2838">
        <w:rPr>
          <w:b/>
          <w:bCs/>
        </w:rPr>
        <w:t>Base de datos:</w:t>
      </w:r>
      <w:r>
        <w:t xml:space="preserve"> MongoDB</w:t>
      </w:r>
    </w:p>
    <w:p w14:paraId="313D68AB" w14:textId="77777777" w:rsidR="003F75A7" w:rsidRPr="00AD5120" w:rsidRDefault="003F75A7" w:rsidP="006C2F11">
      <w:pPr>
        <w:spacing w:line="276" w:lineRule="auto"/>
        <w:ind w:firstLine="708"/>
        <w:rPr>
          <w:b/>
          <w:bCs/>
        </w:rPr>
      </w:pPr>
      <w:r w:rsidRPr="00AD5120">
        <w:rPr>
          <w:b/>
          <w:bCs/>
          <w:sz w:val="30"/>
          <w:szCs w:val="32"/>
        </w:rPr>
        <w:t>Funcionalidades</w:t>
      </w:r>
      <w:r w:rsidRPr="00AD5120">
        <w:rPr>
          <w:b/>
          <w:bCs/>
        </w:rPr>
        <w:t>:</w:t>
      </w:r>
    </w:p>
    <w:p w14:paraId="0A3A6FDA" w14:textId="77777777" w:rsidR="00AD5120" w:rsidRPr="003D2557" w:rsidRDefault="00AD5120" w:rsidP="00AD5120">
      <w:pPr>
        <w:spacing w:before="0" w:after="160" w:line="259" w:lineRule="auto"/>
        <w:ind w:firstLine="708"/>
        <w:rPr>
          <w:b/>
          <w:bCs/>
        </w:rPr>
      </w:pPr>
      <w:r w:rsidRPr="003D2557">
        <w:rPr>
          <w:b/>
          <w:bCs/>
        </w:rPr>
        <w:t xml:space="preserve">Enviar Notificaciones por Correo Electrónico, SMS o </w:t>
      </w:r>
      <w:proofErr w:type="spellStart"/>
      <w:r w:rsidRPr="003D2557">
        <w:rPr>
          <w:b/>
          <w:bCs/>
        </w:rPr>
        <w:t>Push</w:t>
      </w:r>
      <w:proofErr w:type="spellEnd"/>
    </w:p>
    <w:p w14:paraId="7EE1A6CE" w14:textId="77777777" w:rsidR="00AD5120" w:rsidRPr="003D2557" w:rsidRDefault="00AD5120" w:rsidP="00AD5120">
      <w:pPr>
        <w:numPr>
          <w:ilvl w:val="0"/>
          <w:numId w:val="78"/>
        </w:numPr>
        <w:spacing w:before="0" w:after="160" w:line="259" w:lineRule="auto"/>
        <w:jc w:val="left"/>
      </w:pPr>
      <w:r w:rsidRPr="003D2557">
        <w:rPr>
          <w:b/>
          <w:bCs/>
        </w:rPr>
        <w:t>Descripción</w:t>
      </w:r>
      <w:r w:rsidRPr="003D2557">
        <w:t xml:space="preserve">: Esta funcionalidad permite a la aplicación enviar notificaciones a los usuarios en diferentes formatos (correo electrónico, SMS o notificaciones </w:t>
      </w:r>
      <w:proofErr w:type="spellStart"/>
      <w:r w:rsidRPr="003D2557">
        <w:t>push</w:t>
      </w:r>
      <w:proofErr w:type="spellEnd"/>
      <w:r w:rsidRPr="003D2557">
        <w:t>) según eventos relevantes, como la confirmación de una transacción, recordatorios de facturas, alertas de presupuesto, etc.</w:t>
      </w:r>
    </w:p>
    <w:p w14:paraId="31C917E9" w14:textId="77777777" w:rsidR="00AD5120" w:rsidRPr="003D2557" w:rsidRDefault="00AD5120" w:rsidP="00AD5120">
      <w:pPr>
        <w:numPr>
          <w:ilvl w:val="0"/>
          <w:numId w:val="78"/>
        </w:numPr>
        <w:spacing w:before="0" w:after="160" w:line="259" w:lineRule="auto"/>
        <w:jc w:val="left"/>
      </w:pPr>
      <w:r w:rsidRPr="003D2557">
        <w:rPr>
          <w:b/>
          <w:bCs/>
        </w:rPr>
        <w:t>Tareas</w:t>
      </w:r>
      <w:r w:rsidRPr="003D2557">
        <w:t>:</w:t>
      </w:r>
    </w:p>
    <w:p w14:paraId="0AA70EDA" w14:textId="77777777" w:rsidR="00AD5120" w:rsidRPr="003D2557" w:rsidRDefault="00AD5120" w:rsidP="00AD5120">
      <w:pPr>
        <w:numPr>
          <w:ilvl w:val="1"/>
          <w:numId w:val="78"/>
        </w:numPr>
        <w:spacing w:before="0" w:after="160" w:line="259" w:lineRule="auto"/>
        <w:jc w:val="left"/>
      </w:pPr>
      <w:r w:rsidRPr="003D2557">
        <w:t>Implementar un servicio que permita enviar notificaciones en tres formatos distintos:</w:t>
      </w:r>
    </w:p>
    <w:p w14:paraId="45F1866E" w14:textId="77777777" w:rsidR="00AD5120" w:rsidRPr="003D2557" w:rsidRDefault="00AD5120" w:rsidP="00AD5120">
      <w:pPr>
        <w:numPr>
          <w:ilvl w:val="2"/>
          <w:numId w:val="78"/>
        </w:numPr>
        <w:spacing w:before="0" w:after="160" w:line="259" w:lineRule="auto"/>
        <w:jc w:val="left"/>
      </w:pPr>
      <w:r w:rsidRPr="003D2557">
        <w:rPr>
          <w:b/>
          <w:bCs/>
        </w:rPr>
        <w:t>Correo electrónico</w:t>
      </w:r>
      <w:r w:rsidRPr="003D2557">
        <w:t xml:space="preserve">: Utilizar servicios como </w:t>
      </w:r>
      <w:proofErr w:type="spellStart"/>
      <w:r w:rsidRPr="003D2557">
        <w:rPr>
          <w:b/>
          <w:bCs/>
        </w:rPr>
        <w:t>JavaMail</w:t>
      </w:r>
      <w:proofErr w:type="spellEnd"/>
      <w:r w:rsidRPr="003D2557">
        <w:t xml:space="preserve"> o </w:t>
      </w:r>
      <w:proofErr w:type="spellStart"/>
      <w:r w:rsidRPr="003D2557">
        <w:rPr>
          <w:b/>
          <w:bCs/>
        </w:rPr>
        <w:t>SendGrid</w:t>
      </w:r>
      <w:proofErr w:type="spellEnd"/>
      <w:r w:rsidRPr="003D2557">
        <w:t>.</w:t>
      </w:r>
    </w:p>
    <w:p w14:paraId="5DBEFD81" w14:textId="77777777" w:rsidR="00AD5120" w:rsidRPr="003D2557" w:rsidRDefault="00AD5120" w:rsidP="00AD5120">
      <w:pPr>
        <w:numPr>
          <w:ilvl w:val="2"/>
          <w:numId w:val="78"/>
        </w:numPr>
        <w:spacing w:before="0" w:after="160" w:line="259" w:lineRule="auto"/>
        <w:jc w:val="left"/>
      </w:pPr>
      <w:r w:rsidRPr="003D2557">
        <w:rPr>
          <w:b/>
          <w:bCs/>
        </w:rPr>
        <w:t>SMS</w:t>
      </w:r>
      <w:r w:rsidRPr="003D2557">
        <w:t xml:space="preserve">: Utilizar servicios de terceros como </w:t>
      </w:r>
      <w:proofErr w:type="spellStart"/>
      <w:r w:rsidRPr="003D2557">
        <w:rPr>
          <w:b/>
          <w:bCs/>
        </w:rPr>
        <w:t>Twilio</w:t>
      </w:r>
      <w:proofErr w:type="spellEnd"/>
      <w:r w:rsidRPr="003D2557">
        <w:t>.</w:t>
      </w:r>
    </w:p>
    <w:p w14:paraId="03102C03" w14:textId="77777777" w:rsidR="00AD5120" w:rsidRPr="003D2557" w:rsidRDefault="00AD5120" w:rsidP="00AD5120">
      <w:pPr>
        <w:numPr>
          <w:ilvl w:val="2"/>
          <w:numId w:val="78"/>
        </w:numPr>
        <w:spacing w:before="0" w:after="160" w:line="259" w:lineRule="auto"/>
        <w:jc w:val="left"/>
      </w:pPr>
      <w:proofErr w:type="spellStart"/>
      <w:r w:rsidRPr="003D2557">
        <w:rPr>
          <w:b/>
          <w:bCs/>
        </w:rPr>
        <w:t>Push</w:t>
      </w:r>
      <w:proofErr w:type="spellEnd"/>
      <w:r w:rsidRPr="003D2557">
        <w:rPr>
          <w:b/>
          <w:bCs/>
        </w:rPr>
        <w:t xml:space="preserve"> </w:t>
      </w:r>
      <w:proofErr w:type="spellStart"/>
      <w:r w:rsidRPr="003D2557">
        <w:rPr>
          <w:b/>
          <w:bCs/>
        </w:rPr>
        <w:t>notifications</w:t>
      </w:r>
      <w:proofErr w:type="spellEnd"/>
      <w:r w:rsidRPr="003D2557">
        <w:t xml:space="preserve">: Para aplicaciones móviles o web, usar servicios como </w:t>
      </w:r>
      <w:proofErr w:type="spellStart"/>
      <w:r w:rsidRPr="003D2557">
        <w:rPr>
          <w:b/>
          <w:bCs/>
        </w:rPr>
        <w:t>Firebase</w:t>
      </w:r>
      <w:proofErr w:type="spellEnd"/>
      <w:r w:rsidRPr="003D2557">
        <w:rPr>
          <w:b/>
          <w:bCs/>
        </w:rPr>
        <w:t xml:space="preserve"> Cloud </w:t>
      </w:r>
      <w:proofErr w:type="spellStart"/>
      <w:r w:rsidRPr="003D2557">
        <w:rPr>
          <w:b/>
          <w:bCs/>
        </w:rPr>
        <w:t>Messaging</w:t>
      </w:r>
      <w:proofErr w:type="spellEnd"/>
      <w:r w:rsidRPr="003D2557">
        <w:rPr>
          <w:b/>
          <w:bCs/>
        </w:rPr>
        <w:t xml:space="preserve"> (FCM)</w:t>
      </w:r>
      <w:r w:rsidRPr="003D2557">
        <w:t xml:space="preserve"> o </w:t>
      </w:r>
      <w:proofErr w:type="spellStart"/>
      <w:r w:rsidRPr="003D2557">
        <w:rPr>
          <w:b/>
          <w:bCs/>
        </w:rPr>
        <w:t>OneSignal</w:t>
      </w:r>
      <w:proofErr w:type="spellEnd"/>
      <w:r w:rsidRPr="003D2557">
        <w:t>.</w:t>
      </w:r>
    </w:p>
    <w:p w14:paraId="1E752304" w14:textId="77777777" w:rsidR="00AD5120" w:rsidRPr="003D2557" w:rsidRDefault="00AD5120" w:rsidP="00AD5120">
      <w:pPr>
        <w:numPr>
          <w:ilvl w:val="1"/>
          <w:numId w:val="78"/>
        </w:numPr>
        <w:spacing w:before="0" w:after="160" w:line="259" w:lineRule="auto"/>
        <w:jc w:val="left"/>
      </w:pPr>
      <w:r w:rsidRPr="003D2557">
        <w:t xml:space="preserve">Crear un </w:t>
      </w:r>
      <w:proofErr w:type="spellStart"/>
      <w:r w:rsidRPr="003D2557">
        <w:t>endpoint</w:t>
      </w:r>
      <w:proofErr w:type="spellEnd"/>
      <w:r w:rsidRPr="003D2557">
        <w:t xml:space="preserve"> POST /</w:t>
      </w:r>
      <w:proofErr w:type="spellStart"/>
      <w:r w:rsidRPr="003D2557">
        <w:t>notifications</w:t>
      </w:r>
      <w:proofErr w:type="spellEnd"/>
      <w:r w:rsidRPr="003D2557">
        <w:t>/</w:t>
      </w:r>
      <w:proofErr w:type="spellStart"/>
      <w:r w:rsidRPr="003D2557">
        <w:t>send</w:t>
      </w:r>
      <w:proofErr w:type="spellEnd"/>
      <w:r w:rsidRPr="003D2557">
        <w:t xml:space="preserve"> que reciba los detalles de la notificación (tipo de notificación, destinatario, mensaje) y lo procese.</w:t>
      </w:r>
    </w:p>
    <w:p w14:paraId="0ECD2594" w14:textId="77777777" w:rsidR="00AD5120" w:rsidRPr="003D2557" w:rsidRDefault="00AD5120" w:rsidP="00AD5120">
      <w:pPr>
        <w:numPr>
          <w:ilvl w:val="1"/>
          <w:numId w:val="78"/>
        </w:numPr>
        <w:spacing w:before="0" w:after="160" w:line="259" w:lineRule="auto"/>
        <w:jc w:val="left"/>
      </w:pPr>
      <w:r w:rsidRPr="003D2557">
        <w:t xml:space="preserve">Incluir lógica para manejar plantillas de notificación personalizables para cada tipo (correo, SMS, </w:t>
      </w:r>
      <w:proofErr w:type="spellStart"/>
      <w:r w:rsidRPr="003D2557">
        <w:t>push</w:t>
      </w:r>
      <w:proofErr w:type="spellEnd"/>
      <w:r w:rsidRPr="003D2557">
        <w:t>), lo que facilita el envío de mensajes consistentes y fáciles de editar.</w:t>
      </w:r>
    </w:p>
    <w:p w14:paraId="6F275011" w14:textId="77777777" w:rsidR="00AD5120" w:rsidRPr="003D2557" w:rsidRDefault="00AD5120" w:rsidP="00AD5120">
      <w:pPr>
        <w:numPr>
          <w:ilvl w:val="1"/>
          <w:numId w:val="78"/>
        </w:numPr>
        <w:spacing w:before="0" w:after="160" w:line="259" w:lineRule="auto"/>
        <w:jc w:val="left"/>
      </w:pPr>
      <w:r w:rsidRPr="003D2557">
        <w:t>Añadir soporte para el envío de notificaciones automáticas basadas en eventos de usuario, por ejemplo, enviar un correo cuando se realice una nueva transacción.</w:t>
      </w:r>
    </w:p>
    <w:p w14:paraId="523789F2" w14:textId="77777777" w:rsidR="00AD5120" w:rsidRPr="003D2557" w:rsidRDefault="00AD5120" w:rsidP="00AD5120">
      <w:pPr>
        <w:spacing w:before="0" w:after="160" w:line="259" w:lineRule="auto"/>
        <w:ind w:firstLine="708"/>
        <w:rPr>
          <w:b/>
          <w:bCs/>
        </w:rPr>
      </w:pPr>
      <w:r w:rsidRPr="003D2557">
        <w:rPr>
          <w:b/>
          <w:bCs/>
        </w:rPr>
        <w:t>Obtener Historial de Notificaciones de un Usuario</w:t>
      </w:r>
    </w:p>
    <w:p w14:paraId="37B3E6CD" w14:textId="77777777" w:rsidR="00AD5120" w:rsidRPr="003D2557" w:rsidRDefault="00AD5120" w:rsidP="00AD5120">
      <w:pPr>
        <w:numPr>
          <w:ilvl w:val="0"/>
          <w:numId w:val="79"/>
        </w:numPr>
        <w:spacing w:before="0" w:after="160" w:line="259" w:lineRule="auto"/>
        <w:jc w:val="left"/>
      </w:pPr>
      <w:r w:rsidRPr="003D2557">
        <w:rPr>
          <w:b/>
          <w:bCs/>
        </w:rPr>
        <w:t>Descripción</w:t>
      </w:r>
      <w:r w:rsidRPr="003D2557">
        <w:t>: Permitir a los usuarios acceder a un registro de todas las notificaciones que han recibido en el pasado, brindando transparencia y facilitando la búsqueda de notificaciones antiguas.</w:t>
      </w:r>
    </w:p>
    <w:p w14:paraId="0BAA10CE" w14:textId="77777777" w:rsidR="00AD5120" w:rsidRPr="003D2557" w:rsidRDefault="00AD5120" w:rsidP="00AD5120">
      <w:pPr>
        <w:numPr>
          <w:ilvl w:val="0"/>
          <w:numId w:val="79"/>
        </w:numPr>
        <w:spacing w:before="0" w:after="160" w:line="259" w:lineRule="auto"/>
        <w:jc w:val="left"/>
      </w:pPr>
      <w:r w:rsidRPr="003D2557">
        <w:rPr>
          <w:b/>
          <w:bCs/>
        </w:rPr>
        <w:t>Tareas</w:t>
      </w:r>
      <w:r w:rsidRPr="003D2557">
        <w:t>:</w:t>
      </w:r>
    </w:p>
    <w:p w14:paraId="16536982" w14:textId="77777777" w:rsidR="00AD5120" w:rsidRPr="003D2557" w:rsidRDefault="00AD5120" w:rsidP="00AD5120">
      <w:pPr>
        <w:numPr>
          <w:ilvl w:val="1"/>
          <w:numId w:val="79"/>
        </w:numPr>
        <w:spacing w:before="0" w:after="160" w:line="259" w:lineRule="auto"/>
        <w:jc w:val="left"/>
      </w:pPr>
      <w:r w:rsidRPr="003D2557">
        <w:lastRenderedPageBreak/>
        <w:t xml:space="preserve">Crear un </w:t>
      </w:r>
      <w:proofErr w:type="spellStart"/>
      <w:r w:rsidRPr="003D2557">
        <w:t>endpoint</w:t>
      </w:r>
      <w:proofErr w:type="spellEnd"/>
      <w:r w:rsidRPr="003D2557">
        <w:t xml:space="preserve"> GET /</w:t>
      </w:r>
      <w:proofErr w:type="spellStart"/>
      <w:r w:rsidRPr="003D2557">
        <w:t>notifications</w:t>
      </w:r>
      <w:proofErr w:type="spellEnd"/>
      <w:r w:rsidRPr="003D2557">
        <w:t>/</w:t>
      </w:r>
      <w:proofErr w:type="spellStart"/>
      <w:r w:rsidRPr="003D2557">
        <w:t>history</w:t>
      </w:r>
      <w:proofErr w:type="spellEnd"/>
      <w:r w:rsidRPr="003D2557">
        <w:t>/{</w:t>
      </w:r>
      <w:proofErr w:type="spellStart"/>
      <w:r w:rsidRPr="003D2557">
        <w:t>userId</w:t>
      </w:r>
      <w:proofErr w:type="spellEnd"/>
      <w:r w:rsidRPr="003D2557">
        <w:t>} que devuelva el historial de notificaciones de un usuario en particular.</w:t>
      </w:r>
    </w:p>
    <w:p w14:paraId="19035C52" w14:textId="77777777" w:rsidR="00AD5120" w:rsidRPr="003D2557" w:rsidRDefault="00AD5120" w:rsidP="00AD5120">
      <w:pPr>
        <w:numPr>
          <w:ilvl w:val="1"/>
          <w:numId w:val="79"/>
        </w:numPr>
        <w:spacing w:before="0" w:after="160" w:line="259" w:lineRule="auto"/>
        <w:jc w:val="left"/>
      </w:pPr>
      <w:r w:rsidRPr="003D2557">
        <w:t>Guardar las notificaciones enviadas en una base de datos para que se puedan consultar posteriormente, incluyendo detalles como la fecha y hora del envío, el tipo de notificación y el contenido.</w:t>
      </w:r>
    </w:p>
    <w:p w14:paraId="30F98331" w14:textId="77777777" w:rsidR="00AD5120" w:rsidRPr="003D2557" w:rsidRDefault="00AD5120" w:rsidP="00AD5120">
      <w:pPr>
        <w:numPr>
          <w:ilvl w:val="1"/>
          <w:numId w:val="79"/>
        </w:numPr>
        <w:spacing w:before="0" w:after="160" w:line="259" w:lineRule="auto"/>
        <w:jc w:val="left"/>
      </w:pPr>
      <w:r w:rsidRPr="003D2557">
        <w:t xml:space="preserve">Implementar filtros para que el usuario pueda buscar notificaciones por rango de fechas, tipo (correo, SMS, </w:t>
      </w:r>
      <w:proofErr w:type="spellStart"/>
      <w:r w:rsidRPr="003D2557">
        <w:t>push</w:t>
      </w:r>
      <w:proofErr w:type="spellEnd"/>
      <w:r w:rsidRPr="003D2557">
        <w:t>), o categoría (transacciones, alertas, recordatorios).</w:t>
      </w:r>
    </w:p>
    <w:p w14:paraId="6F2ABAA0" w14:textId="77777777" w:rsidR="00AD5120" w:rsidRPr="003D2557" w:rsidRDefault="00AD5120" w:rsidP="00AD5120">
      <w:pPr>
        <w:numPr>
          <w:ilvl w:val="1"/>
          <w:numId w:val="79"/>
        </w:numPr>
        <w:spacing w:before="0" w:after="160" w:line="259" w:lineRule="auto"/>
        <w:jc w:val="left"/>
      </w:pPr>
      <w:r w:rsidRPr="003D2557">
        <w:t>Asegurar que el historial solo es accesible para el propio usuario o administradores con los permisos adecuados.</w:t>
      </w:r>
    </w:p>
    <w:p w14:paraId="5546856F" w14:textId="77777777" w:rsidR="00AD5120" w:rsidRPr="003D2557" w:rsidRDefault="00AD5120" w:rsidP="00AD5120">
      <w:pPr>
        <w:spacing w:before="0" w:after="160" w:line="259" w:lineRule="auto"/>
        <w:ind w:firstLine="708"/>
        <w:rPr>
          <w:b/>
          <w:bCs/>
        </w:rPr>
      </w:pPr>
      <w:r w:rsidRPr="003D2557">
        <w:rPr>
          <w:b/>
          <w:bCs/>
        </w:rPr>
        <w:t>Gestión de Preferencias de Notificación de Usuarios</w:t>
      </w:r>
    </w:p>
    <w:p w14:paraId="0D79D02A" w14:textId="77777777" w:rsidR="00AD5120" w:rsidRPr="003D2557" w:rsidRDefault="00AD5120" w:rsidP="00AD5120">
      <w:pPr>
        <w:numPr>
          <w:ilvl w:val="0"/>
          <w:numId w:val="80"/>
        </w:numPr>
        <w:spacing w:before="0" w:after="160" w:line="259" w:lineRule="auto"/>
        <w:jc w:val="left"/>
      </w:pPr>
      <w:r w:rsidRPr="003D2557">
        <w:rPr>
          <w:b/>
          <w:bCs/>
        </w:rPr>
        <w:t>Descripción</w:t>
      </w:r>
      <w:r w:rsidRPr="003D2557">
        <w:t xml:space="preserve">: Permitir a los usuarios gestionar sus preferencias de notificación, como decidir qué tipo de notificaciones quieren recibir y en qué formato (correo, SMS, </w:t>
      </w:r>
      <w:proofErr w:type="spellStart"/>
      <w:r w:rsidRPr="003D2557">
        <w:t>push</w:t>
      </w:r>
      <w:proofErr w:type="spellEnd"/>
      <w:r w:rsidRPr="003D2557">
        <w:t>).</w:t>
      </w:r>
    </w:p>
    <w:p w14:paraId="153390C2" w14:textId="77777777" w:rsidR="00AD5120" w:rsidRPr="003D2557" w:rsidRDefault="00AD5120" w:rsidP="00AD5120">
      <w:pPr>
        <w:numPr>
          <w:ilvl w:val="0"/>
          <w:numId w:val="80"/>
        </w:numPr>
        <w:spacing w:before="0" w:after="160" w:line="259" w:lineRule="auto"/>
        <w:jc w:val="left"/>
      </w:pPr>
      <w:r w:rsidRPr="003D2557">
        <w:rPr>
          <w:b/>
          <w:bCs/>
        </w:rPr>
        <w:t>Tareas</w:t>
      </w:r>
      <w:r w:rsidRPr="003D2557">
        <w:t>:</w:t>
      </w:r>
    </w:p>
    <w:p w14:paraId="76453079" w14:textId="77777777" w:rsidR="00AD5120" w:rsidRPr="003D2557" w:rsidRDefault="00AD5120" w:rsidP="00AD5120">
      <w:pPr>
        <w:numPr>
          <w:ilvl w:val="1"/>
          <w:numId w:val="80"/>
        </w:numPr>
        <w:spacing w:before="0" w:after="160" w:line="259" w:lineRule="auto"/>
        <w:jc w:val="left"/>
      </w:pPr>
      <w:r w:rsidRPr="003D2557">
        <w:t xml:space="preserve">Crear un </w:t>
      </w:r>
      <w:proofErr w:type="spellStart"/>
      <w:r w:rsidRPr="003D2557">
        <w:t>endpoint</w:t>
      </w:r>
      <w:proofErr w:type="spellEnd"/>
      <w:r w:rsidRPr="003D2557">
        <w:t xml:space="preserve"> PUT /</w:t>
      </w:r>
      <w:proofErr w:type="spellStart"/>
      <w:r w:rsidRPr="003D2557">
        <w:t>notifications</w:t>
      </w:r>
      <w:proofErr w:type="spellEnd"/>
      <w:r w:rsidRPr="003D2557">
        <w:t>/</w:t>
      </w:r>
      <w:proofErr w:type="spellStart"/>
      <w:r w:rsidRPr="003D2557">
        <w:t>preferences</w:t>
      </w:r>
      <w:proofErr w:type="spellEnd"/>
      <w:r w:rsidRPr="003D2557">
        <w:t>/{</w:t>
      </w:r>
      <w:proofErr w:type="spellStart"/>
      <w:r w:rsidRPr="003D2557">
        <w:t>userId</w:t>
      </w:r>
      <w:proofErr w:type="spellEnd"/>
      <w:r w:rsidRPr="003D2557">
        <w:t>} para que el usuario pueda actualizar sus preferencias de notificación.</w:t>
      </w:r>
    </w:p>
    <w:p w14:paraId="57619588" w14:textId="77777777" w:rsidR="00AD5120" w:rsidRPr="003D2557" w:rsidRDefault="00AD5120" w:rsidP="00AD5120">
      <w:pPr>
        <w:numPr>
          <w:ilvl w:val="1"/>
          <w:numId w:val="80"/>
        </w:numPr>
        <w:spacing w:before="0" w:after="160" w:line="259" w:lineRule="auto"/>
        <w:jc w:val="left"/>
      </w:pPr>
      <w:r w:rsidRPr="003D2557">
        <w:t xml:space="preserve">Desarrollar un modelo de </w:t>
      </w:r>
      <w:r w:rsidRPr="003D2557">
        <w:rPr>
          <w:b/>
          <w:bCs/>
        </w:rPr>
        <w:t>preferencias de usuario</w:t>
      </w:r>
      <w:r w:rsidRPr="003D2557">
        <w:t xml:space="preserve"> que incluya opciones como:</w:t>
      </w:r>
    </w:p>
    <w:p w14:paraId="55B25ABF" w14:textId="77777777" w:rsidR="00AD5120" w:rsidRPr="003D2557" w:rsidRDefault="00AD5120" w:rsidP="00AD5120">
      <w:pPr>
        <w:numPr>
          <w:ilvl w:val="2"/>
          <w:numId w:val="80"/>
        </w:numPr>
        <w:spacing w:before="0" w:after="160" w:line="259" w:lineRule="auto"/>
        <w:jc w:val="left"/>
      </w:pPr>
      <w:r w:rsidRPr="003D2557">
        <w:t>Qué tipo de notificaciones desea recibir (transacciones, recordatorios, alertas presupuestarias).</w:t>
      </w:r>
    </w:p>
    <w:p w14:paraId="36503125" w14:textId="77777777" w:rsidR="00AD5120" w:rsidRPr="003D2557" w:rsidRDefault="00AD5120" w:rsidP="00AD5120">
      <w:pPr>
        <w:numPr>
          <w:ilvl w:val="2"/>
          <w:numId w:val="80"/>
        </w:numPr>
        <w:spacing w:before="0" w:after="160" w:line="259" w:lineRule="auto"/>
        <w:jc w:val="left"/>
      </w:pPr>
      <w:r w:rsidRPr="003D2557">
        <w:t xml:space="preserve">En qué formato prefiere recibirlas (correo, SMS, </w:t>
      </w:r>
      <w:proofErr w:type="spellStart"/>
      <w:r w:rsidRPr="003D2557">
        <w:t>push</w:t>
      </w:r>
      <w:proofErr w:type="spellEnd"/>
      <w:r w:rsidRPr="003D2557">
        <w:t>).</w:t>
      </w:r>
    </w:p>
    <w:p w14:paraId="3D7A3787" w14:textId="77777777" w:rsidR="00AD5120" w:rsidRPr="003D2557" w:rsidRDefault="00AD5120" w:rsidP="00AD5120">
      <w:pPr>
        <w:numPr>
          <w:ilvl w:val="2"/>
          <w:numId w:val="80"/>
        </w:numPr>
        <w:spacing w:before="0" w:after="160" w:line="259" w:lineRule="auto"/>
        <w:jc w:val="left"/>
      </w:pPr>
      <w:r w:rsidRPr="003D2557">
        <w:t>Frecuencia de las notificaciones (inmediato, diario, semanal).</w:t>
      </w:r>
    </w:p>
    <w:p w14:paraId="14B0FCC7" w14:textId="77777777" w:rsidR="00AD5120" w:rsidRPr="003D2557" w:rsidRDefault="00AD5120" w:rsidP="00AD5120">
      <w:pPr>
        <w:numPr>
          <w:ilvl w:val="1"/>
          <w:numId w:val="80"/>
        </w:numPr>
        <w:spacing w:before="0" w:after="160" w:line="259" w:lineRule="auto"/>
        <w:jc w:val="left"/>
      </w:pPr>
      <w:r w:rsidRPr="003D2557">
        <w:t>Implementar un mecanismo que respete estas preferencias cuando se envíen las notificaciones, evitando que los usuarios reciban notificaciones que no desean.</w:t>
      </w:r>
    </w:p>
    <w:p w14:paraId="10A91901" w14:textId="37ACE159" w:rsidR="003F75A7" w:rsidRPr="006C2F11" w:rsidRDefault="00AD5120" w:rsidP="006C2F11">
      <w:pPr>
        <w:numPr>
          <w:ilvl w:val="1"/>
          <w:numId w:val="80"/>
        </w:numPr>
        <w:spacing w:before="0" w:after="160" w:line="259" w:lineRule="auto"/>
        <w:jc w:val="left"/>
      </w:pPr>
      <w:r w:rsidRPr="003D2557">
        <w:t>Ofrecer una interfaz amigable (en web o móvil) para que los usuarios puedan gestionar estas preferencias fácilmente.</w:t>
      </w:r>
    </w:p>
    <w:p w14:paraId="50724997" w14:textId="77777777" w:rsidR="003F75A7" w:rsidRPr="003F75A7" w:rsidRDefault="003F75A7" w:rsidP="0046045B">
      <w:pPr>
        <w:ind w:firstLine="708"/>
        <w:rPr>
          <w:b/>
          <w:bCs/>
          <w:lang w:val="en-US"/>
        </w:rPr>
      </w:pPr>
      <w:proofErr w:type="spellStart"/>
      <w:r w:rsidRPr="003F75A7">
        <w:rPr>
          <w:b/>
          <w:bCs/>
          <w:lang w:val="en-US"/>
        </w:rPr>
        <w:t>Ejemplo</w:t>
      </w:r>
      <w:proofErr w:type="spellEnd"/>
      <w:r w:rsidRPr="003F75A7">
        <w:rPr>
          <w:b/>
          <w:bCs/>
          <w:lang w:val="en-US"/>
        </w:rPr>
        <w:t xml:space="preserve"> de API:</w:t>
      </w:r>
    </w:p>
    <w:p w14:paraId="22D6457E" w14:textId="77777777" w:rsidR="00E4460E" w:rsidRPr="00E4460E" w:rsidRDefault="00E4460E" w:rsidP="0046045B">
      <w:pPr>
        <w:pStyle w:val="ListParagraph"/>
        <w:numPr>
          <w:ilvl w:val="0"/>
          <w:numId w:val="35"/>
        </w:numPr>
      </w:pPr>
      <w:r w:rsidRPr="00E4460E">
        <w:t>POST /</w:t>
      </w:r>
      <w:proofErr w:type="spellStart"/>
      <w:r w:rsidRPr="00E4460E">
        <w:t>notifications</w:t>
      </w:r>
      <w:proofErr w:type="spellEnd"/>
      <w:r w:rsidRPr="00E4460E">
        <w:t>/</w:t>
      </w:r>
      <w:proofErr w:type="spellStart"/>
      <w:r w:rsidRPr="00E4460E">
        <w:t>send</w:t>
      </w:r>
      <w:proofErr w:type="spellEnd"/>
      <w:r w:rsidRPr="00E4460E">
        <w:t xml:space="preserve"> – Enviar una notificación.</w:t>
      </w:r>
    </w:p>
    <w:p w14:paraId="1134AD25" w14:textId="77777777" w:rsidR="00E4460E" w:rsidRPr="00E4460E" w:rsidRDefault="00E4460E" w:rsidP="0046045B">
      <w:pPr>
        <w:pStyle w:val="ListParagraph"/>
        <w:numPr>
          <w:ilvl w:val="0"/>
          <w:numId w:val="35"/>
        </w:numPr>
      </w:pPr>
      <w:r w:rsidRPr="00E4460E">
        <w:t>GET /</w:t>
      </w:r>
      <w:proofErr w:type="spellStart"/>
      <w:r w:rsidRPr="00E4460E">
        <w:t>notifications</w:t>
      </w:r>
      <w:proofErr w:type="spellEnd"/>
      <w:r w:rsidRPr="00E4460E">
        <w:t>/{</w:t>
      </w:r>
      <w:proofErr w:type="spellStart"/>
      <w:r w:rsidRPr="00E4460E">
        <w:t>userId</w:t>
      </w:r>
      <w:proofErr w:type="spellEnd"/>
      <w:r w:rsidRPr="00E4460E">
        <w:t>} – Obtener historial de notificaciones de un usuario.</w:t>
      </w:r>
    </w:p>
    <w:p w14:paraId="79F231C6" w14:textId="7F228618" w:rsidR="00A06261" w:rsidRPr="004D3AA6" w:rsidRDefault="00E4460E" w:rsidP="003F75A7">
      <w:pPr>
        <w:pStyle w:val="ListParagraph"/>
        <w:numPr>
          <w:ilvl w:val="0"/>
          <w:numId w:val="35"/>
        </w:numPr>
      </w:pPr>
      <w:r w:rsidRPr="00E4460E">
        <w:t>POST /</w:t>
      </w:r>
      <w:proofErr w:type="spellStart"/>
      <w:r w:rsidRPr="00E4460E">
        <w:t>notifications</w:t>
      </w:r>
      <w:proofErr w:type="spellEnd"/>
      <w:r w:rsidRPr="00E4460E">
        <w:t>/</w:t>
      </w:r>
      <w:proofErr w:type="spellStart"/>
      <w:r w:rsidRPr="00E4460E">
        <w:t>settings</w:t>
      </w:r>
      <w:proofErr w:type="spellEnd"/>
      <w:r w:rsidRPr="00E4460E">
        <w:t xml:space="preserve"> – </w:t>
      </w:r>
      <w:proofErr w:type="spellStart"/>
      <w:r w:rsidRPr="00E4460E">
        <w:t>Configurar</w:t>
      </w:r>
      <w:proofErr w:type="spellEnd"/>
      <w:r w:rsidRPr="00E4460E">
        <w:t xml:space="preserve"> </w:t>
      </w:r>
      <w:proofErr w:type="spellStart"/>
      <w:r w:rsidRPr="00E4460E">
        <w:t>preferencias</w:t>
      </w:r>
      <w:proofErr w:type="spellEnd"/>
      <w:r w:rsidRPr="00E4460E">
        <w:t xml:space="preserve"> de </w:t>
      </w:r>
      <w:proofErr w:type="spellStart"/>
      <w:r w:rsidRPr="00E4460E">
        <w:t>notificación</w:t>
      </w:r>
      <w:proofErr w:type="spellEnd"/>
      <w:r w:rsidRPr="00E4460E">
        <w:t>.</w:t>
      </w:r>
    </w:p>
    <w:p w14:paraId="22F55777" w14:textId="706B08A9" w:rsidR="00A06261" w:rsidRPr="0046045B" w:rsidRDefault="00A06261" w:rsidP="0046045B">
      <w:pPr>
        <w:pStyle w:val="ListParagraph"/>
        <w:numPr>
          <w:ilvl w:val="0"/>
          <w:numId w:val="62"/>
        </w:numPr>
        <w:spacing w:line="276" w:lineRule="auto"/>
        <w:jc w:val="left"/>
        <w:rPr>
          <w:rFonts w:ascii="Montserrat" w:eastAsiaTheme="majorEastAsia" w:hAnsi="Montserrat" w:cstheme="majorBidi"/>
          <w:b/>
          <w:bCs/>
          <w:caps/>
          <w:color w:val="006DA6"/>
          <w:sz w:val="28"/>
          <w:szCs w:val="16"/>
          <w:lang w:val="es-ES"/>
        </w:rPr>
      </w:pPr>
      <w:r w:rsidRPr="0046045B">
        <w:rPr>
          <w:rFonts w:ascii="Montserrat" w:eastAsiaTheme="majorEastAsia" w:hAnsi="Montserrat" w:cstheme="majorBidi"/>
          <w:b/>
          <w:bCs/>
          <w:caps/>
          <w:color w:val="006DA6"/>
          <w:sz w:val="28"/>
          <w:szCs w:val="16"/>
          <w:lang w:val="es-ES"/>
        </w:rPr>
        <w:lastRenderedPageBreak/>
        <w:t xml:space="preserve">Microservicio de Presupuestos (Budget </w:t>
      </w:r>
      <w:proofErr w:type="gramStart"/>
      <w:r w:rsidRPr="0046045B">
        <w:rPr>
          <w:rFonts w:ascii="Montserrat" w:eastAsiaTheme="majorEastAsia" w:hAnsi="Montserrat" w:cstheme="majorBidi"/>
          <w:b/>
          <w:bCs/>
          <w:caps/>
          <w:color w:val="006DA6"/>
          <w:sz w:val="28"/>
          <w:szCs w:val="16"/>
          <w:lang w:val="es-ES"/>
        </w:rPr>
        <w:t>Service)</w:t>
      </w:r>
      <w:r w:rsidR="00F51243" w:rsidRPr="00F51243">
        <w:rPr>
          <w:rFonts w:ascii="Montserrat" w:eastAsiaTheme="majorEastAsia" w:hAnsi="Montserrat" w:cstheme="majorBidi"/>
          <w:b/>
          <w:bCs/>
          <w:caps/>
          <w:color w:val="auto"/>
          <w:sz w:val="28"/>
          <w:szCs w:val="16"/>
          <w:lang w:val="es-ES"/>
        </w:rPr>
        <w:t>(</w:t>
      </w:r>
      <w:proofErr w:type="gramEnd"/>
      <w:r w:rsidR="00F51243" w:rsidRPr="00F51243">
        <w:rPr>
          <w:rFonts w:ascii="Montserrat" w:eastAsiaTheme="majorEastAsia" w:hAnsi="Montserrat" w:cstheme="majorBidi"/>
          <w:b/>
          <w:bCs/>
          <w:caps/>
          <w:color w:val="auto"/>
          <w:sz w:val="28"/>
          <w:szCs w:val="16"/>
          <w:lang w:val="es-ES"/>
        </w:rPr>
        <w:t xml:space="preserve"> </w:t>
      </w:r>
      <w:r w:rsidR="00F51243" w:rsidRPr="00F51243">
        <w:rPr>
          <w:rFonts w:ascii="Montserrat" w:eastAsiaTheme="majorEastAsia" w:hAnsi="Montserrat" w:cstheme="majorBidi"/>
          <w:b/>
          <w:bCs/>
          <w:caps/>
          <w:color w:val="auto"/>
          <w:sz w:val="28"/>
          <w:szCs w:val="16"/>
          <w:lang w:val="es-ES"/>
        </w:rPr>
        <w:t>masó</w:t>
      </w:r>
      <w:r w:rsidR="00F51243" w:rsidRPr="00F51243">
        <w:rPr>
          <w:rFonts w:ascii="Montserrat" w:eastAsiaTheme="majorEastAsia" w:hAnsi="Montserrat" w:cstheme="majorBidi"/>
          <w:b/>
          <w:bCs/>
          <w:caps/>
          <w:color w:val="auto"/>
          <w:sz w:val="28"/>
          <w:szCs w:val="16"/>
          <w:lang w:val="es-ES"/>
        </w:rPr>
        <w:t>)</w:t>
      </w:r>
    </w:p>
    <w:p w14:paraId="422752EB" w14:textId="79A4CB9F" w:rsidR="00A06261" w:rsidRPr="00A06261" w:rsidRDefault="00A06261" w:rsidP="0046045B">
      <w:pPr>
        <w:spacing w:before="0" w:line="276" w:lineRule="auto"/>
        <w:ind w:left="708"/>
        <w:jc w:val="left"/>
        <w:rPr>
          <w:lang w:val="en-US"/>
        </w:rPr>
      </w:pPr>
      <w:r w:rsidRPr="00A06261">
        <w:rPr>
          <w:b/>
          <w:bCs/>
        </w:rPr>
        <w:t xml:space="preserve">Responsabilidad: </w:t>
      </w:r>
      <w:r w:rsidRPr="00A06261">
        <w:rPr>
          <w:lang w:val="en-US"/>
        </w:rPr>
        <w:t>Permitir a los usuarios establecer y gestionar presupuestos para diferentes categorías o periodos.</w:t>
      </w:r>
    </w:p>
    <w:p w14:paraId="664A57D9" w14:textId="744DA9C9" w:rsidR="0046045B" w:rsidRPr="0046045B" w:rsidRDefault="0046045B" w:rsidP="004D3AA6">
      <w:pPr>
        <w:spacing w:line="276" w:lineRule="auto"/>
        <w:ind w:firstLine="708"/>
      </w:pPr>
      <w:r w:rsidRPr="006C2838">
        <w:rPr>
          <w:b/>
          <w:bCs/>
        </w:rPr>
        <w:t>Base de datos:</w:t>
      </w:r>
      <w:r>
        <w:t xml:space="preserve"> </w:t>
      </w:r>
      <w:proofErr w:type="spellStart"/>
      <w:r>
        <w:t>PostgresSQL</w:t>
      </w:r>
      <w:proofErr w:type="spellEnd"/>
    </w:p>
    <w:p w14:paraId="5341444A" w14:textId="3853149B" w:rsidR="00A06261" w:rsidRPr="00A06261" w:rsidRDefault="00A06261" w:rsidP="004D3AA6">
      <w:pPr>
        <w:spacing w:line="276" w:lineRule="auto"/>
        <w:ind w:firstLine="708"/>
        <w:rPr>
          <w:b/>
          <w:bCs/>
        </w:rPr>
      </w:pPr>
      <w:r w:rsidRPr="00A06261">
        <w:rPr>
          <w:b/>
          <w:bCs/>
          <w:sz w:val="30"/>
          <w:szCs w:val="32"/>
        </w:rPr>
        <w:t>Funcionalidades</w:t>
      </w:r>
      <w:r w:rsidRPr="00A06261">
        <w:rPr>
          <w:b/>
          <w:bCs/>
        </w:rPr>
        <w:t>:</w:t>
      </w:r>
    </w:p>
    <w:p w14:paraId="09DC5DC0" w14:textId="77777777" w:rsidR="004D3AA6" w:rsidRPr="00F626E5" w:rsidRDefault="004D3AA6" w:rsidP="004D3AA6">
      <w:pPr>
        <w:spacing w:before="0" w:after="160" w:line="259" w:lineRule="auto"/>
        <w:ind w:firstLine="708"/>
        <w:rPr>
          <w:b/>
          <w:bCs/>
        </w:rPr>
      </w:pPr>
      <w:r w:rsidRPr="00F626E5">
        <w:rPr>
          <w:b/>
          <w:bCs/>
        </w:rPr>
        <w:t>Crear, Editar, Eliminar y Consultar Presupuestos</w:t>
      </w:r>
    </w:p>
    <w:p w14:paraId="6605418D" w14:textId="77777777" w:rsidR="004D3AA6" w:rsidRPr="00F626E5" w:rsidRDefault="004D3AA6" w:rsidP="004D3AA6">
      <w:pPr>
        <w:numPr>
          <w:ilvl w:val="0"/>
          <w:numId w:val="81"/>
        </w:numPr>
        <w:spacing w:before="0" w:after="160" w:line="259" w:lineRule="auto"/>
        <w:jc w:val="left"/>
      </w:pPr>
      <w:r w:rsidRPr="00F626E5">
        <w:rPr>
          <w:b/>
          <w:bCs/>
        </w:rPr>
        <w:t>Descripción</w:t>
      </w:r>
      <w:r w:rsidRPr="00F626E5">
        <w:t>: Permitir a los usuarios establecer presupuestos personalizados, actualizarlos según sea necesario, eliminarlos cuando ya no sean útiles, y consultarlos en cualquier momento para ver el progreso.</w:t>
      </w:r>
    </w:p>
    <w:p w14:paraId="72B09DE7" w14:textId="77777777" w:rsidR="004D3AA6" w:rsidRPr="00F626E5" w:rsidRDefault="004D3AA6" w:rsidP="004D3AA6">
      <w:pPr>
        <w:numPr>
          <w:ilvl w:val="0"/>
          <w:numId w:val="81"/>
        </w:numPr>
        <w:spacing w:before="0" w:after="160" w:line="259" w:lineRule="auto"/>
        <w:jc w:val="left"/>
      </w:pPr>
      <w:r w:rsidRPr="00F626E5">
        <w:rPr>
          <w:b/>
          <w:bCs/>
        </w:rPr>
        <w:t>Tareas</w:t>
      </w:r>
      <w:r w:rsidRPr="00F626E5">
        <w:t>:</w:t>
      </w:r>
    </w:p>
    <w:p w14:paraId="7CA6A565" w14:textId="77777777" w:rsidR="004D3AA6" w:rsidRPr="00F626E5" w:rsidRDefault="004D3AA6" w:rsidP="004D3AA6">
      <w:pPr>
        <w:numPr>
          <w:ilvl w:val="1"/>
          <w:numId w:val="81"/>
        </w:numPr>
        <w:spacing w:before="0" w:after="160" w:line="259" w:lineRule="auto"/>
        <w:jc w:val="left"/>
      </w:pPr>
      <w:r w:rsidRPr="00F626E5">
        <w:t xml:space="preserve">Implementar un </w:t>
      </w:r>
      <w:proofErr w:type="spellStart"/>
      <w:r w:rsidRPr="00F626E5">
        <w:t>endpoint</w:t>
      </w:r>
      <w:proofErr w:type="spellEnd"/>
      <w:r w:rsidRPr="00F626E5">
        <w:t xml:space="preserve"> POST /</w:t>
      </w:r>
      <w:proofErr w:type="spellStart"/>
      <w:r w:rsidRPr="00F626E5">
        <w:t>budgets</w:t>
      </w:r>
      <w:proofErr w:type="spellEnd"/>
      <w:r w:rsidRPr="00F626E5">
        <w:t xml:space="preserve"> para crear nuevos presupuestos, donde los usuarios puedan definir:</w:t>
      </w:r>
    </w:p>
    <w:p w14:paraId="202404E9" w14:textId="77777777" w:rsidR="004D3AA6" w:rsidRPr="00F626E5" w:rsidRDefault="004D3AA6" w:rsidP="004D3AA6">
      <w:pPr>
        <w:numPr>
          <w:ilvl w:val="2"/>
          <w:numId w:val="81"/>
        </w:numPr>
        <w:spacing w:before="0" w:after="160" w:line="259" w:lineRule="auto"/>
        <w:jc w:val="left"/>
      </w:pPr>
      <w:r w:rsidRPr="00F626E5">
        <w:rPr>
          <w:b/>
          <w:bCs/>
        </w:rPr>
        <w:t>Monto total</w:t>
      </w:r>
      <w:r w:rsidRPr="00F626E5">
        <w:t xml:space="preserve"> del presupuesto.</w:t>
      </w:r>
    </w:p>
    <w:p w14:paraId="20DD23CE" w14:textId="77777777" w:rsidR="004D3AA6" w:rsidRPr="00F626E5" w:rsidRDefault="004D3AA6" w:rsidP="004D3AA6">
      <w:pPr>
        <w:numPr>
          <w:ilvl w:val="2"/>
          <w:numId w:val="81"/>
        </w:numPr>
        <w:spacing w:before="0" w:after="160" w:line="259" w:lineRule="auto"/>
        <w:jc w:val="left"/>
      </w:pPr>
      <w:r w:rsidRPr="00F626E5">
        <w:rPr>
          <w:b/>
          <w:bCs/>
        </w:rPr>
        <w:t>Periodo de tiempo</w:t>
      </w:r>
      <w:r w:rsidRPr="00F626E5">
        <w:t xml:space="preserve"> (mensual, trimestral, anual).</w:t>
      </w:r>
    </w:p>
    <w:p w14:paraId="5EB36269" w14:textId="77777777" w:rsidR="004D3AA6" w:rsidRPr="00F626E5" w:rsidRDefault="004D3AA6" w:rsidP="004D3AA6">
      <w:pPr>
        <w:numPr>
          <w:ilvl w:val="1"/>
          <w:numId w:val="81"/>
        </w:numPr>
        <w:spacing w:before="0" w:after="160" w:line="259" w:lineRule="auto"/>
        <w:jc w:val="left"/>
      </w:pPr>
      <w:r w:rsidRPr="00F626E5">
        <w:t xml:space="preserve">Desarrollar un </w:t>
      </w:r>
      <w:proofErr w:type="spellStart"/>
      <w:r w:rsidRPr="00F626E5">
        <w:t>endpoint</w:t>
      </w:r>
      <w:proofErr w:type="spellEnd"/>
      <w:r w:rsidRPr="00F626E5">
        <w:t xml:space="preserve"> PUT /</w:t>
      </w:r>
      <w:proofErr w:type="spellStart"/>
      <w:r w:rsidRPr="00F626E5">
        <w:t>budgets</w:t>
      </w:r>
      <w:proofErr w:type="spellEnd"/>
      <w:r w:rsidRPr="00F626E5">
        <w:t>/{id} para editar un presupuesto existente, permitiendo ajustes en el monto o el periodo de tiempo.</w:t>
      </w:r>
    </w:p>
    <w:p w14:paraId="22D3486A" w14:textId="77777777" w:rsidR="004D3AA6" w:rsidRPr="00F626E5" w:rsidRDefault="004D3AA6" w:rsidP="004D3AA6">
      <w:pPr>
        <w:numPr>
          <w:ilvl w:val="1"/>
          <w:numId w:val="81"/>
        </w:numPr>
        <w:spacing w:before="0" w:after="160" w:line="259" w:lineRule="auto"/>
        <w:jc w:val="left"/>
      </w:pPr>
      <w:r w:rsidRPr="00F626E5">
        <w:t xml:space="preserve">Crear un </w:t>
      </w:r>
      <w:proofErr w:type="spellStart"/>
      <w:r w:rsidRPr="00F626E5">
        <w:t>endpoint</w:t>
      </w:r>
      <w:proofErr w:type="spellEnd"/>
      <w:r w:rsidRPr="00F626E5">
        <w:t xml:space="preserve"> DELETE /</w:t>
      </w:r>
      <w:proofErr w:type="spellStart"/>
      <w:r w:rsidRPr="00F626E5">
        <w:t>budgets</w:t>
      </w:r>
      <w:proofErr w:type="spellEnd"/>
      <w:r w:rsidRPr="00F626E5">
        <w:t>/{id} para eliminar un presupuesto cuando ya no sea necesario.</w:t>
      </w:r>
    </w:p>
    <w:p w14:paraId="1E8DBE10" w14:textId="77777777" w:rsidR="004D3AA6" w:rsidRPr="00F626E5" w:rsidRDefault="004D3AA6" w:rsidP="004D3AA6">
      <w:pPr>
        <w:numPr>
          <w:ilvl w:val="1"/>
          <w:numId w:val="81"/>
        </w:numPr>
        <w:spacing w:before="0" w:after="160" w:line="259" w:lineRule="auto"/>
        <w:jc w:val="left"/>
      </w:pPr>
      <w:r w:rsidRPr="00F626E5">
        <w:t xml:space="preserve">Implementar un </w:t>
      </w:r>
      <w:proofErr w:type="spellStart"/>
      <w:r w:rsidRPr="00F626E5">
        <w:t>endpoint</w:t>
      </w:r>
      <w:proofErr w:type="spellEnd"/>
      <w:r w:rsidRPr="00F626E5">
        <w:t xml:space="preserve"> GET /</w:t>
      </w:r>
      <w:proofErr w:type="spellStart"/>
      <w:r w:rsidRPr="00F626E5">
        <w:t>budgets</w:t>
      </w:r>
      <w:proofErr w:type="spellEnd"/>
      <w:r w:rsidRPr="00F626E5">
        <w:t>/{id} para que los usuarios puedan consultar un presupuesto en detalle, viendo el progreso y el monto restante.</w:t>
      </w:r>
    </w:p>
    <w:p w14:paraId="3EC11E17" w14:textId="77777777" w:rsidR="004D3AA6" w:rsidRPr="00F626E5" w:rsidRDefault="004D3AA6" w:rsidP="004D3AA6">
      <w:pPr>
        <w:numPr>
          <w:ilvl w:val="1"/>
          <w:numId w:val="81"/>
        </w:numPr>
        <w:spacing w:before="0" w:after="160" w:line="259" w:lineRule="auto"/>
        <w:jc w:val="left"/>
      </w:pPr>
      <w:r w:rsidRPr="00F626E5">
        <w:t>Añadir validaciones para asegurar que los presupuestos no pueden tener montos negativos y que el periodo de tiempo sea válido.</w:t>
      </w:r>
    </w:p>
    <w:p w14:paraId="11AC2DA1" w14:textId="77777777" w:rsidR="004D3AA6" w:rsidRPr="00F626E5" w:rsidRDefault="004D3AA6" w:rsidP="004D3AA6">
      <w:pPr>
        <w:numPr>
          <w:ilvl w:val="1"/>
          <w:numId w:val="81"/>
        </w:numPr>
        <w:spacing w:before="0" w:after="160" w:line="259" w:lineRule="auto"/>
        <w:jc w:val="left"/>
      </w:pPr>
      <w:r w:rsidRPr="00F626E5">
        <w:t>Posibilidad de asignar un nombre o descripción para identificar fácilmente el presupuesto en la lista general.</w:t>
      </w:r>
    </w:p>
    <w:p w14:paraId="155F21BA" w14:textId="77777777" w:rsidR="004D3AA6" w:rsidRPr="00F626E5" w:rsidRDefault="004D3AA6" w:rsidP="004D3AA6">
      <w:pPr>
        <w:spacing w:before="0" w:after="160" w:line="259" w:lineRule="auto"/>
        <w:ind w:firstLine="708"/>
        <w:rPr>
          <w:b/>
          <w:bCs/>
        </w:rPr>
      </w:pPr>
      <w:r w:rsidRPr="00F626E5">
        <w:rPr>
          <w:b/>
          <w:bCs/>
        </w:rPr>
        <w:t>Asociar Presupuestos a Categorías y Monitorizar Gastos</w:t>
      </w:r>
    </w:p>
    <w:p w14:paraId="7D9DA4CC" w14:textId="77777777" w:rsidR="004D3AA6" w:rsidRPr="00F626E5" w:rsidRDefault="004D3AA6" w:rsidP="004D3AA6">
      <w:pPr>
        <w:numPr>
          <w:ilvl w:val="0"/>
          <w:numId w:val="82"/>
        </w:numPr>
        <w:spacing w:before="0" w:after="160" w:line="259" w:lineRule="auto"/>
        <w:jc w:val="left"/>
      </w:pPr>
      <w:r w:rsidRPr="00F626E5">
        <w:rPr>
          <w:b/>
          <w:bCs/>
        </w:rPr>
        <w:t>Descripción</w:t>
      </w:r>
      <w:r w:rsidRPr="00F626E5">
        <w:t>: Permitir que los presupuestos se asocien a categorías específicas de gasto, lo que facilita a los usuarios monitorizar cómo se alinean sus gastos con los límites que establecieron.</w:t>
      </w:r>
    </w:p>
    <w:p w14:paraId="23C82A36" w14:textId="77777777" w:rsidR="004D3AA6" w:rsidRPr="00F626E5" w:rsidRDefault="004D3AA6" w:rsidP="004D3AA6">
      <w:pPr>
        <w:numPr>
          <w:ilvl w:val="0"/>
          <w:numId w:val="82"/>
        </w:numPr>
        <w:spacing w:before="0" w:after="160" w:line="259" w:lineRule="auto"/>
        <w:jc w:val="left"/>
      </w:pPr>
      <w:r w:rsidRPr="00F626E5">
        <w:rPr>
          <w:b/>
          <w:bCs/>
        </w:rPr>
        <w:t>Tareas</w:t>
      </w:r>
      <w:r w:rsidRPr="00F626E5">
        <w:t>:</w:t>
      </w:r>
    </w:p>
    <w:p w14:paraId="51081615" w14:textId="77777777" w:rsidR="004D3AA6" w:rsidRPr="00F626E5" w:rsidRDefault="004D3AA6" w:rsidP="004D3AA6">
      <w:pPr>
        <w:numPr>
          <w:ilvl w:val="1"/>
          <w:numId w:val="82"/>
        </w:numPr>
        <w:spacing w:before="0" w:after="160" w:line="259" w:lineRule="auto"/>
        <w:jc w:val="left"/>
      </w:pPr>
      <w:r w:rsidRPr="00F626E5">
        <w:t xml:space="preserve">Implementar la lógica para que un presupuesto pueda estar asociado a una o varias </w:t>
      </w:r>
      <w:r w:rsidRPr="00F626E5">
        <w:rPr>
          <w:b/>
          <w:bCs/>
        </w:rPr>
        <w:t>categorías de gasto</w:t>
      </w:r>
      <w:r w:rsidRPr="00F626E5">
        <w:t xml:space="preserve">. Esto permitirá al usuario tener </w:t>
      </w:r>
      <w:r w:rsidRPr="00F626E5">
        <w:lastRenderedPageBreak/>
        <w:t>control específico sobre ciertos tipos de gastos (</w:t>
      </w:r>
      <w:proofErr w:type="spellStart"/>
      <w:r w:rsidRPr="00F626E5">
        <w:t>e.g</w:t>
      </w:r>
      <w:proofErr w:type="spellEnd"/>
      <w:r w:rsidRPr="00F626E5">
        <w:t>., alimentación, ocio, transporte).</w:t>
      </w:r>
    </w:p>
    <w:p w14:paraId="3E4413DF" w14:textId="77777777" w:rsidR="004D3AA6" w:rsidRPr="00F626E5" w:rsidRDefault="004D3AA6" w:rsidP="004D3AA6">
      <w:pPr>
        <w:numPr>
          <w:ilvl w:val="1"/>
          <w:numId w:val="82"/>
        </w:numPr>
        <w:spacing w:before="0" w:after="160" w:line="259" w:lineRule="auto"/>
        <w:jc w:val="left"/>
      </w:pPr>
      <w:r w:rsidRPr="00F626E5">
        <w:t xml:space="preserve">Crear un mecanismo para </w:t>
      </w:r>
      <w:r w:rsidRPr="00F626E5">
        <w:rPr>
          <w:b/>
          <w:bCs/>
        </w:rPr>
        <w:t>monitorizar automáticamente los gastos</w:t>
      </w:r>
      <w:r w:rsidRPr="00F626E5">
        <w:t xml:space="preserve"> de esas categorías, calculando el total gastado en relación al presupuesto asignado.</w:t>
      </w:r>
    </w:p>
    <w:p w14:paraId="54BB2F99" w14:textId="77777777" w:rsidR="004D3AA6" w:rsidRPr="00F626E5" w:rsidRDefault="004D3AA6" w:rsidP="004D3AA6">
      <w:pPr>
        <w:numPr>
          <w:ilvl w:val="1"/>
          <w:numId w:val="82"/>
        </w:numPr>
        <w:spacing w:before="0" w:after="160" w:line="259" w:lineRule="auto"/>
        <w:jc w:val="left"/>
      </w:pPr>
      <w:r w:rsidRPr="00F626E5">
        <w:t>Mostrar alertas o notificaciones automáticas cuando los gastos en una categoría excedan un porcentaje predefinido del presupuesto (</w:t>
      </w:r>
      <w:proofErr w:type="spellStart"/>
      <w:r w:rsidRPr="00F626E5">
        <w:t>e.g</w:t>
      </w:r>
      <w:proofErr w:type="spellEnd"/>
      <w:r w:rsidRPr="00F626E5">
        <w:t>., 80%).</w:t>
      </w:r>
    </w:p>
    <w:p w14:paraId="2C1DD567" w14:textId="77777777" w:rsidR="004D3AA6" w:rsidRPr="00F626E5" w:rsidRDefault="004D3AA6" w:rsidP="004D3AA6">
      <w:pPr>
        <w:numPr>
          <w:ilvl w:val="1"/>
          <w:numId w:val="82"/>
        </w:numPr>
        <w:spacing w:before="0" w:after="160" w:line="259" w:lineRule="auto"/>
        <w:jc w:val="left"/>
      </w:pPr>
      <w:r w:rsidRPr="00F626E5">
        <w:t xml:space="preserve">Desarrollar un </w:t>
      </w:r>
      <w:proofErr w:type="spellStart"/>
      <w:r w:rsidRPr="00F626E5">
        <w:t>dashboard</w:t>
      </w:r>
      <w:proofErr w:type="spellEnd"/>
      <w:r w:rsidRPr="00F626E5">
        <w:t xml:space="preserve"> o vista que muestre visualmente el progreso del presupuesto, indicando cuánto se ha gastado, cuánto queda disponible, y cuánto falta para exceder el presupuesto.</w:t>
      </w:r>
    </w:p>
    <w:p w14:paraId="0F909B93" w14:textId="77777777" w:rsidR="004D3AA6" w:rsidRPr="00F626E5" w:rsidRDefault="004D3AA6" w:rsidP="004D3AA6">
      <w:pPr>
        <w:numPr>
          <w:ilvl w:val="1"/>
          <w:numId w:val="82"/>
        </w:numPr>
        <w:spacing w:before="0" w:after="160" w:line="259" w:lineRule="auto"/>
        <w:jc w:val="left"/>
      </w:pPr>
      <w:r w:rsidRPr="00F626E5">
        <w:t>Implementar un sistema de reportes que permita a los usuarios ver cómo sus gastos se distribuyen dentro de cada presupuesto y qué categorías están afectando más su balance financiero.</w:t>
      </w:r>
    </w:p>
    <w:p w14:paraId="4A6E790F" w14:textId="14C2A263" w:rsidR="00A06261" w:rsidRPr="004D3AA6" w:rsidRDefault="00A06261" w:rsidP="0046045B">
      <w:pPr>
        <w:pStyle w:val="ListParagraph"/>
        <w:numPr>
          <w:ilvl w:val="0"/>
          <w:numId w:val="35"/>
        </w:numPr>
        <w:rPr>
          <w:lang w:val="es-ES"/>
        </w:rPr>
      </w:pPr>
    </w:p>
    <w:p w14:paraId="0B271436" w14:textId="77777777" w:rsidR="00A06261" w:rsidRPr="00A06261" w:rsidRDefault="00A06261" w:rsidP="0046045B">
      <w:pPr>
        <w:ind w:firstLine="708"/>
        <w:rPr>
          <w:b/>
          <w:bCs/>
          <w:lang w:val="en-US"/>
        </w:rPr>
      </w:pPr>
      <w:proofErr w:type="spellStart"/>
      <w:r w:rsidRPr="00A06261">
        <w:rPr>
          <w:b/>
          <w:bCs/>
          <w:lang w:val="en-US"/>
        </w:rPr>
        <w:t>Ejemplo</w:t>
      </w:r>
      <w:proofErr w:type="spellEnd"/>
      <w:r w:rsidRPr="00A06261">
        <w:rPr>
          <w:b/>
          <w:bCs/>
          <w:lang w:val="en-US"/>
        </w:rPr>
        <w:t xml:space="preserve"> de API:</w:t>
      </w:r>
    </w:p>
    <w:p w14:paraId="753F1456" w14:textId="77777777" w:rsidR="00A06261" w:rsidRPr="00A06261" w:rsidRDefault="00A06261" w:rsidP="0046045B">
      <w:pPr>
        <w:pStyle w:val="ListParagraph"/>
        <w:numPr>
          <w:ilvl w:val="0"/>
          <w:numId w:val="35"/>
        </w:numPr>
      </w:pPr>
      <w:r w:rsidRPr="00A06261">
        <w:t>POST /</w:t>
      </w:r>
      <w:proofErr w:type="spellStart"/>
      <w:r w:rsidRPr="00A06261">
        <w:t>budgets</w:t>
      </w:r>
      <w:proofErr w:type="spellEnd"/>
    </w:p>
    <w:p w14:paraId="0FFC1457" w14:textId="77777777" w:rsidR="00A06261" w:rsidRPr="00A06261" w:rsidRDefault="00A06261" w:rsidP="0046045B">
      <w:pPr>
        <w:pStyle w:val="ListParagraph"/>
        <w:numPr>
          <w:ilvl w:val="0"/>
          <w:numId w:val="35"/>
        </w:numPr>
      </w:pPr>
      <w:r w:rsidRPr="00A06261">
        <w:t>GET /</w:t>
      </w:r>
      <w:proofErr w:type="spellStart"/>
      <w:r w:rsidRPr="00A06261">
        <w:t>budgets</w:t>
      </w:r>
      <w:proofErr w:type="spellEnd"/>
    </w:p>
    <w:p w14:paraId="54A51310" w14:textId="77777777" w:rsidR="00A06261" w:rsidRPr="00A06261" w:rsidRDefault="00A06261" w:rsidP="0046045B">
      <w:pPr>
        <w:pStyle w:val="ListParagraph"/>
        <w:numPr>
          <w:ilvl w:val="0"/>
          <w:numId w:val="35"/>
        </w:numPr>
      </w:pPr>
      <w:r w:rsidRPr="00A06261">
        <w:t>PUT /</w:t>
      </w:r>
      <w:proofErr w:type="spellStart"/>
      <w:r w:rsidRPr="00A06261">
        <w:t>budgets</w:t>
      </w:r>
      <w:proofErr w:type="spellEnd"/>
      <w:r w:rsidRPr="00A06261">
        <w:t>/{id}</w:t>
      </w:r>
    </w:p>
    <w:p w14:paraId="5BD93543" w14:textId="77777777" w:rsidR="00A06261" w:rsidRDefault="00A06261" w:rsidP="0046045B">
      <w:pPr>
        <w:pStyle w:val="ListParagraph"/>
        <w:numPr>
          <w:ilvl w:val="0"/>
          <w:numId w:val="35"/>
        </w:numPr>
      </w:pPr>
      <w:r w:rsidRPr="00A06261">
        <w:t>DELETE /</w:t>
      </w:r>
      <w:proofErr w:type="spellStart"/>
      <w:r w:rsidRPr="00A06261">
        <w:t>budgets</w:t>
      </w:r>
      <w:proofErr w:type="spellEnd"/>
      <w:r w:rsidRPr="00A06261">
        <w:t>/{id}</w:t>
      </w:r>
    </w:p>
    <w:p w14:paraId="142A06AA" w14:textId="77777777" w:rsidR="006C2838" w:rsidRPr="00A06261" w:rsidRDefault="006C2838" w:rsidP="006C2838"/>
    <w:p w14:paraId="1A9C9BB6" w14:textId="47688EA2" w:rsidR="00A06261" w:rsidRDefault="00A06261" w:rsidP="00A06261">
      <w:pPr>
        <w:spacing w:before="0" w:line="276" w:lineRule="auto"/>
        <w:jc w:val="left"/>
        <w:rPr>
          <w:b/>
          <w:bCs/>
        </w:rPr>
      </w:pPr>
    </w:p>
    <w:p w14:paraId="1134B605" w14:textId="77777777" w:rsidR="00A06261" w:rsidRDefault="00A06261">
      <w:pPr>
        <w:spacing w:before="0" w:line="276" w:lineRule="auto"/>
        <w:jc w:val="left"/>
        <w:rPr>
          <w:b/>
          <w:bCs/>
        </w:rPr>
      </w:pPr>
      <w:r>
        <w:rPr>
          <w:b/>
          <w:bCs/>
        </w:rPr>
        <w:br w:type="page"/>
      </w:r>
    </w:p>
    <w:p w14:paraId="54B35009" w14:textId="1D5E1038" w:rsidR="00A06261" w:rsidRDefault="00E56BDF">
      <w:pPr>
        <w:spacing w:before="0" w:line="276" w:lineRule="auto"/>
        <w:jc w:val="left"/>
        <w:rPr>
          <w:b/>
          <w:bCs/>
        </w:rPr>
      </w:pPr>
      <w:r w:rsidRPr="00F240E9">
        <w:rPr>
          <w:rFonts w:ascii="Muli" w:hAnsi="Muli"/>
          <w:b/>
          <w:bCs/>
          <w:noProof/>
          <w:sz w:val="20"/>
          <w:lang w:val="en-GB" w:eastAsia="es-ES"/>
        </w:rPr>
        <w:lastRenderedPageBreak/>
        <mc:AlternateContent>
          <mc:Choice Requires="wps">
            <w:drawing>
              <wp:anchor distT="0" distB="0" distL="114300" distR="114300" simplePos="0" relativeHeight="251345920" behindDoc="1" locked="0" layoutInCell="1" allowOverlap="1" wp14:anchorId="6EE526F0" wp14:editId="42AF697D">
                <wp:simplePos x="0" y="0"/>
                <wp:positionH relativeFrom="column">
                  <wp:posOffset>-1096010</wp:posOffset>
                </wp:positionH>
                <wp:positionV relativeFrom="paragraph">
                  <wp:posOffset>-1225599</wp:posOffset>
                </wp:positionV>
                <wp:extent cx="7864475" cy="11656695"/>
                <wp:effectExtent l="57150" t="38100" r="79375" b="97155"/>
                <wp:wrapNone/>
                <wp:docPr id="41" name="Freeform 1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7864475" cy="11656695"/>
                        </a:xfrm>
                        <a:custGeom>
                          <a:avLst/>
                          <a:gdLst>
                            <a:gd name="T0" fmla="*/ 0 w 5689600"/>
                            <a:gd name="T1" fmla="*/ 10682605 h 7467600"/>
                            <a:gd name="T2" fmla="*/ 7626968 w 5689600"/>
                            <a:gd name="T3" fmla="*/ 10682605 h 7467600"/>
                            <a:gd name="T4" fmla="*/ 7626968 w 5689600"/>
                            <a:gd name="T5" fmla="*/ 0 h 7467600"/>
                            <a:gd name="T6" fmla="*/ 0 w 5689600"/>
                            <a:gd name="T7" fmla="*/ 0 h 7467600"/>
                            <a:gd name="T8" fmla="*/ 0 w 5689600"/>
                            <a:gd name="T9" fmla="*/ 10682605 h 7467600"/>
                            <a:gd name="T10" fmla="*/ 0 60000 65536"/>
                            <a:gd name="T11" fmla="*/ 0 60000 65536"/>
                            <a:gd name="T12" fmla="*/ 0 60000 65536"/>
                            <a:gd name="T13" fmla="*/ 0 60000 65536"/>
                            <a:gd name="T14" fmla="*/ 0 60000 65536"/>
                          </a:gdLst>
                          <a:ahLst/>
                          <a:cxnLst>
                            <a:cxn ang="T10">
                              <a:pos x="T0" y="T1"/>
                            </a:cxn>
                            <a:cxn ang="T11">
                              <a:pos x="T2" y="T3"/>
                            </a:cxn>
                            <a:cxn ang="T12">
                              <a:pos x="T4" y="T5"/>
                            </a:cxn>
                            <a:cxn ang="T13">
                              <a:pos x="T6" y="T7"/>
                            </a:cxn>
                            <a:cxn ang="T14">
                              <a:pos x="T8" y="T9"/>
                            </a:cxn>
                          </a:cxnLst>
                          <a:rect l="0" t="0" r="r" b="b"/>
                          <a:pathLst>
                            <a:path w="5689600" h="7467600">
                              <a:moveTo>
                                <a:pt x="0" y="7467600"/>
                              </a:moveTo>
                              <a:lnTo>
                                <a:pt x="5689587" y="7467600"/>
                              </a:lnTo>
                              <a:lnTo>
                                <a:pt x="5689587" y="0"/>
                              </a:lnTo>
                              <a:lnTo>
                                <a:pt x="0" y="0"/>
                              </a:lnTo>
                              <a:lnTo>
                                <a:pt x="0" y="7467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9ED1DA"/>
                        </a:solidFill>
                        <a:ln>
                          <a:noFill/>
                        </a:ln>
                        <a:effectLst>
                          <a:outerShdw blurRad="63500" dist="29783" dir="3885598" algn="ctr" rotWithShape="0">
                            <a:schemeClr val="accent2">
                              <a:lumMod val="50000"/>
                              <a:lumOff val="0"/>
                              <a:alpha val="50000"/>
                            </a:schemeClr>
                          </a:outerShdw>
                        </a:effectLst>
                        <a:extLst>
                          <a:ext uri="{91240B29-F687-4f45-9708-019B960494DF}">
                            <a14:hiddenLine xmlns:arto="http://schemas.microsoft.com/office/word/2006/arto"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 w="38100">
                              <a:solidFill>
                                <a:schemeClr val="lt1">
                                  <a:lumMod val="95000"/>
                                  <a:lumOff val="0"/>
                                </a:schemeClr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3A3DF" id="Freeform 167" o:spid="_x0000_s1026" style="position:absolute;margin-left:-86.3pt;margin-top:-96.5pt;width:619.25pt;height:917.85pt;z-index:-25197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5689600,7467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" path="m,7467600r5689587,l5689587,,,,,7467600xe" fillcolor="#9ed1da" stroked="f">
                <v:shadow on="t" color="#1b1e2b [1605]" opacity=".5" offset="1pt,.74833mm"/>
                <v:path arrowok="t" o:connecttype="custom" o:connectlocs="0,16675219;10542411,16675219;10542411,0;0,0;0,16675219" o:connectangles="0,0,0,0,0"/>
              </v:shape>
            </w:pict>
          </mc:Fallback>
        </mc:AlternateContent>
      </w:r>
    </w:p>
    <w:p w14:paraId="1F95DDBA" w14:textId="60D66E9B" w:rsidR="003D43C8" w:rsidRPr="003D43C8" w:rsidRDefault="003D43C8" w:rsidP="003F75A7">
      <w:pPr>
        <w:rPr>
          <w:b/>
          <w:bCs/>
        </w:rPr>
      </w:pPr>
    </w:p>
    <w:p w14:paraId="19B62606" w14:textId="77777777" w:rsidR="006F19A2" w:rsidRPr="00D614FF" w:rsidRDefault="006F19A2" w:rsidP="00D614FF">
      <w:pPr>
        <w:ind w:left="708"/>
      </w:pPr>
    </w:p>
    <w:p w14:paraId="0547B9A0" w14:textId="0E1CD14F" w:rsidR="006D1F84" w:rsidRPr="00046C15" w:rsidRDefault="006D1F84" w:rsidP="007B0292"/>
    <w:p w14:paraId="7664D405" w14:textId="5B1DC5CC" w:rsidR="00D2748E" w:rsidRPr="00046C15" w:rsidRDefault="00D2748E" w:rsidP="007B0292">
      <w:pPr>
        <w:spacing w:before="0" w:line="276" w:lineRule="auto"/>
      </w:pPr>
    </w:p>
    <w:p w14:paraId="57C7BF37" w14:textId="7E125251" w:rsidR="00F648FE" w:rsidRPr="00F240E9" w:rsidRDefault="00030C74" w:rsidP="007B0292">
      <w:pPr>
        <w:rPr>
          <w:rFonts w:ascii="Muli" w:hAnsi="Muli"/>
          <w:b/>
          <w:bCs/>
          <w:sz w:val="20"/>
          <w:lang w:val="en-GB"/>
        </w:rPr>
      </w:pPr>
      <w:r w:rsidRPr="00F240E9">
        <w:rPr>
          <w:rFonts w:ascii="Muli" w:hAnsi="Muli"/>
          <w:b/>
          <w:bCs/>
          <w:noProof/>
          <w:sz w:val="20"/>
          <w:lang w:val="en-GB" w:eastAsia="es-ES"/>
        </w:rPr>
        <mc:AlternateContent>
          <mc:Choice Requires="wps">
            <w:drawing>
              <wp:anchor distT="0" distB="0" distL="114300" distR="114300" simplePos="0" relativeHeight="251348992" behindDoc="0" locked="0" layoutInCell="1" allowOverlap="1" wp14:anchorId="756F6880" wp14:editId="1FECE098">
                <wp:simplePos x="0" y="0"/>
                <wp:positionH relativeFrom="column">
                  <wp:posOffset>1772285</wp:posOffset>
                </wp:positionH>
                <wp:positionV relativeFrom="paragraph">
                  <wp:posOffset>4487545</wp:posOffset>
                </wp:positionV>
                <wp:extent cx="2002155" cy="578485"/>
                <wp:effectExtent l="0" t="4445" r="0" b="1270"/>
                <wp:wrapNone/>
                <wp:docPr id="99" name="Rectángulo 29">
                  <a:hlinkClick xmlns:a="http://schemas.openxmlformats.org/drawingml/2006/main" r:id="rId11"/>
                </wp:docPr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002155" cy="5784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rto="http://schemas.microsoft.com/office/word/2006/arto"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rto="http://schemas.microsoft.com/office/word/2006/arto"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 w="254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C066C2D" id="Rectángulo 29" o:spid="_x0000_s1026" href="http://www.izertis.com/" style="position:absolute;margin-left:139.55pt;margin-top:353.35pt;width:157.65pt;height:45.55pt;z-index:25134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" o:button="t" filled="f" stroked="f">
                <v:fill o:detectmouseclick="t"/>
              </v:rect>
            </w:pict>
          </mc:Fallback>
        </mc:AlternateContent>
      </w:r>
    </w:p>
    <w:sectPr w:rsidR="00F648FE" w:rsidRPr="00F240E9" w:rsidSect="00D7634F">
      <w:headerReference w:type="first" r:id="rId12"/>
      <w:type w:val="continuous"/>
      <w:pgSz w:w="11906" w:h="16838"/>
      <w:pgMar w:top="1134" w:right="1276" w:bottom="1627" w:left="1276" w:header="567" w:footer="0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8C240D2" w14:textId="77777777" w:rsidR="009F5502" w:rsidRDefault="009F5502" w:rsidP="00671C9F">
      <w:pPr>
        <w:spacing w:after="0" w:line="240" w:lineRule="auto"/>
      </w:pPr>
      <w:r>
        <w:separator/>
      </w:r>
    </w:p>
    <w:p w14:paraId="1F3D7FA0" w14:textId="77777777" w:rsidR="009F5502" w:rsidRDefault="009F5502"/>
  </w:endnote>
  <w:endnote w:type="continuationSeparator" w:id="0">
    <w:p w14:paraId="17BD7ACB" w14:textId="77777777" w:rsidR="009F5502" w:rsidRDefault="009F5502" w:rsidP="00671C9F">
      <w:pPr>
        <w:spacing w:after="0" w:line="240" w:lineRule="auto"/>
      </w:pPr>
      <w:r>
        <w:continuationSeparator/>
      </w:r>
    </w:p>
    <w:p w14:paraId="5B1C7C29" w14:textId="77777777" w:rsidR="009F5502" w:rsidRDefault="009F5502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1" w:fontKey="{14B5583D-2ACD-4450-9725-5FC810AAAEFE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E3059F1D-EDDA-4426-AFF9-5DB4B1315A83}"/>
    <w:embedBold r:id="rId3" w:fontKey="{D4D62DDD-0FD3-44D0-BBF1-5D115BDCF2B2}"/>
    <w:embedItalic r:id="rId4" w:fontKey="{3380DABE-B7E4-4EA7-85A8-3C6BCA03662F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5" w:fontKey="{148EE87B-5806-4D40-AB5F-83FDF4074A0E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6" w:fontKey="{9342246D-2B01-4871-94B6-647148E47C57}"/>
  </w:font>
  <w:font w:name="Muli">
    <w:altName w:val="Calibri"/>
    <w:charset w:val="00"/>
    <w:family w:val="auto"/>
    <w:pitch w:val="variable"/>
    <w:sig w:usb0="A00000EF" w:usb1="4000204B" w:usb2="00000000" w:usb3="00000000" w:csb0="00000193" w:csb1="00000000"/>
    <w:embedRegular r:id="rId7" w:fontKey="{3E45685A-095D-422F-8BE0-DE3DFCE9E85D}"/>
    <w:embedBold r:id="rId8" w:fontKey="{3EE82E83-0418-41DB-A11D-BF26960873F5}"/>
    <w:embedItalic r:id="rId9" w:fontKey="{F1F38A3F-C625-4F98-9022-4E87B4C19378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0" w:fontKey="{A7ACF6D3-97D5-45F9-AC30-85DA322176EE}"/>
  </w:font>
  <w:font w:name="Montserrat">
    <w:altName w:val="Calibri"/>
    <w:panose1 w:val="00000000000000000000"/>
    <w:charset w:val="00"/>
    <w:family w:val="auto"/>
    <w:pitch w:val="variable"/>
    <w:sig w:usb0="A00002FF" w:usb1="4000207B" w:usb2="00000000" w:usb3="00000000" w:csb0="00000197" w:csb1="00000000"/>
    <w:embedRegular r:id="rId11" w:fontKey="{0F2AB5D7-D737-4D85-8DB1-9F41E07F8C25}"/>
    <w:embedBold r:id="rId12" w:fontKey="{4F903F9F-6C76-4927-8D6F-4D028AB2B4D5}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Montserrat ExtraBold">
    <w:altName w:val="Calibri"/>
    <w:panose1 w:val="00000000000000000000"/>
    <w:charset w:val="00"/>
    <w:family w:val="auto"/>
    <w:pitch w:val="variable"/>
    <w:sig w:usb0="A00002FF" w:usb1="4000207B" w:usb2="00000000" w:usb3="00000000" w:csb0="00000197" w:csb1="00000000"/>
    <w:embedRegular r:id="rId13" w:fontKey="{5C5665E4-72D8-4946-B53E-FD141C54B86F}"/>
    <w:embedBold r:id="rId14" w:fontKey="{59BF1897-0BCC-48DC-BB34-BF04C5FE5AFD}"/>
    <w:embedItalic r:id="rId15" w:fontKey="{AEA02AFE-4926-4515-A3C7-83557B3DB2CA}"/>
  </w:font>
  <w:font w:name="Courier">
    <w:altName w:val="Courier New"/>
    <w:panose1 w:val="02070409020205020404"/>
    <w:charset w:val="00"/>
    <w:family w:val="auto"/>
    <w:notTrueType/>
    <w:pitch w:val="variable"/>
    <w:sig w:usb0="00000003" w:usb1="00000000" w:usb2="00000000" w:usb3="00000000" w:csb0="00000003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16" w:fontKey="{3FAF8388-EF0E-4FE5-8AFB-F0BB031D1A76}"/>
  </w:font>
  <w:font w:name="Montserrat Black">
    <w:panose1 w:val="00000000000000000000"/>
    <w:charset w:val="00"/>
    <w:family w:val="auto"/>
    <w:pitch w:val="variable"/>
    <w:sig w:usb0="A00002FF" w:usb1="4000207B" w:usb2="00000000" w:usb3="00000000" w:csb0="00000197" w:csb1="00000000"/>
    <w:embedRegular r:id="rId17" w:fontKey="{871D0167-38D9-41C8-813B-EF111082C192}"/>
  </w:font>
  <w:font w:name="Montserrat BOLD">
    <w:altName w:val="Cambria"/>
    <w:panose1 w:val="00000000000000000000"/>
    <w:charset w:val="00"/>
    <w:family w:val="auto"/>
    <w:pitch w:val="variable"/>
    <w:sig w:usb0="2000020F" w:usb1="00000003" w:usb2="00000000" w:usb3="00000000" w:csb0="00000197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6E1E35E" w14:textId="77777777" w:rsidR="009F5502" w:rsidRDefault="009F5502" w:rsidP="00671C9F">
      <w:pPr>
        <w:spacing w:after="0" w:line="240" w:lineRule="auto"/>
      </w:pPr>
      <w:r>
        <w:separator/>
      </w:r>
    </w:p>
    <w:p w14:paraId="22DC34DD" w14:textId="77777777" w:rsidR="009F5502" w:rsidRDefault="009F5502"/>
  </w:footnote>
  <w:footnote w:type="continuationSeparator" w:id="0">
    <w:p w14:paraId="06AA79AB" w14:textId="77777777" w:rsidR="009F5502" w:rsidRDefault="009F5502" w:rsidP="00671C9F">
      <w:pPr>
        <w:spacing w:after="0" w:line="240" w:lineRule="auto"/>
      </w:pPr>
      <w:r>
        <w:continuationSeparator/>
      </w:r>
    </w:p>
    <w:p w14:paraId="550A4EE4" w14:textId="77777777" w:rsidR="009F5502" w:rsidRDefault="009F5502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E38AF26" w14:textId="77777777" w:rsidR="00F240E9" w:rsidRDefault="00F240E9" w:rsidP="001C3366">
    <w:pPr>
      <w:pStyle w:val="Header"/>
      <w:jc w:val="left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FFFFFF88"/>
    <w:multiLevelType w:val="singleLevel"/>
    <w:tmpl w:val="4B1E2434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" w15:restartNumberingAfterBreak="0">
    <w:nsid w:val="01833947"/>
    <w:multiLevelType w:val="hybridMultilevel"/>
    <w:tmpl w:val="C9488AFC"/>
    <w:lvl w:ilvl="0" w:tplc="8DE4EAF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3C54A8C"/>
    <w:multiLevelType w:val="multilevel"/>
    <w:tmpl w:val="266453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4224836"/>
    <w:multiLevelType w:val="hybridMultilevel"/>
    <w:tmpl w:val="2B2C8FCA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CF016AA"/>
    <w:multiLevelType w:val="multilevel"/>
    <w:tmpl w:val="BAEA2A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D5C3259"/>
    <w:multiLevelType w:val="multilevel"/>
    <w:tmpl w:val="90C0AB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E434307"/>
    <w:multiLevelType w:val="multilevel"/>
    <w:tmpl w:val="BAEA2A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0E8C5647"/>
    <w:multiLevelType w:val="multilevel"/>
    <w:tmpl w:val="BAEA2A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36246A4"/>
    <w:multiLevelType w:val="multilevel"/>
    <w:tmpl w:val="961079F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153A17CC"/>
    <w:multiLevelType w:val="hybridMultilevel"/>
    <w:tmpl w:val="63B208D4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A322EFE"/>
    <w:multiLevelType w:val="multilevel"/>
    <w:tmpl w:val="BAEA2A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1A7703F0"/>
    <w:multiLevelType w:val="hybridMultilevel"/>
    <w:tmpl w:val="34F29F2C"/>
    <w:lvl w:ilvl="0" w:tplc="53263406">
      <w:start w:val="5"/>
      <w:numFmt w:val="bullet"/>
      <w:lvlText w:val="-"/>
      <w:lvlJc w:val="left"/>
      <w:pPr>
        <w:ind w:left="720" w:hanging="360"/>
      </w:pPr>
      <w:rPr>
        <w:rFonts w:ascii="Muli" w:eastAsiaTheme="minorHAnsi" w:hAnsi="Muli" w:cstheme="minorBid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B1C40C0"/>
    <w:multiLevelType w:val="multilevel"/>
    <w:tmpl w:val="7E2E21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1B653151"/>
    <w:multiLevelType w:val="hybridMultilevel"/>
    <w:tmpl w:val="10ACD924"/>
    <w:lvl w:ilvl="0" w:tplc="F5681EB0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1C9539EC"/>
    <w:multiLevelType w:val="hybridMultilevel"/>
    <w:tmpl w:val="4A3C6576"/>
    <w:lvl w:ilvl="0" w:tplc="E3DAE44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5B54F14"/>
    <w:multiLevelType w:val="multilevel"/>
    <w:tmpl w:val="BAEA2A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265B2FA0"/>
    <w:multiLevelType w:val="multilevel"/>
    <w:tmpl w:val="EF90F33E"/>
    <w:lvl w:ilvl="0">
      <w:start w:val="1"/>
      <w:numFmt w:val="decimal"/>
      <w:lvlText w:val="%1."/>
      <w:lvlJc w:val="left"/>
      <w:pPr>
        <w:ind w:left="792" w:hanging="432"/>
      </w:pPr>
      <w:rPr>
        <w:rFonts w:hint="default"/>
        <w:b/>
        <w:bCs/>
        <w:color w:val="009EDE"/>
      </w:rPr>
    </w:lvl>
    <w:lvl w:ilvl="1">
      <w:start w:val="1"/>
      <w:numFmt w:val="decimal"/>
      <w:pStyle w:val="Heading2"/>
      <w:lvlText w:val="%1.%2."/>
      <w:lvlJc w:val="left"/>
      <w:pPr>
        <w:ind w:left="2666" w:hanging="539"/>
      </w:pPr>
      <w:rPr>
        <w:rFonts w:hint="default"/>
      </w:rPr>
    </w:lvl>
    <w:lvl w:ilvl="2">
      <w:start w:val="1"/>
      <w:numFmt w:val="decimal"/>
      <w:pStyle w:val="Heading3"/>
      <w:lvlText w:val="%1.%2.%3."/>
      <w:lvlJc w:val="left"/>
      <w:pPr>
        <w:ind w:left="2810" w:hanging="683"/>
      </w:pPr>
      <w:rPr>
        <w:rFonts w:hint="default"/>
      </w:rPr>
    </w:lvl>
    <w:lvl w:ilvl="3">
      <w:start w:val="1"/>
      <w:numFmt w:val="decimal"/>
      <w:pStyle w:val="Heading4"/>
      <w:lvlText w:val="%1.%2.%3.%4."/>
      <w:lvlJc w:val="left"/>
      <w:pPr>
        <w:ind w:left="1224" w:hanging="827"/>
      </w:pPr>
      <w:rPr>
        <w:rFonts w:hint="default"/>
      </w:rPr>
    </w:lvl>
    <w:lvl w:ilvl="4">
      <w:start w:val="1"/>
      <w:numFmt w:val="decimal"/>
      <w:pStyle w:val="Heading5"/>
      <w:lvlText w:val="%1.%2.%3.%4.%5."/>
      <w:lvlJc w:val="left"/>
      <w:pPr>
        <w:ind w:left="1368" w:hanging="971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ind w:left="151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ind w:left="165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1944" w:hanging="1584"/>
      </w:pPr>
      <w:rPr>
        <w:rFonts w:hint="default"/>
      </w:rPr>
    </w:lvl>
  </w:abstractNum>
  <w:abstractNum w:abstractNumId="17" w15:restartNumberingAfterBreak="0">
    <w:nsid w:val="2BF3388E"/>
    <w:multiLevelType w:val="hybridMultilevel"/>
    <w:tmpl w:val="F3A8FB14"/>
    <w:lvl w:ilvl="0" w:tplc="BA10992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2E595886"/>
    <w:multiLevelType w:val="multilevel"/>
    <w:tmpl w:val="BAEA2A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30607CB5"/>
    <w:multiLevelType w:val="multilevel"/>
    <w:tmpl w:val="DDF826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32646A55"/>
    <w:multiLevelType w:val="hybridMultilevel"/>
    <w:tmpl w:val="63C2766E"/>
    <w:lvl w:ilvl="0" w:tplc="E73EE39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35D32071"/>
    <w:multiLevelType w:val="multilevel"/>
    <w:tmpl w:val="BAEA2A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369F32EB"/>
    <w:multiLevelType w:val="hybridMultilevel"/>
    <w:tmpl w:val="458EDF74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374E6EDD"/>
    <w:multiLevelType w:val="multilevel"/>
    <w:tmpl w:val="BAEA2A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3C4A349A"/>
    <w:multiLevelType w:val="multilevel"/>
    <w:tmpl w:val="BAEA2A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3E016841"/>
    <w:multiLevelType w:val="multilevel"/>
    <w:tmpl w:val="BAEA2A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419C4222"/>
    <w:multiLevelType w:val="multilevel"/>
    <w:tmpl w:val="9B3CD0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43223086"/>
    <w:multiLevelType w:val="multilevel"/>
    <w:tmpl w:val="9246F7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43F677A8"/>
    <w:multiLevelType w:val="hybridMultilevel"/>
    <w:tmpl w:val="C28E4956"/>
    <w:lvl w:ilvl="0" w:tplc="FE5E0B2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452A1DB3"/>
    <w:multiLevelType w:val="multilevel"/>
    <w:tmpl w:val="BAEA2A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45551A69"/>
    <w:multiLevelType w:val="hybridMultilevel"/>
    <w:tmpl w:val="C6CC1634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4AB12062"/>
    <w:multiLevelType w:val="hybridMultilevel"/>
    <w:tmpl w:val="1C94A5E8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4B42591F"/>
    <w:multiLevelType w:val="hybridMultilevel"/>
    <w:tmpl w:val="AB9ABC1E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4C8A043C"/>
    <w:multiLevelType w:val="hybridMultilevel"/>
    <w:tmpl w:val="0ADE37B2"/>
    <w:lvl w:ilvl="0" w:tplc="70A25968">
      <w:numFmt w:val="bullet"/>
      <w:lvlText w:val=""/>
      <w:lvlJc w:val="left"/>
      <w:pPr>
        <w:ind w:left="720" w:hanging="360"/>
      </w:pPr>
      <w:rPr>
        <w:rFonts w:ascii="Symbol" w:eastAsia="Calibri" w:hAnsi="Symbol" w:cs="Times New Roman" w:hint="default"/>
      </w:rPr>
    </w:lvl>
    <w:lvl w:ilvl="1" w:tplc="04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52281971"/>
    <w:multiLevelType w:val="hybridMultilevel"/>
    <w:tmpl w:val="559482F4"/>
    <w:lvl w:ilvl="0" w:tplc="313C507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578126C7"/>
    <w:multiLevelType w:val="hybridMultilevel"/>
    <w:tmpl w:val="51941D1A"/>
    <w:lvl w:ilvl="0" w:tplc="FFFFFFFF">
      <w:start w:val="1"/>
      <w:numFmt w:val="decimal"/>
      <w:lvlText w:val="%1."/>
      <w:lvlJc w:val="left"/>
      <w:pPr>
        <w:ind w:left="1440" w:hanging="360"/>
      </w:pPr>
    </w:lvl>
    <w:lvl w:ilvl="1" w:tplc="FFFFFFFF" w:tentative="1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6" w15:restartNumberingAfterBreak="0">
    <w:nsid w:val="5A71677E"/>
    <w:multiLevelType w:val="multilevel"/>
    <w:tmpl w:val="1A22F6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5BF63FFA"/>
    <w:multiLevelType w:val="multilevel"/>
    <w:tmpl w:val="BAEA2A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5C7115D0"/>
    <w:multiLevelType w:val="hybridMultilevel"/>
    <w:tmpl w:val="093C83D6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5C736647"/>
    <w:multiLevelType w:val="multilevel"/>
    <w:tmpl w:val="BAEA2A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5FE52A1D"/>
    <w:multiLevelType w:val="multilevel"/>
    <w:tmpl w:val="BAEA2A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60EC0E4E"/>
    <w:multiLevelType w:val="multilevel"/>
    <w:tmpl w:val="BAEA2A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64CB79B7"/>
    <w:multiLevelType w:val="hybridMultilevel"/>
    <w:tmpl w:val="51941D1A"/>
    <w:lvl w:ilvl="0" w:tplc="0C0A000F">
      <w:start w:val="1"/>
      <w:numFmt w:val="decimal"/>
      <w:lvlText w:val="%1."/>
      <w:lvlJc w:val="left"/>
      <w:pPr>
        <w:ind w:left="1440" w:hanging="360"/>
      </w:pPr>
    </w:lvl>
    <w:lvl w:ilvl="1" w:tplc="0C0A0019" w:tentative="1">
      <w:start w:val="1"/>
      <w:numFmt w:val="lowerLetter"/>
      <w:lvlText w:val="%2."/>
      <w:lvlJc w:val="left"/>
      <w:pPr>
        <w:ind w:left="2160" w:hanging="360"/>
      </w:pPr>
    </w:lvl>
    <w:lvl w:ilvl="2" w:tplc="0C0A001B" w:tentative="1">
      <w:start w:val="1"/>
      <w:numFmt w:val="lowerRoman"/>
      <w:lvlText w:val="%3."/>
      <w:lvlJc w:val="right"/>
      <w:pPr>
        <w:ind w:left="2880" w:hanging="180"/>
      </w:pPr>
    </w:lvl>
    <w:lvl w:ilvl="3" w:tplc="0C0A000F" w:tentative="1">
      <w:start w:val="1"/>
      <w:numFmt w:val="decimal"/>
      <w:lvlText w:val="%4."/>
      <w:lvlJc w:val="left"/>
      <w:pPr>
        <w:ind w:left="3600" w:hanging="360"/>
      </w:pPr>
    </w:lvl>
    <w:lvl w:ilvl="4" w:tplc="0C0A0019" w:tentative="1">
      <w:start w:val="1"/>
      <w:numFmt w:val="lowerLetter"/>
      <w:lvlText w:val="%5."/>
      <w:lvlJc w:val="left"/>
      <w:pPr>
        <w:ind w:left="4320" w:hanging="360"/>
      </w:pPr>
    </w:lvl>
    <w:lvl w:ilvl="5" w:tplc="0C0A001B" w:tentative="1">
      <w:start w:val="1"/>
      <w:numFmt w:val="lowerRoman"/>
      <w:lvlText w:val="%6."/>
      <w:lvlJc w:val="right"/>
      <w:pPr>
        <w:ind w:left="5040" w:hanging="180"/>
      </w:pPr>
    </w:lvl>
    <w:lvl w:ilvl="6" w:tplc="0C0A000F" w:tentative="1">
      <w:start w:val="1"/>
      <w:numFmt w:val="decimal"/>
      <w:lvlText w:val="%7."/>
      <w:lvlJc w:val="left"/>
      <w:pPr>
        <w:ind w:left="5760" w:hanging="360"/>
      </w:pPr>
    </w:lvl>
    <w:lvl w:ilvl="7" w:tplc="0C0A0019" w:tentative="1">
      <w:start w:val="1"/>
      <w:numFmt w:val="lowerLetter"/>
      <w:lvlText w:val="%8."/>
      <w:lvlJc w:val="left"/>
      <w:pPr>
        <w:ind w:left="6480" w:hanging="360"/>
      </w:pPr>
    </w:lvl>
    <w:lvl w:ilvl="8" w:tplc="0C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3" w15:restartNumberingAfterBreak="0">
    <w:nsid w:val="66EA723B"/>
    <w:multiLevelType w:val="hybridMultilevel"/>
    <w:tmpl w:val="254E8B12"/>
    <w:lvl w:ilvl="0" w:tplc="DC50A63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687D5524"/>
    <w:multiLevelType w:val="hybridMultilevel"/>
    <w:tmpl w:val="C3C87702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694E2C4A"/>
    <w:multiLevelType w:val="multilevel"/>
    <w:tmpl w:val="7C8A58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6A062F53"/>
    <w:multiLevelType w:val="multilevel"/>
    <w:tmpl w:val="99E8ED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6A2A21E1"/>
    <w:multiLevelType w:val="hybridMultilevel"/>
    <w:tmpl w:val="F7B22A06"/>
    <w:lvl w:ilvl="0" w:tplc="260E2F78">
      <w:start w:val="1"/>
      <w:numFmt w:val="bullet"/>
      <w:pStyle w:val="ListParagraph"/>
      <w:lvlText w:val=""/>
      <w:lvlJc w:val="left"/>
      <w:pPr>
        <w:ind w:left="2136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856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3576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4296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5016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736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6456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7176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896" w:hanging="360"/>
      </w:pPr>
      <w:rPr>
        <w:rFonts w:ascii="Wingdings" w:hAnsi="Wingdings" w:hint="default"/>
      </w:rPr>
    </w:lvl>
  </w:abstractNum>
  <w:abstractNum w:abstractNumId="48" w15:restartNumberingAfterBreak="0">
    <w:nsid w:val="6A9055B3"/>
    <w:multiLevelType w:val="multilevel"/>
    <w:tmpl w:val="9B3CD0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6F12489F"/>
    <w:multiLevelType w:val="hybridMultilevel"/>
    <w:tmpl w:val="6CA43B0A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0" w15:restartNumberingAfterBreak="0">
    <w:nsid w:val="6F345E9E"/>
    <w:multiLevelType w:val="multilevel"/>
    <w:tmpl w:val="298C3F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6F665AA4"/>
    <w:multiLevelType w:val="hybridMultilevel"/>
    <w:tmpl w:val="42B44F34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" w15:restartNumberingAfterBreak="0">
    <w:nsid w:val="6FC65532"/>
    <w:multiLevelType w:val="multilevel"/>
    <w:tmpl w:val="BAEA2A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71CE2DEC"/>
    <w:multiLevelType w:val="hybridMultilevel"/>
    <w:tmpl w:val="D7EADA1E"/>
    <w:lvl w:ilvl="0" w:tplc="0C0A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C0A0005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54" w15:restartNumberingAfterBreak="0">
    <w:nsid w:val="77F1224F"/>
    <w:multiLevelType w:val="hybridMultilevel"/>
    <w:tmpl w:val="F120F2E0"/>
    <w:lvl w:ilvl="0" w:tplc="240A2038">
      <w:start w:val="1"/>
      <w:numFmt w:val="bullet"/>
      <w:pStyle w:val="Prrafodelistadestacado"/>
      <w:lvlText w:val=""/>
      <w:lvlJc w:val="left"/>
      <w:pPr>
        <w:ind w:left="717" w:hanging="360"/>
      </w:pPr>
      <w:rPr>
        <w:rFonts w:ascii="Symbol" w:hAnsi="Symbol" w:hint="default"/>
        <w:color w:val="EB5B5B" w:themeColor="text1"/>
      </w:rPr>
    </w:lvl>
    <w:lvl w:ilvl="1" w:tplc="0C0A0003">
      <w:start w:val="1"/>
      <w:numFmt w:val="bullet"/>
      <w:pStyle w:val="Prrafodelistadestacado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pStyle w:val="Prrafodelistadestacado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5" w15:restartNumberingAfterBreak="0">
    <w:nsid w:val="7E0A13EA"/>
    <w:multiLevelType w:val="hybridMultilevel"/>
    <w:tmpl w:val="1C5A11E8"/>
    <w:lvl w:ilvl="0" w:tplc="1B90E322">
      <w:start w:val="3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800" w:hanging="360"/>
      </w:pPr>
    </w:lvl>
    <w:lvl w:ilvl="2" w:tplc="0C0A001B" w:tentative="1">
      <w:start w:val="1"/>
      <w:numFmt w:val="lowerRoman"/>
      <w:lvlText w:val="%3."/>
      <w:lvlJc w:val="right"/>
      <w:pPr>
        <w:ind w:left="2520" w:hanging="180"/>
      </w:pPr>
    </w:lvl>
    <w:lvl w:ilvl="3" w:tplc="0C0A000F" w:tentative="1">
      <w:start w:val="1"/>
      <w:numFmt w:val="decimal"/>
      <w:lvlText w:val="%4."/>
      <w:lvlJc w:val="left"/>
      <w:pPr>
        <w:ind w:left="3240" w:hanging="360"/>
      </w:pPr>
    </w:lvl>
    <w:lvl w:ilvl="4" w:tplc="0C0A0019" w:tentative="1">
      <w:start w:val="1"/>
      <w:numFmt w:val="lowerLetter"/>
      <w:lvlText w:val="%5."/>
      <w:lvlJc w:val="left"/>
      <w:pPr>
        <w:ind w:left="3960" w:hanging="360"/>
      </w:pPr>
    </w:lvl>
    <w:lvl w:ilvl="5" w:tplc="0C0A001B" w:tentative="1">
      <w:start w:val="1"/>
      <w:numFmt w:val="lowerRoman"/>
      <w:lvlText w:val="%6."/>
      <w:lvlJc w:val="right"/>
      <w:pPr>
        <w:ind w:left="4680" w:hanging="180"/>
      </w:pPr>
    </w:lvl>
    <w:lvl w:ilvl="6" w:tplc="0C0A000F" w:tentative="1">
      <w:start w:val="1"/>
      <w:numFmt w:val="decimal"/>
      <w:lvlText w:val="%7."/>
      <w:lvlJc w:val="left"/>
      <w:pPr>
        <w:ind w:left="5400" w:hanging="360"/>
      </w:pPr>
    </w:lvl>
    <w:lvl w:ilvl="7" w:tplc="0C0A0019" w:tentative="1">
      <w:start w:val="1"/>
      <w:numFmt w:val="lowerLetter"/>
      <w:lvlText w:val="%8."/>
      <w:lvlJc w:val="left"/>
      <w:pPr>
        <w:ind w:left="6120" w:hanging="360"/>
      </w:pPr>
    </w:lvl>
    <w:lvl w:ilvl="8" w:tplc="0C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6" w15:restartNumberingAfterBreak="0">
    <w:nsid w:val="7F0D720C"/>
    <w:multiLevelType w:val="hybridMultilevel"/>
    <w:tmpl w:val="B4CCA10C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142695380">
    <w:abstractNumId w:val="0"/>
  </w:num>
  <w:num w:numId="2" w16cid:durableId="698312369">
    <w:abstractNumId w:val="16"/>
  </w:num>
  <w:num w:numId="3" w16cid:durableId="862014973">
    <w:abstractNumId w:val="54"/>
  </w:num>
  <w:num w:numId="4" w16cid:durableId="811337293">
    <w:abstractNumId w:val="1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 w16cid:durableId="222063552">
    <w:abstractNumId w:val="9"/>
  </w:num>
  <w:num w:numId="6" w16cid:durableId="627123177">
    <w:abstractNumId w:val="20"/>
  </w:num>
  <w:num w:numId="7" w16cid:durableId="1659307689">
    <w:abstractNumId w:val="1"/>
  </w:num>
  <w:num w:numId="8" w16cid:durableId="1339235382">
    <w:abstractNumId w:val="33"/>
  </w:num>
  <w:num w:numId="9" w16cid:durableId="136605771">
    <w:abstractNumId w:val="34"/>
  </w:num>
  <w:num w:numId="10" w16cid:durableId="634216004">
    <w:abstractNumId w:val="17"/>
  </w:num>
  <w:num w:numId="11" w16cid:durableId="830752487">
    <w:abstractNumId w:val="51"/>
  </w:num>
  <w:num w:numId="12" w16cid:durableId="1189835241">
    <w:abstractNumId w:val="38"/>
  </w:num>
  <w:num w:numId="13" w16cid:durableId="84809098">
    <w:abstractNumId w:val="44"/>
  </w:num>
  <w:num w:numId="14" w16cid:durableId="886260656">
    <w:abstractNumId w:val="17"/>
  </w:num>
  <w:num w:numId="15" w16cid:durableId="826752769">
    <w:abstractNumId w:val="17"/>
  </w:num>
  <w:num w:numId="16" w16cid:durableId="1935819826">
    <w:abstractNumId w:val="17"/>
  </w:num>
  <w:num w:numId="17" w16cid:durableId="1958174460">
    <w:abstractNumId w:val="17"/>
  </w:num>
  <w:num w:numId="18" w16cid:durableId="1142768888">
    <w:abstractNumId w:val="17"/>
  </w:num>
  <w:num w:numId="19" w16cid:durableId="450520137">
    <w:abstractNumId w:val="28"/>
  </w:num>
  <w:num w:numId="20" w16cid:durableId="1255675275">
    <w:abstractNumId w:val="11"/>
  </w:num>
  <w:num w:numId="21" w16cid:durableId="2126077458">
    <w:abstractNumId w:val="43"/>
  </w:num>
  <w:num w:numId="22" w16cid:durableId="576012082">
    <w:abstractNumId w:val="14"/>
  </w:num>
  <w:num w:numId="23" w16cid:durableId="1615210309">
    <w:abstractNumId w:val="22"/>
  </w:num>
  <w:num w:numId="24" w16cid:durableId="504365802">
    <w:abstractNumId w:val="14"/>
    <w:lvlOverride w:ilvl="0">
      <w:startOverride w:val="1"/>
    </w:lvlOverride>
  </w:num>
  <w:num w:numId="25" w16cid:durableId="706371505">
    <w:abstractNumId w:val="30"/>
  </w:num>
  <w:num w:numId="26" w16cid:durableId="162281645">
    <w:abstractNumId w:val="8"/>
  </w:num>
  <w:num w:numId="27" w16cid:durableId="538476391">
    <w:abstractNumId w:val="49"/>
  </w:num>
  <w:num w:numId="28" w16cid:durableId="823085957">
    <w:abstractNumId w:val="42"/>
  </w:num>
  <w:num w:numId="29" w16cid:durableId="1792475965">
    <w:abstractNumId w:val="35"/>
  </w:num>
  <w:num w:numId="30" w16cid:durableId="521667538">
    <w:abstractNumId w:val="32"/>
  </w:num>
  <w:num w:numId="31" w16cid:durableId="64031565">
    <w:abstractNumId w:val="31"/>
  </w:num>
  <w:num w:numId="32" w16cid:durableId="1170363881">
    <w:abstractNumId w:val="3"/>
  </w:num>
  <w:num w:numId="33" w16cid:durableId="241792878">
    <w:abstractNumId w:val="13"/>
  </w:num>
  <w:num w:numId="34" w16cid:durableId="135879578">
    <w:abstractNumId w:val="13"/>
    <w:lvlOverride w:ilvl="0">
      <w:startOverride w:val="1"/>
    </w:lvlOverride>
  </w:num>
  <w:num w:numId="35" w16cid:durableId="1052537038">
    <w:abstractNumId w:val="53"/>
  </w:num>
  <w:num w:numId="36" w16cid:durableId="1749227467">
    <w:abstractNumId w:val="45"/>
  </w:num>
  <w:num w:numId="37" w16cid:durableId="909848630">
    <w:abstractNumId w:val="13"/>
  </w:num>
  <w:num w:numId="38" w16cid:durableId="743725879">
    <w:abstractNumId w:val="46"/>
  </w:num>
  <w:num w:numId="39" w16cid:durableId="633830304">
    <w:abstractNumId w:val="13"/>
  </w:num>
  <w:num w:numId="40" w16cid:durableId="335771545">
    <w:abstractNumId w:val="36"/>
  </w:num>
  <w:num w:numId="41" w16cid:durableId="129322638">
    <w:abstractNumId w:val="13"/>
  </w:num>
  <w:num w:numId="42" w16cid:durableId="391269796">
    <w:abstractNumId w:val="16"/>
  </w:num>
  <w:num w:numId="43" w16cid:durableId="774790395">
    <w:abstractNumId w:val="13"/>
  </w:num>
  <w:num w:numId="44" w16cid:durableId="45876877">
    <w:abstractNumId w:val="13"/>
  </w:num>
  <w:num w:numId="45" w16cid:durableId="1813135432">
    <w:abstractNumId w:val="13"/>
  </w:num>
  <w:num w:numId="46" w16cid:durableId="611594221">
    <w:abstractNumId w:val="13"/>
  </w:num>
  <w:num w:numId="47" w16cid:durableId="99033020">
    <w:abstractNumId w:val="13"/>
  </w:num>
  <w:num w:numId="48" w16cid:durableId="78673259">
    <w:abstractNumId w:val="13"/>
  </w:num>
  <w:num w:numId="49" w16cid:durableId="1972049640">
    <w:abstractNumId w:val="27"/>
  </w:num>
  <w:num w:numId="50" w16cid:durableId="480269975">
    <w:abstractNumId w:val="13"/>
  </w:num>
  <w:num w:numId="51" w16cid:durableId="2109622291">
    <w:abstractNumId w:val="13"/>
  </w:num>
  <w:num w:numId="52" w16cid:durableId="706373625">
    <w:abstractNumId w:val="19"/>
  </w:num>
  <w:num w:numId="53" w16cid:durableId="1222253377">
    <w:abstractNumId w:val="12"/>
  </w:num>
  <w:num w:numId="54" w16cid:durableId="138545331">
    <w:abstractNumId w:val="13"/>
  </w:num>
  <w:num w:numId="55" w16cid:durableId="1226378495">
    <w:abstractNumId w:val="13"/>
  </w:num>
  <w:num w:numId="56" w16cid:durableId="209535247">
    <w:abstractNumId w:val="13"/>
  </w:num>
  <w:num w:numId="57" w16cid:durableId="1467507762">
    <w:abstractNumId w:val="13"/>
  </w:num>
  <w:num w:numId="58" w16cid:durableId="1570966725">
    <w:abstractNumId w:val="2"/>
  </w:num>
  <w:num w:numId="59" w16cid:durableId="2035181561">
    <w:abstractNumId w:val="13"/>
  </w:num>
  <w:num w:numId="60" w16cid:durableId="1884949479">
    <w:abstractNumId w:val="56"/>
  </w:num>
  <w:num w:numId="61" w16cid:durableId="1507286818">
    <w:abstractNumId w:val="47"/>
  </w:num>
  <w:num w:numId="62" w16cid:durableId="1130830435">
    <w:abstractNumId w:val="55"/>
  </w:num>
  <w:num w:numId="63" w16cid:durableId="1511021927">
    <w:abstractNumId w:val="26"/>
  </w:num>
  <w:num w:numId="64" w16cid:durableId="440998074">
    <w:abstractNumId w:val="5"/>
  </w:num>
  <w:num w:numId="65" w16cid:durableId="458689235">
    <w:abstractNumId w:val="25"/>
  </w:num>
  <w:num w:numId="66" w16cid:durableId="235482634">
    <w:abstractNumId w:val="48"/>
  </w:num>
  <w:num w:numId="67" w16cid:durableId="1009409105">
    <w:abstractNumId w:val="50"/>
  </w:num>
  <w:num w:numId="68" w16cid:durableId="505940350">
    <w:abstractNumId w:val="52"/>
  </w:num>
  <w:num w:numId="69" w16cid:durableId="1222210516">
    <w:abstractNumId w:val="40"/>
  </w:num>
  <w:num w:numId="70" w16cid:durableId="563218239">
    <w:abstractNumId w:val="29"/>
  </w:num>
  <w:num w:numId="71" w16cid:durableId="1162356715">
    <w:abstractNumId w:val="24"/>
  </w:num>
  <w:num w:numId="72" w16cid:durableId="2097750495">
    <w:abstractNumId w:val="39"/>
  </w:num>
  <w:num w:numId="73" w16cid:durableId="771050732">
    <w:abstractNumId w:val="7"/>
  </w:num>
  <w:num w:numId="74" w16cid:durableId="1869560372">
    <w:abstractNumId w:val="23"/>
  </w:num>
  <w:num w:numId="75" w16cid:durableId="1377464267">
    <w:abstractNumId w:val="21"/>
  </w:num>
  <w:num w:numId="76" w16cid:durableId="491987944">
    <w:abstractNumId w:val="6"/>
  </w:num>
  <w:num w:numId="77" w16cid:durableId="1218514477">
    <w:abstractNumId w:val="18"/>
  </w:num>
  <w:num w:numId="78" w16cid:durableId="1779830196">
    <w:abstractNumId w:val="15"/>
  </w:num>
  <w:num w:numId="79" w16cid:durableId="76093576">
    <w:abstractNumId w:val="41"/>
  </w:num>
  <w:num w:numId="80" w16cid:durableId="345835416">
    <w:abstractNumId w:val="37"/>
  </w:num>
  <w:num w:numId="81" w16cid:durableId="712385244">
    <w:abstractNumId w:val="4"/>
  </w:num>
  <w:num w:numId="82" w16cid:durableId="1893690279">
    <w:abstractNumId w:val="10"/>
  </w:num>
  <w:numIdMacAtCleanup w:val="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80"/>
  <w:displayBackgroundShape/>
  <w:embedTrueTypeFonts/>
  <w:embedSystemFonts/>
  <w:activeWritingStyle w:appName="MSWord" w:lang="es-ES" w:vendorID="64" w:dllVersion="6" w:nlCheck="1" w:checkStyle="0"/>
  <w:activeWritingStyle w:appName="MSWord" w:lang="es-ES" w:vendorID="64" w:dllVersion="4096" w:nlCheck="1" w:checkStyle="0"/>
  <w:activeWritingStyle w:appName="MSWord" w:lang="en-US" w:vendorID="64" w:dllVersion="4096" w:nlCheck="1" w:checkStyle="0"/>
  <w:activeWritingStyle w:appName="MSWord" w:lang="pt-BR" w:vendorID="64" w:dllVersion="4096" w:nlCheck="1" w:checkStyle="0"/>
  <w:activeWritingStyle w:appName="MSWord" w:lang="en-US" w:vendorID="64" w:dllVersion="6" w:nlCheck="1" w:checkStyle="1"/>
  <w:activeWritingStyle w:appName="MSWord" w:lang="en-GB" w:vendorID="64" w:dllVersion="6" w:nlCheck="1" w:checkStyle="1"/>
  <w:activeWritingStyle w:appName="MSWord" w:lang="pt-BR" w:vendorID="64" w:dllVersion="6" w:nlCheck="1" w:checkStyle="0"/>
  <w:activeWritingStyle w:appName="MSWord" w:lang="en-GB" w:vendorID="64" w:dllVersion="4096" w:nlCheck="1" w:checkStyle="0"/>
  <w:proofState w:spelling="clean" w:grammar="clean"/>
  <w:attachedTemplate r:id="rId1"/>
  <w:stylePaneFormatFilter w:val="3F21" w:allStyles="1" w:customStyles="0" w:latentStyles="0" w:stylesInUse="0" w:headingStyles="1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8"/>
  <w:hyphenationZone w:val="425"/>
  <w:drawingGridHorizontalSpacing w:val="120"/>
  <w:displayHorizontalDrawingGridEvery w:val="2"/>
  <w:characterSpacingControl w:val="doNotCompress"/>
  <w:hdrShapeDefaults>
    <o:shapedefaults v:ext="edit" spidmax="2050" style="mso-position-horizontal-relative:page;mso-width-relative:margin;mso-height-relative:margin" fillcolor="none [3205]" stroke="f" strokecolor="none [3041]">
      <v:fill color="none [3205]"/>
      <v:stroke color="none [3041]" weight="3pt" on="f"/>
      <v:shadow on="t" type="perspective" color="none [1605]" opacity=".5" offset="1pt" offset2="-1pt"/>
    </o:shapedefaults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9703E"/>
    <w:rsid w:val="00000B2B"/>
    <w:rsid w:val="00001669"/>
    <w:rsid w:val="0000241C"/>
    <w:rsid w:val="00003D6A"/>
    <w:rsid w:val="00005FAA"/>
    <w:rsid w:val="0000729D"/>
    <w:rsid w:val="00007722"/>
    <w:rsid w:val="00007CFF"/>
    <w:rsid w:val="000118B0"/>
    <w:rsid w:val="00014245"/>
    <w:rsid w:val="0001510C"/>
    <w:rsid w:val="000157C9"/>
    <w:rsid w:val="00015FBD"/>
    <w:rsid w:val="000161B0"/>
    <w:rsid w:val="00016248"/>
    <w:rsid w:val="000162B1"/>
    <w:rsid w:val="000209C4"/>
    <w:rsid w:val="0002321A"/>
    <w:rsid w:val="00030C74"/>
    <w:rsid w:val="00032FC0"/>
    <w:rsid w:val="00035A50"/>
    <w:rsid w:val="000367E9"/>
    <w:rsid w:val="00042FDC"/>
    <w:rsid w:val="00045338"/>
    <w:rsid w:val="00046C15"/>
    <w:rsid w:val="0004785D"/>
    <w:rsid w:val="00051F7D"/>
    <w:rsid w:val="00052196"/>
    <w:rsid w:val="00052E65"/>
    <w:rsid w:val="000542A6"/>
    <w:rsid w:val="000543A4"/>
    <w:rsid w:val="00062310"/>
    <w:rsid w:val="00063B11"/>
    <w:rsid w:val="000764DD"/>
    <w:rsid w:val="00077B10"/>
    <w:rsid w:val="000844EB"/>
    <w:rsid w:val="000851A7"/>
    <w:rsid w:val="00090397"/>
    <w:rsid w:val="00091E4B"/>
    <w:rsid w:val="0009383B"/>
    <w:rsid w:val="00093EAE"/>
    <w:rsid w:val="00094369"/>
    <w:rsid w:val="000954BB"/>
    <w:rsid w:val="00095E54"/>
    <w:rsid w:val="00097E36"/>
    <w:rsid w:val="000A069D"/>
    <w:rsid w:val="000A12D9"/>
    <w:rsid w:val="000B0310"/>
    <w:rsid w:val="000B1FF0"/>
    <w:rsid w:val="000B32B5"/>
    <w:rsid w:val="000B4113"/>
    <w:rsid w:val="000B535F"/>
    <w:rsid w:val="000B670F"/>
    <w:rsid w:val="000B7125"/>
    <w:rsid w:val="000C1FEA"/>
    <w:rsid w:val="000C34E1"/>
    <w:rsid w:val="000D0C7B"/>
    <w:rsid w:val="000D1B6E"/>
    <w:rsid w:val="000D7EF3"/>
    <w:rsid w:val="000E1FE9"/>
    <w:rsid w:val="000E3AB7"/>
    <w:rsid w:val="000E5481"/>
    <w:rsid w:val="000E5DBB"/>
    <w:rsid w:val="000E5E58"/>
    <w:rsid w:val="000F49C9"/>
    <w:rsid w:val="000F666A"/>
    <w:rsid w:val="000F747F"/>
    <w:rsid w:val="00101EF6"/>
    <w:rsid w:val="001042E8"/>
    <w:rsid w:val="00104C58"/>
    <w:rsid w:val="00107E44"/>
    <w:rsid w:val="001106ED"/>
    <w:rsid w:val="00110A1F"/>
    <w:rsid w:val="00112529"/>
    <w:rsid w:val="00112A67"/>
    <w:rsid w:val="00112FE4"/>
    <w:rsid w:val="00113309"/>
    <w:rsid w:val="001151D9"/>
    <w:rsid w:val="00120155"/>
    <w:rsid w:val="00121C11"/>
    <w:rsid w:val="001225E7"/>
    <w:rsid w:val="00124A0F"/>
    <w:rsid w:val="00134059"/>
    <w:rsid w:val="00141897"/>
    <w:rsid w:val="001430E9"/>
    <w:rsid w:val="0014474C"/>
    <w:rsid w:val="00145B5B"/>
    <w:rsid w:val="00145BB1"/>
    <w:rsid w:val="001467F3"/>
    <w:rsid w:val="00146FD9"/>
    <w:rsid w:val="00147BF6"/>
    <w:rsid w:val="0015126F"/>
    <w:rsid w:val="00155955"/>
    <w:rsid w:val="00156146"/>
    <w:rsid w:val="001569B3"/>
    <w:rsid w:val="00160E6B"/>
    <w:rsid w:val="0016158B"/>
    <w:rsid w:val="001615DC"/>
    <w:rsid w:val="0016169F"/>
    <w:rsid w:val="001633C9"/>
    <w:rsid w:val="00164304"/>
    <w:rsid w:val="00166A69"/>
    <w:rsid w:val="0016702E"/>
    <w:rsid w:val="00173C27"/>
    <w:rsid w:val="0017534A"/>
    <w:rsid w:val="00177B66"/>
    <w:rsid w:val="00181569"/>
    <w:rsid w:val="001827B1"/>
    <w:rsid w:val="001859F9"/>
    <w:rsid w:val="001915E2"/>
    <w:rsid w:val="00193F23"/>
    <w:rsid w:val="00195610"/>
    <w:rsid w:val="001972EB"/>
    <w:rsid w:val="00197DC3"/>
    <w:rsid w:val="001A2B9A"/>
    <w:rsid w:val="001A41F2"/>
    <w:rsid w:val="001B0857"/>
    <w:rsid w:val="001B3520"/>
    <w:rsid w:val="001B3B48"/>
    <w:rsid w:val="001B64F8"/>
    <w:rsid w:val="001C0CE6"/>
    <w:rsid w:val="001C14D8"/>
    <w:rsid w:val="001C30AC"/>
    <w:rsid w:val="001C3366"/>
    <w:rsid w:val="001C6FDC"/>
    <w:rsid w:val="001C7FAA"/>
    <w:rsid w:val="001D2DF0"/>
    <w:rsid w:val="001D6625"/>
    <w:rsid w:val="001E0DB9"/>
    <w:rsid w:val="001E38BE"/>
    <w:rsid w:val="001E4B86"/>
    <w:rsid w:val="001E79FC"/>
    <w:rsid w:val="001F032F"/>
    <w:rsid w:val="001F17D2"/>
    <w:rsid w:val="0020156E"/>
    <w:rsid w:val="002035EA"/>
    <w:rsid w:val="00206003"/>
    <w:rsid w:val="00206650"/>
    <w:rsid w:val="002113DB"/>
    <w:rsid w:val="00212061"/>
    <w:rsid w:val="0021278E"/>
    <w:rsid w:val="002164C4"/>
    <w:rsid w:val="002228A3"/>
    <w:rsid w:val="00223437"/>
    <w:rsid w:val="002302CC"/>
    <w:rsid w:val="00232E21"/>
    <w:rsid w:val="002356BA"/>
    <w:rsid w:val="00236F66"/>
    <w:rsid w:val="002463B8"/>
    <w:rsid w:val="0024752C"/>
    <w:rsid w:val="00251518"/>
    <w:rsid w:val="00253614"/>
    <w:rsid w:val="00257ADF"/>
    <w:rsid w:val="00260D45"/>
    <w:rsid w:val="0026213E"/>
    <w:rsid w:val="002635AF"/>
    <w:rsid w:val="00264646"/>
    <w:rsid w:val="00267D8B"/>
    <w:rsid w:val="002723C8"/>
    <w:rsid w:val="00272E10"/>
    <w:rsid w:val="00275FB0"/>
    <w:rsid w:val="00280948"/>
    <w:rsid w:val="002864A9"/>
    <w:rsid w:val="002912AD"/>
    <w:rsid w:val="00293089"/>
    <w:rsid w:val="00293C93"/>
    <w:rsid w:val="0029407B"/>
    <w:rsid w:val="00294857"/>
    <w:rsid w:val="00297756"/>
    <w:rsid w:val="002A01D2"/>
    <w:rsid w:val="002A035A"/>
    <w:rsid w:val="002A5475"/>
    <w:rsid w:val="002A5DE5"/>
    <w:rsid w:val="002A6946"/>
    <w:rsid w:val="002B0154"/>
    <w:rsid w:val="002B11E9"/>
    <w:rsid w:val="002B1AA0"/>
    <w:rsid w:val="002B38A4"/>
    <w:rsid w:val="002B6FDC"/>
    <w:rsid w:val="002B79B9"/>
    <w:rsid w:val="002C106D"/>
    <w:rsid w:val="002C2FBE"/>
    <w:rsid w:val="002C7CFA"/>
    <w:rsid w:val="002D0949"/>
    <w:rsid w:val="002D4383"/>
    <w:rsid w:val="002E4A46"/>
    <w:rsid w:val="002E59BF"/>
    <w:rsid w:val="002E7AB0"/>
    <w:rsid w:val="002E7AD3"/>
    <w:rsid w:val="002F2588"/>
    <w:rsid w:val="002F507A"/>
    <w:rsid w:val="002F5EDB"/>
    <w:rsid w:val="003025AC"/>
    <w:rsid w:val="00303CA6"/>
    <w:rsid w:val="003057AF"/>
    <w:rsid w:val="003115E6"/>
    <w:rsid w:val="00314AB9"/>
    <w:rsid w:val="0031551D"/>
    <w:rsid w:val="00320619"/>
    <w:rsid w:val="00321ACF"/>
    <w:rsid w:val="00324534"/>
    <w:rsid w:val="0032723B"/>
    <w:rsid w:val="00327AE8"/>
    <w:rsid w:val="00330211"/>
    <w:rsid w:val="00331E92"/>
    <w:rsid w:val="00334BAD"/>
    <w:rsid w:val="003407F3"/>
    <w:rsid w:val="00341836"/>
    <w:rsid w:val="003418FF"/>
    <w:rsid w:val="00342209"/>
    <w:rsid w:val="00343132"/>
    <w:rsid w:val="003441D5"/>
    <w:rsid w:val="003500E5"/>
    <w:rsid w:val="003563E8"/>
    <w:rsid w:val="00356BC6"/>
    <w:rsid w:val="00356BE3"/>
    <w:rsid w:val="003634B7"/>
    <w:rsid w:val="00370CB6"/>
    <w:rsid w:val="0037294C"/>
    <w:rsid w:val="003736FC"/>
    <w:rsid w:val="00382EC0"/>
    <w:rsid w:val="00386D7C"/>
    <w:rsid w:val="00390A14"/>
    <w:rsid w:val="003929CB"/>
    <w:rsid w:val="00397E9D"/>
    <w:rsid w:val="003A10FF"/>
    <w:rsid w:val="003A1C77"/>
    <w:rsid w:val="003A27C3"/>
    <w:rsid w:val="003A35CC"/>
    <w:rsid w:val="003B27E9"/>
    <w:rsid w:val="003C2773"/>
    <w:rsid w:val="003D26E2"/>
    <w:rsid w:val="003D43C8"/>
    <w:rsid w:val="003D6E32"/>
    <w:rsid w:val="003E0099"/>
    <w:rsid w:val="003E5777"/>
    <w:rsid w:val="003E5849"/>
    <w:rsid w:val="003F2185"/>
    <w:rsid w:val="003F2CE4"/>
    <w:rsid w:val="003F736E"/>
    <w:rsid w:val="003F75A7"/>
    <w:rsid w:val="003F7AAB"/>
    <w:rsid w:val="004023C5"/>
    <w:rsid w:val="00403432"/>
    <w:rsid w:val="004045F4"/>
    <w:rsid w:val="00404DEE"/>
    <w:rsid w:val="004055AC"/>
    <w:rsid w:val="00407D55"/>
    <w:rsid w:val="00411EE0"/>
    <w:rsid w:val="00412D67"/>
    <w:rsid w:val="0041426C"/>
    <w:rsid w:val="00415795"/>
    <w:rsid w:val="00415CE5"/>
    <w:rsid w:val="00416DA0"/>
    <w:rsid w:val="00416F96"/>
    <w:rsid w:val="004215B8"/>
    <w:rsid w:val="0042546F"/>
    <w:rsid w:val="00425C3E"/>
    <w:rsid w:val="004260EB"/>
    <w:rsid w:val="0043213B"/>
    <w:rsid w:val="004364B3"/>
    <w:rsid w:val="0044225E"/>
    <w:rsid w:val="00443B08"/>
    <w:rsid w:val="004469BB"/>
    <w:rsid w:val="00450A75"/>
    <w:rsid w:val="004521FF"/>
    <w:rsid w:val="004531A0"/>
    <w:rsid w:val="00453C8B"/>
    <w:rsid w:val="0045410B"/>
    <w:rsid w:val="00455DAE"/>
    <w:rsid w:val="00456E90"/>
    <w:rsid w:val="004576E3"/>
    <w:rsid w:val="0046045B"/>
    <w:rsid w:val="0046251D"/>
    <w:rsid w:val="00462E09"/>
    <w:rsid w:val="00463359"/>
    <w:rsid w:val="00464A13"/>
    <w:rsid w:val="00465594"/>
    <w:rsid w:val="00466091"/>
    <w:rsid w:val="0046639F"/>
    <w:rsid w:val="00472145"/>
    <w:rsid w:val="00477C14"/>
    <w:rsid w:val="00492823"/>
    <w:rsid w:val="00492B70"/>
    <w:rsid w:val="0049539F"/>
    <w:rsid w:val="004A0A1A"/>
    <w:rsid w:val="004A0ED4"/>
    <w:rsid w:val="004A615B"/>
    <w:rsid w:val="004B15C4"/>
    <w:rsid w:val="004B1E08"/>
    <w:rsid w:val="004B478D"/>
    <w:rsid w:val="004B5AF7"/>
    <w:rsid w:val="004C43B8"/>
    <w:rsid w:val="004C43D8"/>
    <w:rsid w:val="004C4FE2"/>
    <w:rsid w:val="004D0103"/>
    <w:rsid w:val="004D0229"/>
    <w:rsid w:val="004D126C"/>
    <w:rsid w:val="004D380C"/>
    <w:rsid w:val="004D3AA6"/>
    <w:rsid w:val="004D6298"/>
    <w:rsid w:val="004D720F"/>
    <w:rsid w:val="004E28AE"/>
    <w:rsid w:val="004E2CDA"/>
    <w:rsid w:val="004E350E"/>
    <w:rsid w:val="004E4D97"/>
    <w:rsid w:val="004F038A"/>
    <w:rsid w:val="004F27FD"/>
    <w:rsid w:val="004F4A85"/>
    <w:rsid w:val="004F6216"/>
    <w:rsid w:val="004F73C5"/>
    <w:rsid w:val="00500228"/>
    <w:rsid w:val="00502BED"/>
    <w:rsid w:val="0050790A"/>
    <w:rsid w:val="00512414"/>
    <w:rsid w:val="00514B76"/>
    <w:rsid w:val="00517176"/>
    <w:rsid w:val="00522E63"/>
    <w:rsid w:val="005236FF"/>
    <w:rsid w:val="00526922"/>
    <w:rsid w:val="00531CE5"/>
    <w:rsid w:val="00533647"/>
    <w:rsid w:val="00537565"/>
    <w:rsid w:val="00543B7E"/>
    <w:rsid w:val="00547354"/>
    <w:rsid w:val="00551238"/>
    <w:rsid w:val="00552E83"/>
    <w:rsid w:val="0055350F"/>
    <w:rsid w:val="005539F2"/>
    <w:rsid w:val="00555ABE"/>
    <w:rsid w:val="00555E46"/>
    <w:rsid w:val="005609DE"/>
    <w:rsid w:val="00562378"/>
    <w:rsid w:val="00567EB9"/>
    <w:rsid w:val="00571D11"/>
    <w:rsid w:val="00572C72"/>
    <w:rsid w:val="0057388C"/>
    <w:rsid w:val="00574112"/>
    <w:rsid w:val="00574F83"/>
    <w:rsid w:val="005807E3"/>
    <w:rsid w:val="00580945"/>
    <w:rsid w:val="00587AFB"/>
    <w:rsid w:val="00591D05"/>
    <w:rsid w:val="00593E0F"/>
    <w:rsid w:val="005A04FA"/>
    <w:rsid w:val="005A37C8"/>
    <w:rsid w:val="005A619F"/>
    <w:rsid w:val="005A7C0C"/>
    <w:rsid w:val="005B0640"/>
    <w:rsid w:val="005B60A9"/>
    <w:rsid w:val="005C0746"/>
    <w:rsid w:val="005C1EEC"/>
    <w:rsid w:val="005D0B6D"/>
    <w:rsid w:val="005D1AAB"/>
    <w:rsid w:val="005D678A"/>
    <w:rsid w:val="005E5188"/>
    <w:rsid w:val="005E548B"/>
    <w:rsid w:val="005E5665"/>
    <w:rsid w:val="005E6F80"/>
    <w:rsid w:val="005E7FB6"/>
    <w:rsid w:val="005F404E"/>
    <w:rsid w:val="005F4D94"/>
    <w:rsid w:val="005F58C7"/>
    <w:rsid w:val="005F5EB5"/>
    <w:rsid w:val="0060285E"/>
    <w:rsid w:val="006058DC"/>
    <w:rsid w:val="00605D2A"/>
    <w:rsid w:val="006077EF"/>
    <w:rsid w:val="006140E1"/>
    <w:rsid w:val="0061410B"/>
    <w:rsid w:val="00616B5F"/>
    <w:rsid w:val="00616FB5"/>
    <w:rsid w:val="00621869"/>
    <w:rsid w:val="006253ED"/>
    <w:rsid w:val="00626AB5"/>
    <w:rsid w:val="006276F3"/>
    <w:rsid w:val="0063132A"/>
    <w:rsid w:val="00633163"/>
    <w:rsid w:val="006408B0"/>
    <w:rsid w:val="00643390"/>
    <w:rsid w:val="0065071D"/>
    <w:rsid w:val="00657FBE"/>
    <w:rsid w:val="00671A83"/>
    <w:rsid w:val="00671C9F"/>
    <w:rsid w:val="00672240"/>
    <w:rsid w:val="00672676"/>
    <w:rsid w:val="00672EFB"/>
    <w:rsid w:val="00675767"/>
    <w:rsid w:val="0067648E"/>
    <w:rsid w:val="00677DF9"/>
    <w:rsid w:val="0068005A"/>
    <w:rsid w:val="006950DA"/>
    <w:rsid w:val="006A14F6"/>
    <w:rsid w:val="006A65A4"/>
    <w:rsid w:val="006B194C"/>
    <w:rsid w:val="006B1B17"/>
    <w:rsid w:val="006B2DA9"/>
    <w:rsid w:val="006B33C4"/>
    <w:rsid w:val="006B6F5A"/>
    <w:rsid w:val="006C050E"/>
    <w:rsid w:val="006C2838"/>
    <w:rsid w:val="006C2E12"/>
    <w:rsid w:val="006C2F11"/>
    <w:rsid w:val="006D1F84"/>
    <w:rsid w:val="006D2982"/>
    <w:rsid w:val="006D35D5"/>
    <w:rsid w:val="006D3D52"/>
    <w:rsid w:val="006D76C1"/>
    <w:rsid w:val="006D782F"/>
    <w:rsid w:val="006E10F1"/>
    <w:rsid w:val="006E6229"/>
    <w:rsid w:val="006F0450"/>
    <w:rsid w:val="006F19A2"/>
    <w:rsid w:val="006F3109"/>
    <w:rsid w:val="006F6D2D"/>
    <w:rsid w:val="007016E0"/>
    <w:rsid w:val="00701910"/>
    <w:rsid w:val="00702D6C"/>
    <w:rsid w:val="00704445"/>
    <w:rsid w:val="00704F30"/>
    <w:rsid w:val="00712286"/>
    <w:rsid w:val="007132A1"/>
    <w:rsid w:val="007132C7"/>
    <w:rsid w:val="007147B6"/>
    <w:rsid w:val="00717D53"/>
    <w:rsid w:val="007202AC"/>
    <w:rsid w:val="007235C0"/>
    <w:rsid w:val="00723B31"/>
    <w:rsid w:val="00723F22"/>
    <w:rsid w:val="007252C6"/>
    <w:rsid w:val="00730DDF"/>
    <w:rsid w:val="007415DC"/>
    <w:rsid w:val="00745BE3"/>
    <w:rsid w:val="00747A55"/>
    <w:rsid w:val="00747E1C"/>
    <w:rsid w:val="00750EA2"/>
    <w:rsid w:val="00757455"/>
    <w:rsid w:val="00764464"/>
    <w:rsid w:val="00772C22"/>
    <w:rsid w:val="0077689B"/>
    <w:rsid w:val="007809B9"/>
    <w:rsid w:val="0078242E"/>
    <w:rsid w:val="00785CAC"/>
    <w:rsid w:val="007A3015"/>
    <w:rsid w:val="007A4122"/>
    <w:rsid w:val="007A43B0"/>
    <w:rsid w:val="007A51F8"/>
    <w:rsid w:val="007B0292"/>
    <w:rsid w:val="007B0A71"/>
    <w:rsid w:val="007B1876"/>
    <w:rsid w:val="007B470B"/>
    <w:rsid w:val="007B646C"/>
    <w:rsid w:val="007C2E88"/>
    <w:rsid w:val="007C3D1B"/>
    <w:rsid w:val="007C522C"/>
    <w:rsid w:val="007D2357"/>
    <w:rsid w:val="007D61D0"/>
    <w:rsid w:val="007E2E9A"/>
    <w:rsid w:val="007E7B09"/>
    <w:rsid w:val="007F0EAD"/>
    <w:rsid w:val="007F6E61"/>
    <w:rsid w:val="007F7EC8"/>
    <w:rsid w:val="008014ED"/>
    <w:rsid w:val="00803604"/>
    <w:rsid w:val="0080395E"/>
    <w:rsid w:val="00804911"/>
    <w:rsid w:val="00805244"/>
    <w:rsid w:val="00806564"/>
    <w:rsid w:val="00815759"/>
    <w:rsid w:val="00823339"/>
    <w:rsid w:val="00823806"/>
    <w:rsid w:val="00823AAE"/>
    <w:rsid w:val="00824B08"/>
    <w:rsid w:val="00827355"/>
    <w:rsid w:val="00827FF4"/>
    <w:rsid w:val="00832349"/>
    <w:rsid w:val="00837FC2"/>
    <w:rsid w:val="008404D2"/>
    <w:rsid w:val="008441AB"/>
    <w:rsid w:val="008470F7"/>
    <w:rsid w:val="008503FB"/>
    <w:rsid w:val="0085146A"/>
    <w:rsid w:val="008516A3"/>
    <w:rsid w:val="00853D77"/>
    <w:rsid w:val="00853E61"/>
    <w:rsid w:val="00854A50"/>
    <w:rsid w:val="00862C93"/>
    <w:rsid w:val="008645DB"/>
    <w:rsid w:val="00866296"/>
    <w:rsid w:val="00867B18"/>
    <w:rsid w:val="0087165A"/>
    <w:rsid w:val="00872D18"/>
    <w:rsid w:val="00882325"/>
    <w:rsid w:val="008824A3"/>
    <w:rsid w:val="00882A1F"/>
    <w:rsid w:val="008863CF"/>
    <w:rsid w:val="00890BFD"/>
    <w:rsid w:val="00893A64"/>
    <w:rsid w:val="0089421F"/>
    <w:rsid w:val="00895E21"/>
    <w:rsid w:val="00897352"/>
    <w:rsid w:val="008A2BBB"/>
    <w:rsid w:val="008A2F2D"/>
    <w:rsid w:val="008A375C"/>
    <w:rsid w:val="008A552E"/>
    <w:rsid w:val="008A6B72"/>
    <w:rsid w:val="008A7A6D"/>
    <w:rsid w:val="008B0999"/>
    <w:rsid w:val="008B1C11"/>
    <w:rsid w:val="008B4A9A"/>
    <w:rsid w:val="008B545D"/>
    <w:rsid w:val="008B58B3"/>
    <w:rsid w:val="008B667E"/>
    <w:rsid w:val="008C11C0"/>
    <w:rsid w:val="008C1A41"/>
    <w:rsid w:val="008C24D2"/>
    <w:rsid w:val="008D1CB1"/>
    <w:rsid w:val="008D1CFC"/>
    <w:rsid w:val="008D25DE"/>
    <w:rsid w:val="008D6C4C"/>
    <w:rsid w:val="008E15F5"/>
    <w:rsid w:val="008E1BBD"/>
    <w:rsid w:val="008F0781"/>
    <w:rsid w:val="008F1CE2"/>
    <w:rsid w:val="008F37B0"/>
    <w:rsid w:val="008F5F6A"/>
    <w:rsid w:val="00901C82"/>
    <w:rsid w:val="00902CA1"/>
    <w:rsid w:val="0090323A"/>
    <w:rsid w:val="009072A9"/>
    <w:rsid w:val="00910E69"/>
    <w:rsid w:val="00914596"/>
    <w:rsid w:val="00914ED7"/>
    <w:rsid w:val="00915C3A"/>
    <w:rsid w:val="0091603A"/>
    <w:rsid w:val="0092132F"/>
    <w:rsid w:val="00922573"/>
    <w:rsid w:val="00922BE3"/>
    <w:rsid w:val="00930B55"/>
    <w:rsid w:val="009318B3"/>
    <w:rsid w:val="009344AF"/>
    <w:rsid w:val="009362DE"/>
    <w:rsid w:val="009371A6"/>
    <w:rsid w:val="00937C96"/>
    <w:rsid w:val="00944837"/>
    <w:rsid w:val="00946E2B"/>
    <w:rsid w:val="00954B1A"/>
    <w:rsid w:val="009564BE"/>
    <w:rsid w:val="00975535"/>
    <w:rsid w:val="00975FC8"/>
    <w:rsid w:val="00980340"/>
    <w:rsid w:val="00984A3D"/>
    <w:rsid w:val="0098659F"/>
    <w:rsid w:val="00992053"/>
    <w:rsid w:val="0099535F"/>
    <w:rsid w:val="00995F07"/>
    <w:rsid w:val="00997396"/>
    <w:rsid w:val="009A17FD"/>
    <w:rsid w:val="009A2030"/>
    <w:rsid w:val="009B26C2"/>
    <w:rsid w:val="009B65D5"/>
    <w:rsid w:val="009C380B"/>
    <w:rsid w:val="009C72A6"/>
    <w:rsid w:val="009D1BD3"/>
    <w:rsid w:val="009D2B7E"/>
    <w:rsid w:val="009D3081"/>
    <w:rsid w:val="009D50AF"/>
    <w:rsid w:val="009D5ADE"/>
    <w:rsid w:val="009E20DD"/>
    <w:rsid w:val="009E5B1E"/>
    <w:rsid w:val="009F0041"/>
    <w:rsid w:val="009F0822"/>
    <w:rsid w:val="009F5502"/>
    <w:rsid w:val="00A00C69"/>
    <w:rsid w:val="00A02E3E"/>
    <w:rsid w:val="00A03B60"/>
    <w:rsid w:val="00A06261"/>
    <w:rsid w:val="00A0669D"/>
    <w:rsid w:val="00A07492"/>
    <w:rsid w:val="00A0766B"/>
    <w:rsid w:val="00A11CA4"/>
    <w:rsid w:val="00A16665"/>
    <w:rsid w:val="00A17A96"/>
    <w:rsid w:val="00A20856"/>
    <w:rsid w:val="00A210AD"/>
    <w:rsid w:val="00A21457"/>
    <w:rsid w:val="00A22D48"/>
    <w:rsid w:val="00A255F6"/>
    <w:rsid w:val="00A25735"/>
    <w:rsid w:val="00A314A2"/>
    <w:rsid w:val="00A35F0D"/>
    <w:rsid w:val="00A372F6"/>
    <w:rsid w:val="00A41A08"/>
    <w:rsid w:val="00A423E8"/>
    <w:rsid w:val="00A4781A"/>
    <w:rsid w:val="00A47E86"/>
    <w:rsid w:val="00A52253"/>
    <w:rsid w:val="00A547D5"/>
    <w:rsid w:val="00A57453"/>
    <w:rsid w:val="00A70825"/>
    <w:rsid w:val="00A72E7A"/>
    <w:rsid w:val="00A743BA"/>
    <w:rsid w:val="00A74A13"/>
    <w:rsid w:val="00A7631D"/>
    <w:rsid w:val="00A77911"/>
    <w:rsid w:val="00A823DD"/>
    <w:rsid w:val="00A8523E"/>
    <w:rsid w:val="00A92A3E"/>
    <w:rsid w:val="00A9579E"/>
    <w:rsid w:val="00AA11A9"/>
    <w:rsid w:val="00AA29C5"/>
    <w:rsid w:val="00AA6A8C"/>
    <w:rsid w:val="00AB04E6"/>
    <w:rsid w:val="00AB0F12"/>
    <w:rsid w:val="00AB1B5D"/>
    <w:rsid w:val="00AB70C4"/>
    <w:rsid w:val="00AC0F72"/>
    <w:rsid w:val="00AD08DB"/>
    <w:rsid w:val="00AD1F50"/>
    <w:rsid w:val="00AD5120"/>
    <w:rsid w:val="00AD5D76"/>
    <w:rsid w:val="00AD711A"/>
    <w:rsid w:val="00AD78AA"/>
    <w:rsid w:val="00AE259C"/>
    <w:rsid w:val="00AE2F78"/>
    <w:rsid w:val="00AE3070"/>
    <w:rsid w:val="00AE3735"/>
    <w:rsid w:val="00AE70EA"/>
    <w:rsid w:val="00AE7B04"/>
    <w:rsid w:val="00AF2FC3"/>
    <w:rsid w:val="00AF3DB7"/>
    <w:rsid w:val="00AF3F48"/>
    <w:rsid w:val="00AF50B4"/>
    <w:rsid w:val="00B0090A"/>
    <w:rsid w:val="00B012E6"/>
    <w:rsid w:val="00B025C7"/>
    <w:rsid w:val="00B04B55"/>
    <w:rsid w:val="00B07FE5"/>
    <w:rsid w:val="00B152BE"/>
    <w:rsid w:val="00B15A2F"/>
    <w:rsid w:val="00B203E4"/>
    <w:rsid w:val="00B21802"/>
    <w:rsid w:val="00B22A3E"/>
    <w:rsid w:val="00B26E8B"/>
    <w:rsid w:val="00B32771"/>
    <w:rsid w:val="00B33D14"/>
    <w:rsid w:val="00B355BD"/>
    <w:rsid w:val="00B4218E"/>
    <w:rsid w:val="00B436B7"/>
    <w:rsid w:val="00B46FA6"/>
    <w:rsid w:val="00B47A01"/>
    <w:rsid w:val="00B50D1B"/>
    <w:rsid w:val="00B52FD4"/>
    <w:rsid w:val="00B538E8"/>
    <w:rsid w:val="00B55B0C"/>
    <w:rsid w:val="00B55B69"/>
    <w:rsid w:val="00B56705"/>
    <w:rsid w:val="00B6019E"/>
    <w:rsid w:val="00B60994"/>
    <w:rsid w:val="00B67124"/>
    <w:rsid w:val="00B709A7"/>
    <w:rsid w:val="00B71A9B"/>
    <w:rsid w:val="00B74B44"/>
    <w:rsid w:val="00B753F2"/>
    <w:rsid w:val="00B75BBC"/>
    <w:rsid w:val="00B77E4A"/>
    <w:rsid w:val="00B812B3"/>
    <w:rsid w:val="00B82416"/>
    <w:rsid w:val="00B83BFF"/>
    <w:rsid w:val="00B84BA5"/>
    <w:rsid w:val="00B86D29"/>
    <w:rsid w:val="00B90779"/>
    <w:rsid w:val="00B942B6"/>
    <w:rsid w:val="00B94EFE"/>
    <w:rsid w:val="00B96C3D"/>
    <w:rsid w:val="00B975CF"/>
    <w:rsid w:val="00BA4488"/>
    <w:rsid w:val="00BB0096"/>
    <w:rsid w:val="00BB0527"/>
    <w:rsid w:val="00BB0D01"/>
    <w:rsid w:val="00BB188D"/>
    <w:rsid w:val="00BB1F75"/>
    <w:rsid w:val="00BB29FE"/>
    <w:rsid w:val="00BB2D14"/>
    <w:rsid w:val="00BB3BC8"/>
    <w:rsid w:val="00BB5041"/>
    <w:rsid w:val="00BB5A8A"/>
    <w:rsid w:val="00BC03DA"/>
    <w:rsid w:val="00BC095C"/>
    <w:rsid w:val="00BC0CC6"/>
    <w:rsid w:val="00BC1853"/>
    <w:rsid w:val="00BC78C7"/>
    <w:rsid w:val="00BD0306"/>
    <w:rsid w:val="00BD05B4"/>
    <w:rsid w:val="00BD11C8"/>
    <w:rsid w:val="00BD14A8"/>
    <w:rsid w:val="00BD6F1E"/>
    <w:rsid w:val="00BE086B"/>
    <w:rsid w:val="00BE2872"/>
    <w:rsid w:val="00BF2A0F"/>
    <w:rsid w:val="00BF2ECB"/>
    <w:rsid w:val="00BF3C70"/>
    <w:rsid w:val="00BF4690"/>
    <w:rsid w:val="00BF46E2"/>
    <w:rsid w:val="00BF4818"/>
    <w:rsid w:val="00C01CF0"/>
    <w:rsid w:val="00C11523"/>
    <w:rsid w:val="00C14394"/>
    <w:rsid w:val="00C15E34"/>
    <w:rsid w:val="00C20228"/>
    <w:rsid w:val="00C203FB"/>
    <w:rsid w:val="00C20837"/>
    <w:rsid w:val="00C20DB7"/>
    <w:rsid w:val="00C20EC5"/>
    <w:rsid w:val="00C2346E"/>
    <w:rsid w:val="00C24117"/>
    <w:rsid w:val="00C26A40"/>
    <w:rsid w:val="00C30B48"/>
    <w:rsid w:val="00C32BD3"/>
    <w:rsid w:val="00C33A7E"/>
    <w:rsid w:val="00C35083"/>
    <w:rsid w:val="00C35339"/>
    <w:rsid w:val="00C35EFE"/>
    <w:rsid w:val="00C41EEA"/>
    <w:rsid w:val="00C4637B"/>
    <w:rsid w:val="00C469A7"/>
    <w:rsid w:val="00C473EE"/>
    <w:rsid w:val="00C5034F"/>
    <w:rsid w:val="00C55EB0"/>
    <w:rsid w:val="00C57827"/>
    <w:rsid w:val="00C6020D"/>
    <w:rsid w:val="00C62F14"/>
    <w:rsid w:val="00C642BA"/>
    <w:rsid w:val="00C665E4"/>
    <w:rsid w:val="00C70143"/>
    <w:rsid w:val="00C7097D"/>
    <w:rsid w:val="00C70EE4"/>
    <w:rsid w:val="00C711C1"/>
    <w:rsid w:val="00C71D0B"/>
    <w:rsid w:val="00C75076"/>
    <w:rsid w:val="00C767D0"/>
    <w:rsid w:val="00C7697B"/>
    <w:rsid w:val="00C76D65"/>
    <w:rsid w:val="00C77655"/>
    <w:rsid w:val="00C80BBC"/>
    <w:rsid w:val="00C82390"/>
    <w:rsid w:val="00C82641"/>
    <w:rsid w:val="00C87B63"/>
    <w:rsid w:val="00C9307D"/>
    <w:rsid w:val="00C94EB3"/>
    <w:rsid w:val="00C9703E"/>
    <w:rsid w:val="00CA5831"/>
    <w:rsid w:val="00CA69C2"/>
    <w:rsid w:val="00CA75BE"/>
    <w:rsid w:val="00CA7987"/>
    <w:rsid w:val="00CB07AB"/>
    <w:rsid w:val="00CB435F"/>
    <w:rsid w:val="00CB446D"/>
    <w:rsid w:val="00CC35D4"/>
    <w:rsid w:val="00CC4223"/>
    <w:rsid w:val="00CC7669"/>
    <w:rsid w:val="00CD37F1"/>
    <w:rsid w:val="00CD6870"/>
    <w:rsid w:val="00CE1572"/>
    <w:rsid w:val="00CE4E9E"/>
    <w:rsid w:val="00CE4F59"/>
    <w:rsid w:val="00CF4D30"/>
    <w:rsid w:val="00CF5C9F"/>
    <w:rsid w:val="00D22C3A"/>
    <w:rsid w:val="00D2748E"/>
    <w:rsid w:val="00D27904"/>
    <w:rsid w:val="00D35E38"/>
    <w:rsid w:val="00D40A64"/>
    <w:rsid w:val="00D4140E"/>
    <w:rsid w:val="00D51F5A"/>
    <w:rsid w:val="00D52938"/>
    <w:rsid w:val="00D54D35"/>
    <w:rsid w:val="00D57C31"/>
    <w:rsid w:val="00D60C58"/>
    <w:rsid w:val="00D60FC6"/>
    <w:rsid w:val="00D614FF"/>
    <w:rsid w:val="00D624D2"/>
    <w:rsid w:val="00D62ABF"/>
    <w:rsid w:val="00D65207"/>
    <w:rsid w:val="00D65ADC"/>
    <w:rsid w:val="00D750C2"/>
    <w:rsid w:val="00D7634F"/>
    <w:rsid w:val="00D8218D"/>
    <w:rsid w:val="00D85399"/>
    <w:rsid w:val="00D909A9"/>
    <w:rsid w:val="00D91D16"/>
    <w:rsid w:val="00D92A0B"/>
    <w:rsid w:val="00D93877"/>
    <w:rsid w:val="00D93B08"/>
    <w:rsid w:val="00DA48CB"/>
    <w:rsid w:val="00DA4945"/>
    <w:rsid w:val="00DA6538"/>
    <w:rsid w:val="00DA7D3B"/>
    <w:rsid w:val="00DB3DD9"/>
    <w:rsid w:val="00DB5876"/>
    <w:rsid w:val="00DB738D"/>
    <w:rsid w:val="00DC0227"/>
    <w:rsid w:val="00DC0488"/>
    <w:rsid w:val="00DC13DD"/>
    <w:rsid w:val="00DC1A1C"/>
    <w:rsid w:val="00DC3A68"/>
    <w:rsid w:val="00DC5DF8"/>
    <w:rsid w:val="00DC61A7"/>
    <w:rsid w:val="00DD0B2C"/>
    <w:rsid w:val="00DD10DD"/>
    <w:rsid w:val="00DE09D1"/>
    <w:rsid w:val="00DE1A22"/>
    <w:rsid w:val="00DE481B"/>
    <w:rsid w:val="00DE6655"/>
    <w:rsid w:val="00DE7A5E"/>
    <w:rsid w:val="00DE7C1D"/>
    <w:rsid w:val="00DF46CF"/>
    <w:rsid w:val="00DF7973"/>
    <w:rsid w:val="00E13229"/>
    <w:rsid w:val="00E138DA"/>
    <w:rsid w:val="00E138DF"/>
    <w:rsid w:val="00E143F7"/>
    <w:rsid w:val="00E154B0"/>
    <w:rsid w:val="00E2718F"/>
    <w:rsid w:val="00E330BF"/>
    <w:rsid w:val="00E33612"/>
    <w:rsid w:val="00E36DE8"/>
    <w:rsid w:val="00E377F9"/>
    <w:rsid w:val="00E42097"/>
    <w:rsid w:val="00E43A16"/>
    <w:rsid w:val="00E44129"/>
    <w:rsid w:val="00E4460E"/>
    <w:rsid w:val="00E44A9F"/>
    <w:rsid w:val="00E46363"/>
    <w:rsid w:val="00E4660F"/>
    <w:rsid w:val="00E47560"/>
    <w:rsid w:val="00E47DAA"/>
    <w:rsid w:val="00E5034E"/>
    <w:rsid w:val="00E51D74"/>
    <w:rsid w:val="00E5222D"/>
    <w:rsid w:val="00E52DD9"/>
    <w:rsid w:val="00E54A1B"/>
    <w:rsid w:val="00E55F2B"/>
    <w:rsid w:val="00E56BDF"/>
    <w:rsid w:val="00E60B95"/>
    <w:rsid w:val="00E61F2F"/>
    <w:rsid w:val="00E64013"/>
    <w:rsid w:val="00E64861"/>
    <w:rsid w:val="00E653E9"/>
    <w:rsid w:val="00E66D4D"/>
    <w:rsid w:val="00E70066"/>
    <w:rsid w:val="00E7075C"/>
    <w:rsid w:val="00E74B42"/>
    <w:rsid w:val="00E81BD0"/>
    <w:rsid w:val="00E85B33"/>
    <w:rsid w:val="00E94E1B"/>
    <w:rsid w:val="00E977B8"/>
    <w:rsid w:val="00E97C99"/>
    <w:rsid w:val="00EA0808"/>
    <w:rsid w:val="00EA22A6"/>
    <w:rsid w:val="00EA4D9C"/>
    <w:rsid w:val="00EB42F7"/>
    <w:rsid w:val="00EB703A"/>
    <w:rsid w:val="00ED1909"/>
    <w:rsid w:val="00ED2E08"/>
    <w:rsid w:val="00ED325F"/>
    <w:rsid w:val="00EE12AC"/>
    <w:rsid w:val="00EE2905"/>
    <w:rsid w:val="00EE34CC"/>
    <w:rsid w:val="00EE471C"/>
    <w:rsid w:val="00EF0542"/>
    <w:rsid w:val="00EF5890"/>
    <w:rsid w:val="00EF5DE1"/>
    <w:rsid w:val="00F00E9E"/>
    <w:rsid w:val="00F01C98"/>
    <w:rsid w:val="00F037B2"/>
    <w:rsid w:val="00F04266"/>
    <w:rsid w:val="00F05FA2"/>
    <w:rsid w:val="00F0615D"/>
    <w:rsid w:val="00F068F0"/>
    <w:rsid w:val="00F07F3B"/>
    <w:rsid w:val="00F11D4A"/>
    <w:rsid w:val="00F163CB"/>
    <w:rsid w:val="00F239FC"/>
    <w:rsid w:val="00F240E9"/>
    <w:rsid w:val="00F3022B"/>
    <w:rsid w:val="00F30F10"/>
    <w:rsid w:val="00F32FFD"/>
    <w:rsid w:val="00F3326B"/>
    <w:rsid w:val="00F353B8"/>
    <w:rsid w:val="00F36C4F"/>
    <w:rsid w:val="00F417A6"/>
    <w:rsid w:val="00F51243"/>
    <w:rsid w:val="00F54117"/>
    <w:rsid w:val="00F546B1"/>
    <w:rsid w:val="00F562C9"/>
    <w:rsid w:val="00F562D4"/>
    <w:rsid w:val="00F5684C"/>
    <w:rsid w:val="00F6044E"/>
    <w:rsid w:val="00F60476"/>
    <w:rsid w:val="00F61BA8"/>
    <w:rsid w:val="00F62357"/>
    <w:rsid w:val="00F62551"/>
    <w:rsid w:val="00F634E5"/>
    <w:rsid w:val="00F648FE"/>
    <w:rsid w:val="00F76B41"/>
    <w:rsid w:val="00F82546"/>
    <w:rsid w:val="00F91935"/>
    <w:rsid w:val="00F91A91"/>
    <w:rsid w:val="00F93A6E"/>
    <w:rsid w:val="00F943BD"/>
    <w:rsid w:val="00F975AF"/>
    <w:rsid w:val="00FA05B9"/>
    <w:rsid w:val="00FA52DC"/>
    <w:rsid w:val="00FA67B1"/>
    <w:rsid w:val="00FB620E"/>
    <w:rsid w:val="00FB6D15"/>
    <w:rsid w:val="00FC1493"/>
    <w:rsid w:val="00FC29B2"/>
    <w:rsid w:val="00FC3197"/>
    <w:rsid w:val="00FC45C5"/>
    <w:rsid w:val="00FC51D1"/>
    <w:rsid w:val="00FC597A"/>
    <w:rsid w:val="00FC73BC"/>
    <w:rsid w:val="00FC7FAC"/>
    <w:rsid w:val="00FD56EB"/>
    <w:rsid w:val="00FD572C"/>
    <w:rsid w:val="00FD5D6E"/>
    <w:rsid w:val="00FD6135"/>
    <w:rsid w:val="00FD6375"/>
    <w:rsid w:val="00FE027C"/>
    <w:rsid w:val="00FE07C6"/>
    <w:rsid w:val="00FE2BE5"/>
    <w:rsid w:val="00FE481A"/>
    <w:rsid w:val="00FE4BC6"/>
    <w:rsid w:val="00FE71E1"/>
    <w:rsid w:val="00FF14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 style="mso-position-horizontal-relative:page;mso-width-relative:margin;mso-height-relative:margin" fillcolor="none [3205]" stroke="f" strokecolor="none [3041]">
      <v:fill color="none [3205]"/>
      <v:stroke color="none [3041]" weight="3pt" on="f"/>
      <v:shadow on="t" type="perspective" color="none [1605]" opacity=".5" offset="1pt" offset2="-1pt"/>
    </o:shapedefaults>
    <o:shapelayout v:ext="edit">
      <o:idmap v:ext="edit" data="2"/>
    </o:shapelayout>
  </w:shapeDefaults>
  <w:decimalSymbol w:val=","/>
  <w:listSeparator w:val=";"/>
  <w14:docId w14:val="7E605833"/>
  <w15:docId w15:val="{225356C4-8643-4756-96C4-B1311D558F0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 w:qFormat="1"/>
    <w:lsdException w:name="FollowedHyperlink" w:semiHidden="1" w:unhideWhenUsed="1"/>
    <w:lsdException w:name="Strong" w:uiPriority="22" w:qFormat="1"/>
    <w:lsdException w:name="Emphasis" w:uiPriority="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/>
    <w:lsdException w:name="Grid Table 1 Light" w:uiPriority="46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aliases w:val="Texto Normal"/>
    <w:qFormat/>
    <w:rsid w:val="00455DAE"/>
    <w:pPr>
      <w:spacing w:before="120" w:line="360" w:lineRule="auto"/>
      <w:jc w:val="both"/>
    </w:pPr>
    <w:rPr>
      <w:color w:val="323030" w:themeColor="accent5" w:themeShade="BF"/>
      <w:sz w:val="24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9D5ADE"/>
    <w:pPr>
      <w:keepNext/>
      <w:keepLines/>
      <w:pageBreakBefore/>
      <w:spacing w:before="240" w:after="0"/>
      <w:jc w:val="left"/>
      <w:outlineLvl w:val="0"/>
    </w:pPr>
    <w:rPr>
      <w:rFonts w:ascii="Montserrat" w:eastAsiaTheme="majorEastAsia" w:hAnsi="Montserrat" w:cstheme="majorBidi"/>
      <w:b/>
      <w:bCs/>
      <w:caps/>
      <w:color w:val="006DA6"/>
      <w:sz w:val="28"/>
      <w:szCs w:val="16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ED2E08"/>
    <w:pPr>
      <w:keepNext/>
      <w:keepLines/>
      <w:numPr>
        <w:ilvl w:val="1"/>
        <w:numId w:val="2"/>
      </w:numPr>
      <w:spacing w:before="720" w:after="120"/>
      <w:ind w:left="851" w:hanging="851"/>
      <w:outlineLvl w:val="1"/>
    </w:pPr>
    <w:rPr>
      <w:rFonts w:ascii="Montserrat" w:eastAsiaTheme="majorEastAsia" w:hAnsi="Montserrat" w:cstheme="majorBidi"/>
      <w:b/>
      <w:bCs/>
      <w:color w:val="EB5B5B" w:themeColor="accent1"/>
      <w:sz w:val="36"/>
      <w:szCs w:val="26"/>
      <w:lang w:val="en-US"/>
    </w:rPr>
  </w:style>
  <w:style w:type="paragraph" w:styleId="Heading3">
    <w:name w:val="heading 3"/>
    <w:basedOn w:val="Heading2"/>
    <w:next w:val="Normal"/>
    <w:link w:val="Heading3Char"/>
    <w:autoRedefine/>
    <w:uiPriority w:val="9"/>
    <w:unhideWhenUsed/>
    <w:qFormat/>
    <w:rsid w:val="00ED2E08"/>
    <w:pPr>
      <w:numPr>
        <w:ilvl w:val="2"/>
      </w:numPr>
      <w:spacing w:before="600"/>
      <w:ind w:left="1418" w:hanging="992"/>
      <w:outlineLvl w:val="2"/>
    </w:pPr>
    <w:rPr>
      <w:sz w:val="32"/>
      <w:lang w:val="es-ES"/>
    </w:rPr>
  </w:style>
  <w:style w:type="paragraph" w:styleId="Heading4">
    <w:name w:val="heading 4"/>
    <w:basedOn w:val="Heading3"/>
    <w:next w:val="Normal"/>
    <w:link w:val="Heading4Char"/>
    <w:autoRedefine/>
    <w:uiPriority w:val="9"/>
    <w:unhideWhenUsed/>
    <w:qFormat/>
    <w:rsid w:val="00AD711A"/>
    <w:pPr>
      <w:numPr>
        <w:ilvl w:val="3"/>
      </w:numPr>
      <w:outlineLvl w:val="3"/>
    </w:pPr>
    <w:rPr>
      <w:sz w:val="28"/>
    </w:rPr>
  </w:style>
  <w:style w:type="paragraph" w:styleId="Heading5">
    <w:name w:val="heading 5"/>
    <w:basedOn w:val="Heading4"/>
    <w:next w:val="Normal"/>
    <w:link w:val="Heading5Char"/>
    <w:autoRedefine/>
    <w:uiPriority w:val="9"/>
    <w:unhideWhenUsed/>
    <w:qFormat/>
    <w:rsid w:val="00ED2E08"/>
    <w:pPr>
      <w:numPr>
        <w:ilvl w:val="4"/>
      </w:numPr>
      <w:outlineLvl w:val="4"/>
    </w:pPr>
    <w:rPr>
      <w:sz w:val="24"/>
    </w:rPr>
  </w:style>
  <w:style w:type="paragraph" w:styleId="Heading6">
    <w:name w:val="heading 6"/>
    <w:basedOn w:val="Normal"/>
    <w:next w:val="Normal"/>
    <w:link w:val="Heading6Char"/>
    <w:autoRedefine/>
    <w:uiPriority w:val="9"/>
    <w:unhideWhenUsed/>
    <w:qFormat/>
    <w:rsid w:val="00AD711A"/>
    <w:pPr>
      <w:keepNext/>
      <w:keepLines/>
      <w:numPr>
        <w:ilvl w:val="5"/>
        <w:numId w:val="2"/>
      </w:numPr>
      <w:spacing w:before="40" w:after="0"/>
      <w:outlineLvl w:val="5"/>
    </w:pPr>
    <w:rPr>
      <w:rFonts w:asciiTheme="majorHAnsi" w:eastAsiaTheme="majorEastAsia" w:hAnsiTheme="majorHAnsi" w:cstheme="majorBidi"/>
      <w:color w:val="EB5B5B" w:themeColor="text2"/>
    </w:rPr>
  </w:style>
  <w:style w:type="paragraph" w:styleId="Heading7">
    <w:name w:val="heading 7"/>
    <w:basedOn w:val="Normal"/>
    <w:next w:val="Normal"/>
    <w:link w:val="Heading7Char"/>
    <w:autoRedefine/>
    <w:uiPriority w:val="9"/>
    <w:unhideWhenUsed/>
    <w:qFormat/>
    <w:rsid w:val="00AD711A"/>
    <w:pPr>
      <w:keepNext/>
      <w:keepLines/>
      <w:numPr>
        <w:ilvl w:val="6"/>
        <w:numId w:val="2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EB5B5B" w:themeColor="text1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D711A"/>
    <w:pPr>
      <w:keepNext/>
      <w:keepLines/>
      <w:numPr>
        <w:ilvl w:val="7"/>
        <w:numId w:val="2"/>
      </w:numPr>
      <w:spacing w:before="40" w:after="0"/>
      <w:outlineLvl w:val="7"/>
    </w:pPr>
    <w:rPr>
      <w:rFonts w:asciiTheme="majorHAnsi" w:eastAsiaTheme="majorEastAsia" w:hAnsiTheme="majorHAnsi" w:cstheme="majorBidi"/>
      <w:color w:val="EE7373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D711A"/>
    <w:pPr>
      <w:keepNext/>
      <w:keepLines/>
      <w:numPr>
        <w:ilvl w:val="8"/>
        <w:numId w:val="2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EE7373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Emphasis">
    <w:name w:val="Emphasis"/>
    <w:aliases w:val="Texto Énfasis"/>
    <w:basedOn w:val="DefaultParagraphFont"/>
    <w:qFormat/>
    <w:rsid w:val="0099535F"/>
    <w:rPr>
      <w:rFonts w:asciiTheme="minorHAnsi" w:hAnsiTheme="minorHAnsi"/>
      <w:i/>
      <w:iCs/>
      <w:color w:val="EB5B5B" w:themeColor="text1"/>
      <w:sz w:val="24"/>
    </w:rPr>
  </w:style>
  <w:style w:type="paragraph" w:styleId="Header">
    <w:name w:val="header"/>
    <w:aliases w:val="Encabezado y pie"/>
    <w:basedOn w:val="Normal"/>
    <w:link w:val="HeaderChar"/>
    <w:uiPriority w:val="99"/>
    <w:unhideWhenUsed/>
    <w:rsid w:val="00F037B2"/>
    <w:pPr>
      <w:tabs>
        <w:tab w:val="right" w:pos="8647"/>
      </w:tabs>
      <w:adjustRightInd w:val="0"/>
      <w:spacing w:after="0"/>
      <w:jc w:val="right"/>
    </w:pPr>
    <w:rPr>
      <w:color w:val="8F8A8A" w:themeColor="accent5" w:themeTint="99"/>
      <w:sz w:val="22"/>
    </w:rPr>
  </w:style>
  <w:style w:type="character" w:customStyle="1" w:styleId="HeaderChar">
    <w:name w:val="Header Char"/>
    <w:aliases w:val="Encabezado y pie Char"/>
    <w:basedOn w:val="DefaultParagraphFont"/>
    <w:link w:val="Header"/>
    <w:uiPriority w:val="99"/>
    <w:rsid w:val="00F037B2"/>
    <w:rPr>
      <w:color w:val="8F8A8A" w:themeColor="accent5" w:themeTint="99"/>
    </w:rPr>
  </w:style>
  <w:style w:type="paragraph" w:customStyle="1" w:styleId="Cdigofuente">
    <w:name w:val="Código fuente"/>
    <w:basedOn w:val="Normal"/>
    <w:autoRedefine/>
    <w:qFormat/>
    <w:rsid w:val="00ED2E08"/>
    <w:pPr>
      <w:spacing w:before="240" w:after="360"/>
      <w:ind w:left="284" w:right="284"/>
      <w:contextualSpacing/>
    </w:pPr>
    <w:rPr>
      <w:rFonts w:ascii="Courier" w:hAnsi="Courier"/>
      <w:sz w:val="18"/>
      <w:szCs w:val="20"/>
      <w:lang w:val="en-US"/>
    </w:rPr>
  </w:style>
  <w:style w:type="character" w:customStyle="1" w:styleId="Heading1Char">
    <w:name w:val="Heading 1 Char"/>
    <w:basedOn w:val="DefaultParagraphFont"/>
    <w:link w:val="Heading1"/>
    <w:uiPriority w:val="9"/>
    <w:rsid w:val="009D5ADE"/>
    <w:rPr>
      <w:rFonts w:ascii="Montserrat" w:eastAsiaTheme="majorEastAsia" w:hAnsi="Montserrat" w:cstheme="majorBidi"/>
      <w:b/>
      <w:bCs/>
      <w:caps/>
      <w:color w:val="006DA6"/>
      <w:sz w:val="28"/>
      <w:szCs w:val="16"/>
    </w:rPr>
  </w:style>
  <w:style w:type="paragraph" w:styleId="ListParagraph">
    <w:name w:val="List Paragraph"/>
    <w:aliases w:val="Iz - Párrafo de lista"/>
    <w:basedOn w:val="Normal"/>
    <w:link w:val="ListParagraphChar"/>
    <w:autoRedefine/>
    <w:uiPriority w:val="34"/>
    <w:qFormat/>
    <w:rsid w:val="0046045B"/>
    <w:pPr>
      <w:numPr>
        <w:numId w:val="61"/>
      </w:numPr>
      <w:spacing w:before="0" w:after="0"/>
      <w:contextualSpacing/>
    </w:pPr>
    <w:rPr>
      <w:lang w:val="en-US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B738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B738D"/>
    <w:rPr>
      <w:rFonts w:ascii="Tahoma" w:hAnsi="Tahoma" w:cs="Tahoma"/>
      <w:sz w:val="16"/>
      <w:szCs w:val="16"/>
    </w:rPr>
  </w:style>
  <w:style w:type="character" w:customStyle="1" w:styleId="Heading2Char">
    <w:name w:val="Heading 2 Char"/>
    <w:basedOn w:val="DefaultParagraphFont"/>
    <w:link w:val="Heading2"/>
    <w:uiPriority w:val="9"/>
    <w:rsid w:val="00ED2E08"/>
    <w:rPr>
      <w:rFonts w:ascii="Montserrat" w:eastAsiaTheme="majorEastAsia" w:hAnsi="Montserrat" w:cstheme="majorBidi"/>
      <w:b/>
      <w:bCs/>
      <w:color w:val="EB5B5B" w:themeColor="accent1"/>
      <w:sz w:val="36"/>
      <w:szCs w:val="26"/>
      <w:lang w:val="en-US"/>
    </w:rPr>
  </w:style>
  <w:style w:type="paragraph" w:styleId="TOC2">
    <w:name w:val="toc 2"/>
    <w:basedOn w:val="Normal"/>
    <w:next w:val="Normal"/>
    <w:autoRedefine/>
    <w:uiPriority w:val="39"/>
    <w:unhideWhenUsed/>
    <w:rsid w:val="000B4113"/>
    <w:pPr>
      <w:spacing w:before="0" w:after="0"/>
    </w:pPr>
    <w:rPr>
      <w:b/>
      <w:smallCaps/>
      <w:sz w:val="20"/>
    </w:rPr>
  </w:style>
  <w:style w:type="character" w:styleId="Hyperlink">
    <w:name w:val="Hyperlink"/>
    <w:basedOn w:val="DefaultParagraphFont"/>
    <w:uiPriority w:val="99"/>
    <w:unhideWhenUsed/>
    <w:qFormat/>
    <w:rsid w:val="00F037B2"/>
    <w:rPr>
      <w:rFonts w:asciiTheme="minorHAnsi" w:hAnsiTheme="minorHAnsi"/>
      <w:color w:val="363D58" w:themeColor="hyperlink"/>
      <w:sz w:val="24"/>
      <w:u w:val="single"/>
    </w:rPr>
  </w:style>
  <w:style w:type="character" w:styleId="Strong">
    <w:name w:val="Strong"/>
    <w:basedOn w:val="DefaultParagraphFont"/>
    <w:uiPriority w:val="22"/>
    <w:qFormat/>
    <w:rsid w:val="0099535F"/>
    <w:rPr>
      <w:rFonts w:ascii="Muli" w:hAnsi="Muli"/>
      <w:b/>
      <w:bCs/>
      <w:color w:val="EB5B5B" w:themeColor="text1"/>
      <w:szCs w:val="28"/>
      <w:lang w:val="en-US"/>
    </w:rPr>
  </w:style>
  <w:style w:type="paragraph" w:customStyle="1" w:styleId="Portada-Ttulo">
    <w:name w:val="Portada - Título"/>
    <w:autoRedefine/>
    <w:rsid w:val="00AA11A9"/>
    <w:pPr>
      <w:spacing w:after="0" w:line="240" w:lineRule="auto"/>
    </w:pPr>
    <w:rPr>
      <w:rFonts w:ascii="Montserrat Black" w:hAnsi="Montserrat Black"/>
      <w:noProof/>
      <w:color w:val="EB5B5B" w:themeColor="text1"/>
      <w:sz w:val="56"/>
      <w:szCs w:val="72"/>
      <w:lang w:eastAsia="es-ES"/>
    </w:rPr>
  </w:style>
  <w:style w:type="character" w:customStyle="1" w:styleId="Mencinsinresolver1">
    <w:name w:val="Mención sin resolver1"/>
    <w:basedOn w:val="DefaultParagraphFont"/>
    <w:uiPriority w:val="99"/>
    <w:semiHidden/>
    <w:unhideWhenUsed/>
    <w:rsid w:val="00F037B2"/>
    <w:rPr>
      <w:color w:val="605E5C"/>
      <w:shd w:val="clear" w:color="auto" w:fill="E1DFDD"/>
    </w:rPr>
  </w:style>
  <w:style w:type="paragraph" w:customStyle="1" w:styleId="Portada-Cdigo">
    <w:name w:val="Portada - Código"/>
    <w:autoRedefine/>
    <w:rsid w:val="008516A3"/>
    <w:pPr>
      <w:spacing w:before="240" w:after="240"/>
    </w:pPr>
    <w:rPr>
      <w:rFonts w:ascii="Montserrat BOLD" w:hAnsi="Montserrat BOLD"/>
      <w:noProof/>
      <w:color w:val="7680AB" w:themeColor="accent2" w:themeTint="99"/>
      <w:sz w:val="28"/>
      <w:szCs w:val="72"/>
      <w:lang w:eastAsia="es-ES"/>
    </w:rPr>
  </w:style>
  <w:style w:type="paragraph" w:customStyle="1" w:styleId="Portada-NombreCliente">
    <w:name w:val="Portada - Nombre Cliente"/>
    <w:autoRedefine/>
    <w:rsid w:val="00AA11A9"/>
    <w:pPr>
      <w:spacing w:before="120" w:after="120"/>
    </w:pPr>
    <w:rPr>
      <w:rFonts w:ascii="Montserrat BOLD" w:hAnsi="Montserrat BOLD"/>
      <w:noProof/>
      <w:color w:val="FFFFFF" w:themeColor="background1"/>
      <w:sz w:val="28"/>
      <w:szCs w:val="72"/>
      <w:lang w:eastAsia="es-ES"/>
    </w:rPr>
  </w:style>
  <w:style w:type="paragraph" w:styleId="TOC3">
    <w:name w:val="toc 3"/>
    <w:basedOn w:val="Normal"/>
    <w:next w:val="Normal"/>
    <w:autoRedefine/>
    <w:uiPriority w:val="39"/>
    <w:unhideWhenUsed/>
    <w:rsid w:val="000B4113"/>
    <w:pPr>
      <w:spacing w:before="0" w:after="0"/>
    </w:pPr>
    <w:rPr>
      <w:smallCaps/>
      <w:sz w:val="18"/>
    </w:rPr>
  </w:style>
  <w:style w:type="table" w:customStyle="1" w:styleId="Listaclara1">
    <w:name w:val="Lista clara1"/>
    <w:basedOn w:val="TableNormal"/>
    <w:uiPriority w:val="61"/>
    <w:rsid w:val="00F648FE"/>
    <w:pPr>
      <w:spacing w:after="0" w:line="240" w:lineRule="auto"/>
    </w:pPr>
    <w:rPr>
      <w:rFonts w:eastAsiaTheme="minorEastAsia"/>
    </w:rPr>
    <w:tblPr>
      <w:tblStyleRowBandSize w:val="1"/>
      <w:tblStyleColBandSize w:val="1"/>
      <w:tblBorders>
        <w:top w:val="single" w:sz="8" w:space="0" w:color="EB5B5B" w:themeColor="text1"/>
        <w:left w:val="single" w:sz="8" w:space="0" w:color="EB5B5B" w:themeColor="text1"/>
        <w:bottom w:val="single" w:sz="8" w:space="0" w:color="EB5B5B" w:themeColor="text1"/>
        <w:right w:val="single" w:sz="8" w:space="0" w:color="EB5B5B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EB5B5B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EB5B5B" w:themeColor="text1"/>
          <w:left w:val="single" w:sz="8" w:space="0" w:color="EB5B5B" w:themeColor="text1"/>
          <w:bottom w:val="single" w:sz="8" w:space="0" w:color="EB5B5B" w:themeColor="text1"/>
          <w:right w:val="single" w:sz="8" w:space="0" w:color="EB5B5B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EB5B5B" w:themeColor="text1"/>
          <w:left w:val="single" w:sz="8" w:space="0" w:color="EB5B5B" w:themeColor="text1"/>
          <w:bottom w:val="single" w:sz="8" w:space="0" w:color="EB5B5B" w:themeColor="text1"/>
          <w:right w:val="single" w:sz="8" w:space="0" w:color="EB5B5B" w:themeColor="text1"/>
        </w:tcBorders>
      </w:tcPr>
    </w:tblStylePr>
    <w:tblStylePr w:type="band1Horz">
      <w:tblPr/>
      <w:tcPr>
        <w:tcBorders>
          <w:top w:val="single" w:sz="8" w:space="0" w:color="EB5B5B" w:themeColor="text1"/>
          <w:left w:val="single" w:sz="8" w:space="0" w:color="EB5B5B" w:themeColor="text1"/>
          <w:bottom w:val="single" w:sz="8" w:space="0" w:color="EB5B5B" w:themeColor="text1"/>
          <w:right w:val="single" w:sz="8" w:space="0" w:color="EB5B5B" w:themeColor="text1"/>
        </w:tcBorders>
      </w:tcPr>
    </w:tblStylePr>
  </w:style>
  <w:style w:type="table" w:styleId="LightList-Accent2">
    <w:name w:val="Light List Accent 2"/>
    <w:basedOn w:val="TableNormal"/>
    <w:uiPriority w:val="61"/>
    <w:rsid w:val="00F648FE"/>
    <w:pPr>
      <w:spacing w:after="0" w:line="240" w:lineRule="auto"/>
    </w:pPr>
    <w:tblPr>
      <w:tblStyleRowBandSize w:val="1"/>
      <w:tblStyleColBandSize w:val="1"/>
      <w:tblBorders>
        <w:top w:val="single" w:sz="8" w:space="0" w:color="363D58" w:themeColor="accent2"/>
        <w:left w:val="single" w:sz="8" w:space="0" w:color="363D58" w:themeColor="accent2"/>
        <w:bottom w:val="single" w:sz="8" w:space="0" w:color="363D58" w:themeColor="accent2"/>
        <w:right w:val="single" w:sz="8" w:space="0" w:color="363D58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363D58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363D58" w:themeColor="accent2"/>
          <w:left w:val="single" w:sz="8" w:space="0" w:color="363D58" w:themeColor="accent2"/>
          <w:bottom w:val="single" w:sz="8" w:space="0" w:color="363D58" w:themeColor="accent2"/>
          <w:right w:val="single" w:sz="8" w:space="0" w:color="363D58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363D58" w:themeColor="accent2"/>
          <w:left w:val="single" w:sz="8" w:space="0" w:color="363D58" w:themeColor="accent2"/>
          <w:bottom w:val="single" w:sz="8" w:space="0" w:color="363D58" w:themeColor="accent2"/>
          <w:right w:val="single" w:sz="8" w:space="0" w:color="363D58" w:themeColor="accent2"/>
        </w:tcBorders>
      </w:tcPr>
    </w:tblStylePr>
    <w:tblStylePr w:type="band1Horz">
      <w:tblPr/>
      <w:tcPr>
        <w:tcBorders>
          <w:top w:val="single" w:sz="8" w:space="0" w:color="363D58" w:themeColor="accent2"/>
          <w:left w:val="single" w:sz="8" w:space="0" w:color="363D58" w:themeColor="accent2"/>
          <w:bottom w:val="single" w:sz="8" w:space="0" w:color="363D58" w:themeColor="accent2"/>
          <w:right w:val="single" w:sz="8" w:space="0" w:color="363D58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F648FE"/>
    <w:pPr>
      <w:spacing w:after="0" w:line="240" w:lineRule="auto"/>
    </w:pPr>
    <w:tblPr>
      <w:tblStyleRowBandSize w:val="1"/>
      <w:tblStyleColBandSize w:val="1"/>
      <w:tblBorders>
        <w:top w:val="single" w:sz="8" w:space="0" w:color="F7BFBF" w:themeColor="accent3"/>
        <w:left w:val="single" w:sz="8" w:space="0" w:color="F7BFBF" w:themeColor="accent3"/>
        <w:bottom w:val="single" w:sz="8" w:space="0" w:color="F7BFBF" w:themeColor="accent3"/>
        <w:right w:val="single" w:sz="8" w:space="0" w:color="F7BFBF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BFBF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BFBF" w:themeColor="accent3"/>
          <w:left w:val="single" w:sz="8" w:space="0" w:color="F7BFBF" w:themeColor="accent3"/>
          <w:bottom w:val="single" w:sz="8" w:space="0" w:color="F7BFBF" w:themeColor="accent3"/>
          <w:right w:val="single" w:sz="8" w:space="0" w:color="F7BFBF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BFBF" w:themeColor="accent3"/>
          <w:left w:val="single" w:sz="8" w:space="0" w:color="F7BFBF" w:themeColor="accent3"/>
          <w:bottom w:val="single" w:sz="8" w:space="0" w:color="F7BFBF" w:themeColor="accent3"/>
          <w:right w:val="single" w:sz="8" w:space="0" w:color="F7BFBF" w:themeColor="accent3"/>
        </w:tcBorders>
      </w:tcPr>
    </w:tblStylePr>
    <w:tblStylePr w:type="band1Horz">
      <w:tblPr/>
      <w:tcPr>
        <w:tcBorders>
          <w:top w:val="single" w:sz="8" w:space="0" w:color="F7BFBF" w:themeColor="accent3"/>
          <w:left w:val="single" w:sz="8" w:space="0" w:color="F7BFBF" w:themeColor="accent3"/>
          <w:bottom w:val="single" w:sz="8" w:space="0" w:color="F7BFBF" w:themeColor="accent3"/>
          <w:right w:val="single" w:sz="8" w:space="0" w:color="F7BFBF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F648FE"/>
    <w:pPr>
      <w:spacing w:after="0" w:line="240" w:lineRule="auto"/>
    </w:pPr>
    <w:tblPr>
      <w:tblStyleRowBandSize w:val="1"/>
      <w:tblStyleColBandSize w:val="1"/>
      <w:tblBorders>
        <w:top w:val="single" w:sz="8" w:space="0" w:color="F29292" w:themeColor="accent4"/>
        <w:left w:val="single" w:sz="8" w:space="0" w:color="F29292" w:themeColor="accent4"/>
        <w:bottom w:val="single" w:sz="8" w:space="0" w:color="F29292" w:themeColor="accent4"/>
        <w:right w:val="single" w:sz="8" w:space="0" w:color="F2929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2929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29292" w:themeColor="accent4"/>
          <w:left w:val="single" w:sz="8" w:space="0" w:color="F29292" w:themeColor="accent4"/>
          <w:bottom w:val="single" w:sz="8" w:space="0" w:color="F29292" w:themeColor="accent4"/>
          <w:right w:val="single" w:sz="8" w:space="0" w:color="F2929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29292" w:themeColor="accent4"/>
          <w:left w:val="single" w:sz="8" w:space="0" w:color="F29292" w:themeColor="accent4"/>
          <w:bottom w:val="single" w:sz="8" w:space="0" w:color="F29292" w:themeColor="accent4"/>
          <w:right w:val="single" w:sz="8" w:space="0" w:color="F29292" w:themeColor="accent4"/>
        </w:tcBorders>
      </w:tcPr>
    </w:tblStylePr>
    <w:tblStylePr w:type="band1Horz">
      <w:tblPr/>
      <w:tcPr>
        <w:tcBorders>
          <w:top w:val="single" w:sz="8" w:space="0" w:color="F29292" w:themeColor="accent4"/>
          <w:left w:val="single" w:sz="8" w:space="0" w:color="F29292" w:themeColor="accent4"/>
          <w:bottom w:val="single" w:sz="8" w:space="0" w:color="F29292" w:themeColor="accent4"/>
          <w:right w:val="single" w:sz="8" w:space="0" w:color="F29292" w:themeColor="accent4"/>
        </w:tcBorders>
      </w:tcPr>
    </w:tblStylePr>
  </w:style>
  <w:style w:type="table" w:styleId="LightShading-Accent6">
    <w:name w:val="Light Shading Accent 6"/>
    <w:basedOn w:val="TableNormal"/>
    <w:uiPriority w:val="60"/>
    <w:rsid w:val="00F648FE"/>
    <w:pPr>
      <w:spacing w:after="0" w:line="240" w:lineRule="auto"/>
    </w:pPr>
    <w:rPr>
      <w:color w:val="E6AB0D" w:themeColor="accent6" w:themeShade="BF"/>
    </w:rPr>
    <w:tblPr>
      <w:tblStyleRowBandSize w:val="1"/>
      <w:tblStyleColBandSize w:val="1"/>
      <w:tblBorders>
        <w:top w:val="single" w:sz="8" w:space="0" w:color="F5C851" w:themeColor="accent6"/>
        <w:bottom w:val="single" w:sz="8" w:space="0" w:color="F5C851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5C851" w:themeColor="accent6"/>
          <w:left w:val="nil"/>
          <w:bottom w:val="single" w:sz="8" w:space="0" w:color="F5C851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5C851" w:themeColor="accent6"/>
          <w:left w:val="nil"/>
          <w:bottom w:val="single" w:sz="8" w:space="0" w:color="F5C851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CF1D3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CF1D3" w:themeFill="accent6" w:themeFillTint="3F"/>
      </w:tcPr>
    </w:tblStylePr>
  </w:style>
  <w:style w:type="table" w:styleId="TableGrid">
    <w:name w:val="Table Grid"/>
    <w:basedOn w:val="TableNormal"/>
    <w:uiPriority w:val="59"/>
    <w:rsid w:val="00F648F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Estilo1">
    <w:name w:val="Estilo1"/>
    <w:basedOn w:val="TableNormal"/>
    <w:uiPriority w:val="99"/>
    <w:qFormat/>
    <w:rsid w:val="00F648FE"/>
    <w:pPr>
      <w:spacing w:after="0" w:line="240" w:lineRule="auto"/>
    </w:pPr>
    <w:tblPr/>
  </w:style>
  <w:style w:type="table" w:styleId="LightShading-Accent5">
    <w:name w:val="Light Shading Accent 5"/>
    <w:basedOn w:val="TableNormal"/>
    <w:uiPriority w:val="60"/>
    <w:rsid w:val="00F648FE"/>
    <w:pPr>
      <w:spacing w:after="0" w:line="240" w:lineRule="auto"/>
    </w:pPr>
    <w:rPr>
      <w:rFonts w:ascii="Muli" w:hAnsi="Muli"/>
      <w:color w:val="EB5B5B" w:themeColor="text1"/>
      <w:sz w:val="20"/>
    </w:rPr>
    <w:tblPr>
      <w:tblStyleRowBandSize w:val="1"/>
      <w:tblStyleColBandSize w:val="1"/>
      <w:tblBorders>
        <w:bottom w:val="single" w:sz="8" w:space="0" w:color="EB5B5B" w:themeColor="text2"/>
        <w:insideH w:val="single" w:sz="8" w:space="0" w:color="EB5B5B" w:themeColor="tex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34040" w:themeColor="accent5"/>
          <w:left w:val="nil"/>
          <w:bottom w:val="single" w:sz="8" w:space="0" w:color="434040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34040" w:themeColor="accent5"/>
          <w:left w:val="nil"/>
          <w:bottom w:val="single" w:sz="8" w:space="0" w:color="434040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1CFCF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1CFCF" w:themeFill="accent5" w:themeFillTint="3F"/>
      </w:tcPr>
    </w:tblStylePr>
  </w:style>
  <w:style w:type="paragraph" w:styleId="TOC4">
    <w:name w:val="toc 4"/>
    <w:basedOn w:val="Normal"/>
    <w:next w:val="Normal"/>
    <w:autoRedefine/>
    <w:uiPriority w:val="39"/>
    <w:unhideWhenUsed/>
    <w:rsid w:val="00815759"/>
    <w:pPr>
      <w:spacing w:before="0" w:after="0"/>
    </w:pPr>
    <w:rPr>
      <w:sz w:val="22"/>
    </w:rPr>
  </w:style>
  <w:style w:type="paragraph" w:styleId="TOC1">
    <w:name w:val="toc 1"/>
    <w:basedOn w:val="Normal"/>
    <w:next w:val="Normal"/>
    <w:autoRedefine/>
    <w:uiPriority w:val="39"/>
    <w:unhideWhenUsed/>
    <w:rsid w:val="00F76B41"/>
    <w:pPr>
      <w:tabs>
        <w:tab w:val="left" w:pos="407"/>
        <w:tab w:val="right" w:leader="dot" w:pos="9344"/>
      </w:tabs>
      <w:spacing w:before="240" w:after="120"/>
    </w:pPr>
    <w:rPr>
      <w:rFonts w:ascii="Montserrat BOLD" w:hAnsi="Montserrat BOLD"/>
      <w:caps/>
      <w:color w:val="EB5B5B" w:themeColor="accent1"/>
      <w:sz w:val="22"/>
      <w:u w:val="single"/>
    </w:rPr>
  </w:style>
  <w:style w:type="table" w:customStyle="1" w:styleId="Tabladelista2-nfasis11">
    <w:name w:val="Tabla de lista 2 - Énfasis 11"/>
    <w:basedOn w:val="TableNormal"/>
    <w:uiPriority w:val="47"/>
    <w:rsid w:val="00CB07AB"/>
    <w:pPr>
      <w:spacing w:after="0" w:line="240" w:lineRule="auto"/>
    </w:pPr>
    <w:tblPr>
      <w:tblStyleRowBandSize w:val="1"/>
      <w:tblStyleColBandSize w:val="1"/>
      <w:tblBorders>
        <w:top w:val="single" w:sz="4" w:space="0" w:color="F39C9C" w:themeColor="accent1" w:themeTint="99"/>
        <w:bottom w:val="single" w:sz="4" w:space="0" w:color="F39C9C" w:themeColor="accent1" w:themeTint="99"/>
        <w:insideH w:val="single" w:sz="4" w:space="0" w:color="F39C9C" w:themeColor="accent1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DEDE" w:themeFill="accent1" w:themeFillTint="33"/>
      </w:tcPr>
    </w:tblStylePr>
    <w:tblStylePr w:type="band1Horz">
      <w:tblPr/>
      <w:tcPr>
        <w:shd w:val="clear" w:color="auto" w:fill="FBDEDE" w:themeFill="accent1" w:themeFillTint="33"/>
      </w:tcPr>
    </w:tblStylePr>
  </w:style>
  <w:style w:type="table" w:customStyle="1" w:styleId="Tabladelista31">
    <w:name w:val="Tabla de lista 31"/>
    <w:basedOn w:val="TableNormal"/>
    <w:uiPriority w:val="48"/>
    <w:rsid w:val="00CB07AB"/>
    <w:pPr>
      <w:spacing w:after="0" w:line="240" w:lineRule="auto"/>
    </w:pPr>
    <w:tblPr>
      <w:tblStyleRowBandSize w:val="1"/>
      <w:tblStyleColBandSize w:val="1"/>
      <w:tblBorders>
        <w:top w:val="single" w:sz="4" w:space="0" w:color="EB5B5B" w:themeColor="text1"/>
        <w:left w:val="single" w:sz="4" w:space="0" w:color="EB5B5B" w:themeColor="text1"/>
        <w:bottom w:val="single" w:sz="4" w:space="0" w:color="EB5B5B" w:themeColor="text1"/>
        <w:right w:val="single" w:sz="4" w:space="0" w:color="EB5B5B" w:themeColor="tex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EB5B5B" w:themeFill="text1"/>
      </w:tcPr>
    </w:tblStylePr>
    <w:tblStylePr w:type="lastRow">
      <w:rPr>
        <w:b/>
        <w:bCs/>
      </w:rPr>
      <w:tblPr/>
      <w:tcPr>
        <w:tcBorders>
          <w:top w:val="double" w:sz="4" w:space="0" w:color="EB5B5B" w:themeColor="tex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EB5B5B" w:themeColor="text1"/>
          <w:right w:val="single" w:sz="4" w:space="0" w:color="EB5B5B" w:themeColor="text1"/>
        </w:tcBorders>
      </w:tcPr>
    </w:tblStylePr>
    <w:tblStylePr w:type="band1Horz">
      <w:tblPr/>
      <w:tcPr>
        <w:tcBorders>
          <w:top w:val="single" w:sz="4" w:space="0" w:color="EB5B5B" w:themeColor="text1"/>
          <w:bottom w:val="single" w:sz="4" w:space="0" w:color="EB5B5B" w:themeColor="tex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EB5B5B" w:themeColor="text1"/>
          <w:left w:val="nil"/>
        </w:tcBorders>
      </w:tcPr>
    </w:tblStylePr>
    <w:tblStylePr w:type="swCell">
      <w:tblPr/>
      <w:tcPr>
        <w:tcBorders>
          <w:top w:val="double" w:sz="4" w:space="0" w:color="EB5B5B" w:themeColor="text1"/>
          <w:right w:val="nil"/>
        </w:tcBorders>
      </w:tcPr>
    </w:tblStylePr>
  </w:style>
  <w:style w:type="table" w:customStyle="1" w:styleId="Tabladelista6concolores1">
    <w:name w:val="Tabla de lista 6 con colores1"/>
    <w:aliases w:val="izertis"/>
    <w:basedOn w:val="TableNormal"/>
    <w:uiPriority w:val="51"/>
    <w:rsid w:val="000B7125"/>
    <w:pPr>
      <w:spacing w:after="0" w:line="240" w:lineRule="auto"/>
    </w:pPr>
    <w:rPr>
      <w:color w:val="EB5B5B" w:themeColor="text1"/>
    </w:rPr>
    <w:tblPr>
      <w:tblStyleRowBandSize w:val="1"/>
      <w:tblStyleColBandSize w:val="1"/>
      <w:tblBorders>
        <w:top w:val="single" w:sz="4" w:space="0" w:color="EB5B5B" w:themeColor="text1"/>
        <w:bottom w:val="single" w:sz="4" w:space="0" w:color="EB5B5B" w:themeColor="text1"/>
        <w:insideH w:val="single" w:sz="4" w:space="0" w:color="EB5B5B" w:themeColor="text1"/>
      </w:tblBorders>
    </w:tblPr>
    <w:tcPr>
      <w:shd w:val="clear" w:color="auto" w:fill="FFFFFF" w:themeFill="background1"/>
    </w:tcPr>
    <w:tblStylePr w:type="firstRow">
      <w:rPr>
        <w:b/>
        <w:bCs/>
      </w:rPr>
      <w:tblPr/>
      <w:tcPr>
        <w:tcBorders>
          <w:bottom w:val="single" w:sz="4" w:space="0" w:color="EB5B5B" w:themeColor="text1"/>
        </w:tcBorders>
      </w:tcPr>
    </w:tblStylePr>
    <w:tblStylePr w:type="lastRow">
      <w:rPr>
        <w:b/>
        <w:bCs/>
      </w:rPr>
      <w:tblPr/>
      <w:tcPr>
        <w:tcBorders>
          <w:top w:val="double" w:sz="4" w:space="0" w:color="EB5B5B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DEDE" w:themeFill="text1" w:themeFillTint="33"/>
      </w:tcPr>
    </w:tblStylePr>
    <w:tblStylePr w:type="band1Horz">
      <w:tblPr/>
      <w:tcPr>
        <w:shd w:val="clear" w:color="auto" w:fill="FBDEDE" w:themeFill="text1" w:themeFillTint="33"/>
      </w:tcPr>
    </w:tblStylePr>
  </w:style>
  <w:style w:type="paragraph" w:styleId="TOC5">
    <w:name w:val="toc 5"/>
    <w:basedOn w:val="Normal"/>
    <w:next w:val="Normal"/>
    <w:autoRedefine/>
    <w:uiPriority w:val="39"/>
    <w:unhideWhenUsed/>
    <w:rsid w:val="00815759"/>
    <w:pPr>
      <w:spacing w:before="0" w:after="0"/>
    </w:pPr>
    <w:rPr>
      <w:sz w:val="22"/>
    </w:rPr>
  </w:style>
  <w:style w:type="character" w:customStyle="1" w:styleId="Heading6Char">
    <w:name w:val="Heading 6 Char"/>
    <w:basedOn w:val="DefaultParagraphFont"/>
    <w:link w:val="Heading6"/>
    <w:uiPriority w:val="9"/>
    <w:rsid w:val="004B15C4"/>
    <w:rPr>
      <w:rFonts w:asciiTheme="majorHAnsi" w:eastAsiaTheme="majorEastAsia" w:hAnsiTheme="majorHAnsi" w:cstheme="majorBidi"/>
      <w:color w:val="EB5B5B" w:themeColor="text2"/>
      <w:sz w:val="24"/>
    </w:rPr>
  </w:style>
  <w:style w:type="character" w:customStyle="1" w:styleId="Heading4Char">
    <w:name w:val="Heading 4 Char"/>
    <w:basedOn w:val="DefaultParagraphFont"/>
    <w:link w:val="Heading4"/>
    <w:uiPriority w:val="9"/>
    <w:rsid w:val="001B0857"/>
    <w:rPr>
      <w:rFonts w:ascii="Montserrat" w:eastAsiaTheme="majorEastAsia" w:hAnsi="Montserrat" w:cstheme="majorBidi"/>
      <w:b/>
      <w:bCs/>
      <w:color w:val="EB5B5B" w:themeColor="accent1"/>
      <w:sz w:val="28"/>
      <w:szCs w:val="26"/>
    </w:rPr>
  </w:style>
  <w:style w:type="character" w:customStyle="1" w:styleId="Heading5Char">
    <w:name w:val="Heading 5 Char"/>
    <w:basedOn w:val="DefaultParagraphFont"/>
    <w:link w:val="Heading5"/>
    <w:uiPriority w:val="9"/>
    <w:rsid w:val="00ED2E08"/>
    <w:rPr>
      <w:rFonts w:ascii="Montserrat" w:eastAsiaTheme="majorEastAsia" w:hAnsi="Montserrat" w:cstheme="majorBidi"/>
      <w:b/>
      <w:bCs/>
      <w:color w:val="EB5B5B" w:themeColor="accent1"/>
      <w:sz w:val="24"/>
      <w:szCs w:val="26"/>
    </w:rPr>
  </w:style>
  <w:style w:type="character" w:customStyle="1" w:styleId="Heading7Char">
    <w:name w:val="Heading 7 Char"/>
    <w:basedOn w:val="DefaultParagraphFont"/>
    <w:link w:val="Heading7"/>
    <w:uiPriority w:val="9"/>
    <w:rsid w:val="004B15C4"/>
    <w:rPr>
      <w:rFonts w:asciiTheme="majorHAnsi" w:eastAsiaTheme="majorEastAsia" w:hAnsiTheme="majorHAnsi" w:cstheme="majorBidi"/>
      <w:i/>
      <w:iCs/>
      <w:color w:val="EB5B5B" w:themeColor="text1"/>
      <w:sz w:val="24"/>
    </w:rPr>
  </w:style>
  <w:style w:type="character" w:customStyle="1" w:styleId="Heading3Char">
    <w:name w:val="Heading 3 Char"/>
    <w:basedOn w:val="DefaultParagraphFont"/>
    <w:link w:val="Heading3"/>
    <w:uiPriority w:val="9"/>
    <w:rsid w:val="00ED2E08"/>
    <w:rPr>
      <w:rFonts w:ascii="Montserrat" w:eastAsiaTheme="majorEastAsia" w:hAnsi="Montserrat" w:cstheme="majorBidi"/>
      <w:b/>
      <w:bCs/>
      <w:color w:val="EB5B5B" w:themeColor="accent1"/>
      <w:sz w:val="32"/>
      <w:szCs w:val="26"/>
    </w:rPr>
  </w:style>
  <w:style w:type="paragraph" w:styleId="TOC6">
    <w:name w:val="toc 6"/>
    <w:basedOn w:val="Normal"/>
    <w:next w:val="Normal"/>
    <w:autoRedefine/>
    <w:uiPriority w:val="39"/>
    <w:unhideWhenUsed/>
    <w:rsid w:val="00815759"/>
    <w:pPr>
      <w:spacing w:before="0" w:after="0"/>
    </w:pPr>
    <w:rPr>
      <w:sz w:val="22"/>
    </w:rPr>
  </w:style>
  <w:style w:type="paragraph" w:styleId="TOC7">
    <w:name w:val="toc 7"/>
    <w:basedOn w:val="Normal"/>
    <w:next w:val="Normal"/>
    <w:autoRedefine/>
    <w:uiPriority w:val="39"/>
    <w:unhideWhenUsed/>
    <w:rsid w:val="00815759"/>
    <w:pPr>
      <w:spacing w:before="0" w:after="0"/>
    </w:pPr>
    <w:rPr>
      <w:sz w:val="22"/>
    </w:rPr>
  </w:style>
  <w:style w:type="paragraph" w:styleId="TOC8">
    <w:name w:val="toc 8"/>
    <w:basedOn w:val="Normal"/>
    <w:next w:val="Normal"/>
    <w:autoRedefine/>
    <w:uiPriority w:val="39"/>
    <w:unhideWhenUsed/>
    <w:rsid w:val="00815759"/>
    <w:pPr>
      <w:spacing w:before="0" w:after="0"/>
    </w:pPr>
    <w:rPr>
      <w:sz w:val="22"/>
    </w:rPr>
  </w:style>
  <w:style w:type="character" w:styleId="HTMLDefinition">
    <w:name w:val="HTML Definition"/>
    <w:basedOn w:val="DefaultParagraphFont"/>
    <w:uiPriority w:val="99"/>
    <w:semiHidden/>
    <w:unhideWhenUsed/>
    <w:rsid w:val="004D126C"/>
    <w:rPr>
      <w:rFonts w:ascii="Muli" w:hAnsi="Muli"/>
      <w:i/>
      <w:iCs/>
      <w:color w:val="282D41" w:themeColor="accent2" w:themeShade="BF"/>
      <w:sz w:val="18"/>
    </w:rPr>
  </w:style>
  <w:style w:type="paragraph" w:styleId="TOC9">
    <w:name w:val="toc 9"/>
    <w:basedOn w:val="Normal"/>
    <w:next w:val="Normal"/>
    <w:autoRedefine/>
    <w:uiPriority w:val="39"/>
    <w:unhideWhenUsed/>
    <w:rsid w:val="00815759"/>
    <w:pPr>
      <w:spacing w:before="0" w:after="0"/>
    </w:pPr>
    <w:rPr>
      <w:sz w:val="22"/>
    </w:rPr>
  </w:style>
  <w:style w:type="character" w:styleId="HTMLVariable">
    <w:name w:val="HTML Variable"/>
    <w:basedOn w:val="DefaultParagraphFont"/>
    <w:uiPriority w:val="99"/>
    <w:semiHidden/>
    <w:unhideWhenUsed/>
    <w:rsid w:val="002F507A"/>
    <w:rPr>
      <w:rFonts w:ascii="Muli" w:hAnsi="Muli"/>
      <w:i/>
      <w:iCs/>
      <w:sz w:val="20"/>
    </w:rPr>
  </w:style>
  <w:style w:type="paragraph" w:styleId="BodyTextIndent">
    <w:name w:val="Body Text Indent"/>
    <w:basedOn w:val="Normal"/>
    <w:link w:val="BodyTextIndentChar"/>
    <w:uiPriority w:val="99"/>
    <w:semiHidden/>
    <w:unhideWhenUsed/>
    <w:rsid w:val="002F507A"/>
    <w:pPr>
      <w:spacing w:after="120"/>
      <w:ind w:left="283"/>
    </w:pPr>
  </w:style>
  <w:style w:type="character" w:customStyle="1" w:styleId="BodyTextIndentChar">
    <w:name w:val="Body Text Indent Char"/>
    <w:basedOn w:val="DefaultParagraphFont"/>
    <w:link w:val="BodyTextIndent"/>
    <w:uiPriority w:val="99"/>
    <w:semiHidden/>
    <w:rsid w:val="002F507A"/>
  </w:style>
  <w:style w:type="paragraph" w:styleId="MacroText">
    <w:name w:val="macro"/>
    <w:link w:val="MacroTextChar"/>
    <w:uiPriority w:val="99"/>
    <w:semiHidden/>
    <w:unhideWhenUsed/>
    <w:rsid w:val="002A5DE5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after="0"/>
    </w:pPr>
    <w:rPr>
      <w:rFonts w:ascii="Muli" w:hAnsi="Muli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semiHidden/>
    <w:rsid w:val="002A5DE5"/>
    <w:rPr>
      <w:rFonts w:ascii="Muli" w:hAnsi="Muli"/>
      <w:sz w:val="20"/>
      <w:szCs w:val="20"/>
    </w:rPr>
  </w:style>
  <w:style w:type="paragraph" w:styleId="PlainText">
    <w:name w:val="Plain Text"/>
    <w:basedOn w:val="Normal"/>
    <w:link w:val="PlainTextChar"/>
    <w:uiPriority w:val="99"/>
    <w:semiHidden/>
    <w:unhideWhenUsed/>
    <w:rsid w:val="002A5DE5"/>
    <w:pPr>
      <w:spacing w:after="0" w:line="240" w:lineRule="auto"/>
    </w:pPr>
    <w:rPr>
      <w:rFonts w:ascii="Muli" w:hAnsi="Muli"/>
      <w:sz w:val="21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semiHidden/>
    <w:rsid w:val="002A5DE5"/>
    <w:rPr>
      <w:rFonts w:ascii="Muli" w:hAnsi="Muli"/>
      <w:sz w:val="21"/>
      <w:szCs w:val="21"/>
    </w:rPr>
  </w:style>
  <w:style w:type="paragraph" w:styleId="EnvelopeReturn">
    <w:name w:val="envelope return"/>
    <w:basedOn w:val="Normal"/>
    <w:uiPriority w:val="99"/>
    <w:semiHidden/>
    <w:unhideWhenUsed/>
    <w:rsid w:val="002A5DE5"/>
    <w:pPr>
      <w:spacing w:after="0" w:line="240" w:lineRule="auto"/>
    </w:pPr>
    <w:rPr>
      <w:rFonts w:asciiTheme="majorHAnsi" w:eastAsiaTheme="majorEastAsia" w:hAnsiTheme="majorHAnsi" w:cstheme="majorBidi"/>
      <w:color w:val="282D41" w:themeColor="accent2" w:themeShade="BF"/>
      <w:sz w:val="20"/>
      <w:szCs w:val="20"/>
    </w:rPr>
  </w:style>
  <w:style w:type="paragraph" w:styleId="NormalWeb">
    <w:name w:val="Normal (Web)"/>
    <w:basedOn w:val="Normal"/>
    <w:uiPriority w:val="99"/>
    <w:semiHidden/>
    <w:unhideWhenUsed/>
    <w:rsid w:val="002A5DE5"/>
    <w:rPr>
      <w:rFonts w:ascii="Muli" w:hAnsi="Muli" w:cs="Times New Roman"/>
      <w:szCs w:val="24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2A5DE5"/>
    <w:pPr>
      <w:spacing w:after="0" w:line="240" w:lineRule="auto"/>
    </w:pPr>
    <w:rPr>
      <w:rFonts w:ascii="Muli" w:hAnsi="Muli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2A5DE5"/>
    <w:rPr>
      <w:rFonts w:ascii="Muli" w:hAnsi="Muli"/>
      <w:sz w:val="20"/>
      <w:szCs w:val="20"/>
    </w:rPr>
  </w:style>
  <w:style w:type="paragraph" w:styleId="EnvelopeAddress">
    <w:name w:val="envelope address"/>
    <w:basedOn w:val="Normal"/>
    <w:uiPriority w:val="99"/>
    <w:semiHidden/>
    <w:unhideWhenUsed/>
    <w:rsid w:val="00C94EB3"/>
    <w:pPr>
      <w:framePr w:w="7920" w:h="1980" w:hRule="exact" w:hSpace="141" w:wrap="auto" w:hAnchor="page" w:xAlign="center" w:yAlign="bottom"/>
      <w:spacing w:after="0" w:line="240" w:lineRule="auto"/>
      <w:ind w:left="2880"/>
    </w:pPr>
    <w:rPr>
      <w:rFonts w:asciiTheme="majorHAnsi" w:eastAsiaTheme="majorEastAsia" w:hAnsiTheme="majorHAnsi" w:cstheme="majorBidi"/>
      <w:szCs w:val="24"/>
    </w:rPr>
  </w:style>
  <w:style w:type="paragraph" w:styleId="TOAHeading">
    <w:name w:val="toa heading"/>
    <w:basedOn w:val="Normal"/>
    <w:next w:val="Normal"/>
    <w:uiPriority w:val="99"/>
    <w:semiHidden/>
    <w:unhideWhenUsed/>
    <w:rsid w:val="00C94EB3"/>
    <w:rPr>
      <w:rFonts w:asciiTheme="majorHAnsi" w:eastAsiaTheme="majorEastAsia" w:hAnsiTheme="majorHAnsi" w:cstheme="majorBidi"/>
      <w:b/>
      <w:bCs/>
      <w:szCs w:val="24"/>
    </w:rPr>
  </w:style>
  <w:style w:type="paragraph" w:styleId="ListNumber">
    <w:name w:val="List Number"/>
    <w:basedOn w:val="Normal"/>
    <w:uiPriority w:val="99"/>
    <w:semiHidden/>
    <w:unhideWhenUsed/>
    <w:rsid w:val="00C94EB3"/>
    <w:pPr>
      <w:numPr>
        <w:numId w:val="1"/>
      </w:numPr>
      <w:contextualSpacing/>
    </w:pPr>
  </w:style>
  <w:style w:type="paragraph" w:styleId="Index1">
    <w:name w:val="index 1"/>
    <w:basedOn w:val="Normal"/>
    <w:next w:val="Normal"/>
    <w:autoRedefine/>
    <w:uiPriority w:val="99"/>
    <w:semiHidden/>
    <w:unhideWhenUsed/>
    <w:rsid w:val="00C15E34"/>
    <w:pPr>
      <w:spacing w:after="0" w:line="240" w:lineRule="auto"/>
      <w:ind w:left="220" w:hanging="220"/>
    </w:pPr>
  </w:style>
  <w:style w:type="paragraph" w:styleId="IndexHeading">
    <w:name w:val="index heading"/>
    <w:basedOn w:val="Normal"/>
    <w:next w:val="Index1"/>
    <w:uiPriority w:val="99"/>
    <w:semiHidden/>
    <w:unhideWhenUsed/>
    <w:rsid w:val="00C15E34"/>
    <w:rPr>
      <w:rFonts w:asciiTheme="majorHAnsi" w:eastAsiaTheme="majorEastAsia" w:hAnsiTheme="majorHAnsi" w:cstheme="majorBidi"/>
      <w:b/>
      <w:bCs/>
    </w:rPr>
  </w:style>
  <w:style w:type="paragraph" w:customStyle="1" w:styleId="Portada-Fecha">
    <w:name w:val="Portada - Fecha"/>
    <w:autoRedefine/>
    <w:rsid w:val="00AA11A9"/>
    <w:pPr>
      <w:spacing w:before="240"/>
    </w:pPr>
    <w:rPr>
      <w:rFonts w:ascii="Montserrat" w:hAnsi="Montserrat"/>
      <w:noProof/>
      <w:color w:val="FFFFFF" w:themeColor="background1"/>
      <w:sz w:val="24"/>
      <w:szCs w:val="72"/>
      <w:lang w:eastAsia="es-ES"/>
    </w:rPr>
  </w:style>
  <w:style w:type="paragraph" w:styleId="Footer">
    <w:name w:val="footer"/>
    <w:basedOn w:val="Normal"/>
    <w:link w:val="FooterChar"/>
    <w:uiPriority w:val="99"/>
    <w:unhideWhenUsed/>
    <w:rsid w:val="007B0A71"/>
    <w:pPr>
      <w:tabs>
        <w:tab w:val="center" w:pos="4252"/>
        <w:tab w:val="right" w:pos="8504"/>
      </w:tabs>
      <w:spacing w:before="0"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B0A71"/>
    <w:rPr>
      <w:sz w:val="24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06003"/>
    <w:rPr>
      <w:rFonts w:asciiTheme="majorHAnsi" w:eastAsiaTheme="majorEastAsia" w:hAnsiTheme="majorHAnsi" w:cstheme="majorBidi"/>
      <w:color w:val="EE7373" w:themeColor="text1" w:themeTint="D8"/>
      <w:sz w:val="21"/>
      <w:szCs w:val="21"/>
    </w:rPr>
  </w:style>
  <w:style w:type="paragraph" w:customStyle="1" w:styleId="Prrafodelistadestacado">
    <w:name w:val="Párrafo de lista destacado"/>
    <w:basedOn w:val="ListParagraph"/>
    <w:qFormat/>
    <w:rsid w:val="002C106D"/>
    <w:pPr>
      <w:numPr>
        <w:numId w:val="3"/>
      </w:numPr>
    </w:pPr>
    <w:rPr>
      <w:color w:val="D91A1A" w:themeColor="text1" w:themeShade="BF"/>
    </w:rPr>
  </w:style>
  <w:style w:type="table" w:styleId="LightShading-Accent3">
    <w:name w:val="Light Shading Accent 3"/>
    <w:basedOn w:val="TableNormal"/>
    <w:uiPriority w:val="60"/>
    <w:rsid w:val="00465594"/>
    <w:pPr>
      <w:spacing w:after="0" w:line="240" w:lineRule="auto"/>
    </w:pPr>
    <w:rPr>
      <w:color w:val="EA5D5D" w:themeColor="accent3" w:themeShade="BF"/>
    </w:rPr>
    <w:tblPr>
      <w:tblStyleRowBandSize w:val="1"/>
      <w:tblStyleColBandSize w:val="1"/>
      <w:tblBorders>
        <w:top w:val="single" w:sz="8" w:space="0" w:color="F7BFBF" w:themeColor="accent3"/>
        <w:bottom w:val="single" w:sz="8" w:space="0" w:color="F7BFBF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BFBF" w:themeColor="accent3"/>
          <w:left w:val="nil"/>
          <w:bottom w:val="single" w:sz="8" w:space="0" w:color="F7BFBF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BFBF" w:themeColor="accent3"/>
          <w:left w:val="nil"/>
          <w:bottom w:val="single" w:sz="8" w:space="0" w:color="F7BFBF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FEF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FEF" w:themeFill="accent3" w:themeFillTint="3F"/>
      </w:tcPr>
    </w:tblStylePr>
  </w:style>
  <w:style w:type="table" w:customStyle="1" w:styleId="Sombreadoclaro-nfasis11">
    <w:name w:val="Sombreado claro - Énfasis 11"/>
    <w:basedOn w:val="TableNormal"/>
    <w:uiPriority w:val="60"/>
    <w:rsid w:val="00514B76"/>
    <w:pPr>
      <w:spacing w:after="0" w:line="240" w:lineRule="auto"/>
    </w:pPr>
    <w:rPr>
      <w:color w:val="D91A1A" w:themeColor="accent1" w:themeShade="BF"/>
    </w:rPr>
    <w:tblPr>
      <w:tblStyleRowBandSize w:val="1"/>
      <w:tblStyleColBandSize w:val="1"/>
      <w:tblBorders>
        <w:top w:val="single" w:sz="8" w:space="0" w:color="EB5B5B" w:themeColor="accent1"/>
        <w:bottom w:val="single" w:sz="8" w:space="0" w:color="EB5B5B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B5B5B" w:themeColor="accent1"/>
          <w:left w:val="nil"/>
          <w:bottom w:val="single" w:sz="8" w:space="0" w:color="EB5B5B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B5B5B" w:themeColor="accent1"/>
          <w:left w:val="nil"/>
          <w:bottom w:val="single" w:sz="8" w:space="0" w:color="EB5B5B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6D6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AD6D6" w:themeFill="accent1" w:themeFillTint="3F"/>
      </w:tcPr>
    </w:tblStylePr>
  </w:style>
  <w:style w:type="table" w:customStyle="1" w:styleId="izertis2">
    <w:name w:val="izertis 2"/>
    <w:basedOn w:val="TableNormal"/>
    <w:uiPriority w:val="99"/>
    <w:qFormat/>
    <w:rsid w:val="00F5684C"/>
    <w:pPr>
      <w:spacing w:after="0" w:line="240" w:lineRule="auto"/>
    </w:pPr>
    <w:rPr>
      <w:color w:val="EB5B5B" w:themeColor="text1"/>
      <w:sz w:val="20"/>
    </w:rPr>
    <w:tblPr>
      <w:tblBorders>
        <w:top w:val="single" w:sz="8" w:space="0" w:color="EB5B5B" w:themeColor="text1"/>
        <w:bottom w:val="single" w:sz="8" w:space="0" w:color="EB5B5B" w:themeColor="text1"/>
        <w:insideH w:val="single" w:sz="8" w:space="0" w:color="EB5B5B" w:themeColor="text1"/>
      </w:tblBorders>
    </w:tblPr>
  </w:style>
  <w:style w:type="table" w:styleId="LightList">
    <w:name w:val="Light List"/>
    <w:basedOn w:val="TableNormal"/>
    <w:uiPriority w:val="61"/>
    <w:rsid w:val="00750EA2"/>
    <w:pPr>
      <w:spacing w:after="0" w:line="240" w:lineRule="auto"/>
    </w:pPr>
    <w:tblPr>
      <w:tblStyleRowBandSize w:val="1"/>
      <w:tblStyleColBandSize w:val="1"/>
      <w:tblBorders>
        <w:top w:val="single" w:sz="8" w:space="0" w:color="EB5B5B" w:themeColor="text1"/>
        <w:left w:val="single" w:sz="8" w:space="0" w:color="EB5B5B" w:themeColor="text1"/>
        <w:bottom w:val="single" w:sz="8" w:space="0" w:color="EB5B5B" w:themeColor="text1"/>
        <w:right w:val="single" w:sz="8" w:space="0" w:color="EB5B5B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EB5B5B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EB5B5B" w:themeColor="text1"/>
          <w:left w:val="single" w:sz="8" w:space="0" w:color="EB5B5B" w:themeColor="text1"/>
          <w:bottom w:val="single" w:sz="8" w:space="0" w:color="EB5B5B" w:themeColor="text1"/>
          <w:right w:val="single" w:sz="8" w:space="0" w:color="EB5B5B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EB5B5B" w:themeColor="text1"/>
          <w:left w:val="single" w:sz="8" w:space="0" w:color="EB5B5B" w:themeColor="text1"/>
          <w:bottom w:val="single" w:sz="8" w:space="0" w:color="EB5B5B" w:themeColor="text1"/>
          <w:right w:val="single" w:sz="8" w:space="0" w:color="EB5B5B" w:themeColor="text1"/>
        </w:tcBorders>
      </w:tcPr>
    </w:tblStylePr>
    <w:tblStylePr w:type="band1Horz">
      <w:tblPr/>
      <w:tcPr>
        <w:tcBorders>
          <w:top w:val="single" w:sz="8" w:space="0" w:color="EB5B5B" w:themeColor="text1"/>
          <w:left w:val="single" w:sz="8" w:space="0" w:color="EB5B5B" w:themeColor="text1"/>
          <w:bottom w:val="single" w:sz="8" w:space="0" w:color="EB5B5B" w:themeColor="text1"/>
          <w:right w:val="single" w:sz="8" w:space="0" w:color="EB5B5B" w:themeColor="text1"/>
        </w:tcBorders>
      </w:tcPr>
    </w:tblStylePr>
  </w:style>
  <w:style w:type="paragraph" w:customStyle="1" w:styleId="TablaEncabezado">
    <w:name w:val="Tabla / Encabezado"/>
    <w:basedOn w:val="Normal"/>
    <w:rsid w:val="00750EA2"/>
    <w:pPr>
      <w:spacing w:line="240" w:lineRule="auto"/>
      <w:jc w:val="center"/>
    </w:pPr>
    <w:rPr>
      <w:rFonts w:ascii="Montserrat BOLD" w:hAnsi="Montserrat BOLD"/>
      <w:color w:val="FFFFFF" w:themeColor="background1"/>
      <w:sz w:val="16"/>
    </w:rPr>
  </w:style>
  <w:style w:type="paragraph" w:customStyle="1" w:styleId="TablaDatos">
    <w:name w:val="Tabla / Datos"/>
    <w:basedOn w:val="Normal"/>
    <w:rsid w:val="00750EA2"/>
    <w:pPr>
      <w:spacing w:after="0"/>
      <w:jc w:val="center"/>
    </w:pPr>
    <w:rPr>
      <w:color w:val="363D58" w:themeColor="accent2"/>
      <w:sz w:val="20"/>
    </w:rPr>
  </w:style>
  <w:style w:type="table" w:styleId="MediumShading1">
    <w:name w:val="Medium Shading 1"/>
    <w:basedOn w:val="TableNormal"/>
    <w:uiPriority w:val="63"/>
    <w:rsid w:val="00750EA2"/>
    <w:pPr>
      <w:spacing w:after="0" w:line="240" w:lineRule="auto"/>
    </w:pPr>
    <w:tblPr>
      <w:tblStyleRowBandSize w:val="1"/>
      <w:tblStyleColBandSize w:val="1"/>
      <w:tblBorders>
        <w:top w:val="single" w:sz="8" w:space="0" w:color="F08484" w:themeColor="text1" w:themeTint="BF"/>
        <w:left w:val="single" w:sz="8" w:space="0" w:color="F08484" w:themeColor="text1" w:themeTint="BF"/>
        <w:bottom w:val="single" w:sz="8" w:space="0" w:color="F08484" w:themeColor="text1" w:themeTint="BF"/>
        <w:right w:val="single" w:sz="8" w:space="0" w:color="F08484" w:themeColor="text1" w:themeTint="BF"/>
        <w:insideH w:val="single" w:sz="8" w:space="0" w:color="F08484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08484" w:themeColor="text1" w:themeTint="BF"/>
          <w:left w:val="single" w:sz="8" w:space="0" w:color="F08484" w:themeColor="text1" w:themeTint="BF"/>
          <w:bottom w:val="single" w:sz="8" w:space="0" w:color="F08484" w:themeColor="text1" w:themeTint="BF"/>
          <w:right w:val="single" w:sz="8" w:space="0" w:color="F08484" w:themeColor="text1" w:themeTint="BF"/>
          <w:insideH w:val="nil"/>
          <w:insideV w:val="nil"/>
        </w:tcBorders>
        <w:shd w:val="clear" w:color="auto" w:fill="EB5B5B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08484" w:themeColor="text1" w:themeTint="BF"/>
          <w:left w:val="single" w:sz="8" w:space="0" w:color="F08484" w:themeColor="text1" w:themeTint="BF"/>
          <w:bottom w:val="single" w:sz="8" w:space="0" w:color="F08484" w:themeColor="text1" w:themeTint="BF"/>
          <w:right w:val="single" w:sz="8" w:space="0" w:color="F08484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D6D6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AD6D6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paragraph" w:styleId="TOCHeading">
    <w:name w:val="TOC Heading"/>
    <w:basedOn w:val="Heading1"/>
    <w:next w:val="Normal"/>
    <w:uiPriority w:val="39"/>
    <w:unhideWhenUsed/>
    <w:rsid w:val="001D2DF0"/>
    <w:pPr>
      <w:spacing w:before="480" w:line="276" w:lineRule="auto"/>
      <w:outlineLvl w:val="9"/>
    </w:pPr>
    <w:rPr>
      <w:rFonts w:asciiTheme="majorHAnsi" w:hAnsiTheme="majorHAnsi"/>
      <w:caps w:val="0"/>
      <w:color w:val="D91A1A" w:themeColor="accent1" w:themeShade="BF"/>
      <w:lang w:eastAsia="es-ES"/>
    </w:rPr>
  </w:style>
  <w:style w:type="character" w:customStyle="1" w:styleId="ListParagraphChar">
    <w:name w:val="List Paragraph Char"/>
    <w:aliases w:val="Iz - Párrafo de lista Char"/>
    <w:basedOn w:val="DefaultParagraphFont"/>
    <w:link w:val="ListParagraph"/>
    <w:uiPriority w:val="34"/>
    <w:rsid w:val="0046045B"/>
    <w:rPr>
      <w:color w:val="323030" w:themeColor="accent5" w:themeShade="BF"/>
      <w:sz w:val="24"/>
      <w:lang w:val="en-US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B0857"/>
    <w:rPr>
      <w:rFonts w:asciiTheme="majorHAnsi" w:eastAsiaTheme="majorEastAsia" w:hAnsiTheme="majorHAnsi" w:cstheme="majorBidi"/>
      <w:i/>
      <w:iCs/>
      <w:color w:val="EE7373" w:themeColor="text1" w:themeTint="D8"/>
      <w:sz w:val="21"/>
      <w:szCs w:val="21"/>
    </w:rPr>
  </w:style>
  <w:style w:type="character" w:styleId="PlaceholderText">
    <w:name w:val="Placeholder Text"/>
    <w:basedOn w:val="DefaultParagraphFont"/>
    <w:uiPriority w:val="99"/>
    <w:semiHidden/>
    <w:rsid w:val="00E47DAA"/>
    <w:rPr>
      <w:color w:val="808080"/>
    </w:rPr>
  </w:style>
  <w:style w:type="table" w:styleId="GridTable1Light">
    <w:name w:val="Grid Table 1 Light"/>
    <w:basedOn w:val="TableNormal"/>
    <w:uiPriority w:val="46"/>
    <w:rsid w:val="00E47DAA"/>
    <w:pPr>
      <w:spacing w:after="0" w:line="240" w:lineRule="auto"/>
    </w:pPr>
    <w:tblPr>
      <w:tblStyleRowBandSize w:val="1"/>
      <w:tblStyleColBandSize w:val="1"/>
      <w:tblBorders>
        <w:top w:val="single" w:sz="4" w:space="0" w:color="F7BDBD" w:themeColor="text1" w:themeTint="66"/>
        <w:left w:val="single" w:sz="4" w:space="0" w:color="F7BDBD" w:themeColor="text1" w:themeTint="66"/>
        <w:bottom w:val="single" w:sz="4" w:space="0" w:color="F7BDBD" w:themeColor="text1" w:themeTint="66"/>
        <w:right w:val="single" w:sz="4" w:space="0" w:color="F7BDBD" w:themeColor="text1" w:themeTint="66"/>
        <w:insideH w:val="single" w:sz="4" w:space="0" w:color="F7BDBD" w:themeColor="text1" w:themeTint="66"/>
        <w:insideV w:val="single" w:sz="4" w:space="0" w:color="F7BDBD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F39C9C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39C9C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NoSpacing">
    <w:name w:val="No Spacing"/>
    <w:uiPriority w:val="1"/>
    <w:qFormat/>
    <w:rsid w:val="00591D05"/>
    <w:pPr>
      <w:spacing w:after="0" w:line="240" w:lineRule="auto"/>
    </w:pPr>
    <w:rPr>
      <w:color w:val="323030" w:themeColor="accent5" w:themeShade="BF"/>
      <w:sz w:val="24"/>
    </w:rPr>
  </w:style>
  <w:style w:type="paragraph" w:styleId="Revision">
    <w:name w:val="Revision"/>
    <w:hidden/>
    <w:uiPriority w:val="99"/>
    <w:semiHidden/>
    <w:rsid w:val="003C2773"/>
    <w:pPr>
      <w:spacing w:after="0" w:line="240" w:lineRule="auto"/>
    </w:pPr>
    <w:rPr>
      <w:color w:val="323030" w:themeColor="accent5" w:themeShade="BF"/>
      <w:sz w:val="24"/>
    </w:rPr>
  </w:style>
  <w:style w:type="character" w:styleId="FollowedHyperlink">
    <w:name w:val="FollowedHyperlink"/>
    <w:basedOn w:val="DefaultParagraphFont"/>
    <w:uiPriority w:val="99"/>
    <w:semiHidden/>
    <w:unhideWhenUsed/>
    <w:rsid w:val="008B667E"/>
    <w:rPr>
      <w:color w:val="EB5B5B" w:themeColor="followedHyperlink"/>
      <w:u w:val="single"/>
    </w:rPr>
  </w:style>
  <w:style w:type="character" w:customStyle="1" w:styleId="Mencinsinresolver2">
    <w:name w:val="Mención sin resolver2"/>
    <w:basedOn w:val="DefaultParagraphFont"/>
    <w:uiPriority w:val="99"/>
    <w:semiHidden/>
    <w:unhideWhenUsed/>
    <w:rsid w:val="00CF5C9F"/>
    <w:rPr>
      <w:color w:val="605E5C"/>
      <w:shd w:val="clear" w:color="auto" w:fill="E1DFDD"/>
    </w:rPr>
  </w:style>
  <w:style w:type="character" w:customStyle="1" w:styleId="input-group-addon">
    <w:name w:val="input-group-addon"/>
    <w:basedOn w:val="DefaultParagraphFont"/>
    <w:rsid w:val="003736FC"/>
  </w:style>
  <w:style w:type="character" w:styleId="UnresolvedMention">
    <w:name w:val="Unresolved Mention"/>
    <w:basedOn w:val="DefaultParagraphFont"/>
    <w:uiPriority w:val="99"/>
    <w:semiHidden/>
    <w:unhideWhenUsed/>
    <w:rsid w:val="00FA67B1"/>
    <w:rPr>
      <w:color w:val="605E5C"/>
      <w:shd w:val="clear" w:color="auto" w:fill="E1DFDD"/>
    </w:rPr>
  </w:style>
  <w:style w:type="paragraph" w:styleId="Caption">
    <w:name w:val="caption"/>
    <w:basedOn w:val="Normal"/>
    <w:next w:val="Normal"/>
    <w:uiPriority w:val="35"/>
    <w:unhideWhenUsed/>
    <w:qFormat/>
    <w:rsid w:val="000C1FEA"/>
    <w:pPr>
      <w:spacing w:before="0" w:line="240" w:lineRule="auto"/>
    </w:pPr>
    <w:rPr>
      <w:i/>
      <w:iCs/>
      <w:color w:val="EB5B5B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2001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4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60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79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01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74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117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431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0610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105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40332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048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98395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463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89220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443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907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887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035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89441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048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96448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567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53529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17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49948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729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049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91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38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17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73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4667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602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25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85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33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20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81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11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98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015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60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47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99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2979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384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15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65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0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53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55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84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48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282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2017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427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11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0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33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16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50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41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45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60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08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35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58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76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46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96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57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71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1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06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8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42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2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0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09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70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97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1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95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8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87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55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91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04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07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74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04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2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269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9273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959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937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026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211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074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7560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835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59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50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53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21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48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94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80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32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02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43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8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90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4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91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03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7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42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78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07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3998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426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812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3942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031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966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197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494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073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956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225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022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3752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309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79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91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92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03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76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83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27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07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74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44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00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02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95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84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25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92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26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05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33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78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76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66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91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42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43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8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44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83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54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77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27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57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43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62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15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1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3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86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09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75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43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5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76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43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58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64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01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86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09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61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92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74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08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9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34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57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34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34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47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45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39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08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07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23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04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65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65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8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39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68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09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67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22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30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88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89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93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11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01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79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58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0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79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39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77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75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62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0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31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31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05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44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05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83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88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79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43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40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5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01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21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57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5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95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30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09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46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58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2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98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79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42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91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69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89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22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39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53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34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78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20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69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67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05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64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70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24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8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00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94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9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8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1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0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16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51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78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64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63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22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63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79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20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61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69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47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51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5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85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35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92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33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38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37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90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1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27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15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01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13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1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49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9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50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59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64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06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70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76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46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1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07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83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00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10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00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90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5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60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46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49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63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05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1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14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80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67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06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77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73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67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07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93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03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86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74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55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02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36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35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10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4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59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1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7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8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12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93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14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43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12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56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76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1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77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44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72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17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41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50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26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47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6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47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27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79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5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01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3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26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19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31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44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33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34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1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73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72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82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91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47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45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28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24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34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6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03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1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02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70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07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56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11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81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72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05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42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98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89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79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09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82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16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32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64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34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01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20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10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43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62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36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03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81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85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2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96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71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1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50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863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52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43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90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18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12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34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46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40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97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93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7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04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21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50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27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67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04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27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53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82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63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58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6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23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1146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758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407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530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536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319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27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80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8461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578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812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870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5613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122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49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4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7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37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88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5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0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4453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102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900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011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009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902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683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440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469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239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332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3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574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57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99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07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47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0670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8482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555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54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32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23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94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05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69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41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30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98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70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93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68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86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23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7388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208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7192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177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92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53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84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70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4741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903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9880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801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00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12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58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15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5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89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2817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6904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469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97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54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5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87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9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99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90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28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88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54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16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22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33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25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95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72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75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2774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473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951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272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470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0625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358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257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3419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647902">
              <w:marLeft w:val="-240"/>
              <w:marRight w:val="-12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2193464">
                  <w:marLeft w:val="0"/>
                  <w:marRight w:val="0"/>
                  <w:marTop w:val="0"/>
                  <w:marBottom w:val="6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61305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382560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432223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727876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37656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906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852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480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55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04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76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48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26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2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25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2224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073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5822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109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03302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10688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8815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71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2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50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22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39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66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08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22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27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55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54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93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8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14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40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35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52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63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48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88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09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58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97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9472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912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668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7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82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79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14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4322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423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853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439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833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525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244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145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344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845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609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771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546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113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277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4309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279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19828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54349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991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257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033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3622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49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13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8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36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0027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350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271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459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082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6602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541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47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42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69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3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35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14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3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35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15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76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40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57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06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53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4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58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1312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809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6022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523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81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83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04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8580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055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195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956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682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5522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63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91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8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42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1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99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34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86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83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14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71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96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34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11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7321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990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3127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927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62810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97553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066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299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8533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539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72492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101706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0545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92695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64468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531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78996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9815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34234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27114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fontTable" Target="fontTable.xml"/><Relationship Id="rId3" Type="http://schemas.openxmlformats.org/officeDocument/2006/relationships/customXml" Target="../customXml/item3.xml"/><Relationship Id="rId7" Type="http://schemas.openxmlformats.org/officeDocument/2006/relationships/settings" Target="settings.xml"/><Relationship Id="rId12" Type="http://schemas.openxmlformats.org/officeDocument/2006/relationships/header" Target="header1.xml"/><Relationship Id="rId2" Type="http://schemas.openxmlformats.org/officeDocument/2006/relationships/customXml" Target="../customXml/item2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yperlink" Target="http://www.izertis.com/" TargetMode="External"/><Relationship Id="rId5" Type="http://schemas.openxmlformats.org/officeDocument/2006/relationships/numbering" Target="numbering.xml"/><Relationship Id="rId10" Type="http://schemas.openxmlformats.org/officeDocument/2006/relationships/endnotes" Target="endnotes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smiyares\AppData\Local\Packages\Microsoft.SkypeApp_kzf8qxf38zg5c\LocalState\Downloads\Plantilla%2003.dotx" TargetMode="External"/></Relationships>
</file>

<file path=word/theme/theme1.xml><?xml version="1.0" encoding="utf-8"?>
<a:theme xmlns:a="http://schemas.openxmlformats.org/drawingml/2006/main" name="Tema de Office">
  <a:themeElements>
    <a:clrScheme name="izertis">
      <a:dk1>
        <a:srgbClr val="EB5B5B"/>
      </a:dk1>
      <a:lt1>
        <a:sysClr val="window" lastClr="FFFFFF"/>
      </a:lt1>
      <a:dk2>
        <a:srgbClr val="EB5B5B"/>
      </a:dk2>
      <a:lt2>
        <a:srgbClr val="FFFFFF"/>
      </a:lt2>
      <a:accent1>
        <a:srgbClr val="EB5B5B"/>
      </a:accent1>
      <a:accent2>
        <a:srgbClr val="363D58"/>
      </a:accent2>
      <a:accent3>
        <a:srgbClr val="F7BFBF"/>
      </a:accent3>
      <a:accent4>
        <a:srgbClr val="F29292"/>
      </a:accent4>
      <a:accent5>
        <a:srgbClr val="434040"/>
      </a:accent5>
      <a:accent6>
        <a:srgbClr val="F5C851"/>
      </a:accent6>
      <a:hlink>
        <a:srgbClr val="363D58"/>
      </a:hlink>
      <a:folHlink>
        <a:srgbClr val="EB5B5B"/>
      </a:folHlink>
    </a:clrScheme>
    <a:fontScheme name="izertis">
      <a:majorFont>
        <a:latin typeface="Montserrat ExtraBold"/>
        <a:ea typeface=""/>
        <a:cs typeface=""/>
      </a:majorFont>
      <a:minorFont>
        <a:latin typeface="Muli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8BAC5AA8FEE2B948AEAE12B8195C1136" ma:contentTypeVersion="0" ma:contentTypeDescription="Crear nuevo documento." ma:contentTypeScope="" ma:versionID="66bebf512e9a344d8a63f7bdb1c996a8">
  <xsd:schema xmlns:xsd="http://www.w3.org/2001/XMLSchema" xmlns:xs="http://www.w3.org/2001/XMLSchema" xmlns:p="http://schemas.microsoft.com/office/2006/metadata/properties" targetNamespace="http://schemas.microsoft.com/office/2006/metadata/properties" ma:root="true" ma:fieldsID="3f6edc329ff236629c56e3b879b320d0">
    <xsd:element name="properties">
      <xsd:complexType>
        <xsd:sequence>
          <xsd:element name="documentManagement">
            <xsd:complexType>
              <xsd:all/>
            </xsd:complexType>
          </xsd:element>
        </xsd:sequence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EB05CC37-A2F8-4F81-8BB0-0B570F4CEA55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9760E456-BA43-4AC4-9EFB-A650950B3AEA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3A661F29-0F20-4669-BA43-9922554EFB1B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EAAB2062-4509-4CC5-BD4E-DCA65978DC6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Plantilla 03.dotx</Template>
  <TotalTime>125</TotalTime>
  <Pages>16</Pages>
  <Words>2658</Words>
  <Characters>14623</Characters>
  <Application>Microsoft Office Word</Application>
  <DocSecurity>0</DocSecurity>
  <Lines>121</Lines>
  <Paragraphs>34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Título</vt:lpstr>
      </vt:variant>
      <vt:variant>
        <vt:i4>1</vt:i4>
      </vt:variant>
    </vt:vector>
  </HeadingPairs>
  <TitlesOfParts>
    <vt:vector size="2" baseType="lpstr">
      <vt:lpstr/>
      <vt:lpstr/>
    </vt:vector>
  </TitlesOfParts>
  <Company>SystemNet Computer</Company>
  <LinksUpToDate>false</LinksUpToDate>
  <CharactersWithSpaces>17247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Armando Masó</dc:creator>
  <cp:keywords/>
  <dc:description/>
  <cp:lastModifiedBy>Armando Masó</cp:lastModifiedBy>
  <cp:revision>36</cp:revision>
  <cp:lastPrinted>2020-12-22T13:57:00Z</cp:lastPrinted>
  <dcterms:created xsi:type="dcterms:W3CDTF">2024-10-10T15:25:00Z</dcterms:created>
  <dcterms:modified xsi:type="dcterms:W3CDTF">2024-10-11T04:33:00Z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0x0101008BAC5AA8FEE2B948AEAE12B8195C1136</vt:lpwstr>
  </property>
  <property fmtid="{D5CDD505-2E9C-101B-9397-08002B2CF9AE}" pid="3" name="_DocHome">
    <vt:i4>-1769398670</vt:i4>
  </property>
</Properties>
</file>