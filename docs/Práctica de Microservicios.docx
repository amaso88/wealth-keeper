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8DF1D7" w14:textId="0DE038AC" w:rsidR="00A743BA" w:rsidRPr="00F240E9" w:rsidRDefault="0060285E" w:rsidP="007B0292">
      <w:pPr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noProof/>
          <w:color w:val="EB5B5B" w:themeColor="accent1"/>
          <w:lang w:val="en-GB"/>
        </w:rPr>
        <mc:AlternateContent>
          <mc:Choice Requires="wps">
            <w:drawing>
              <wp:anchor distT="0" distB="0" distL="114300" distR="114300" simplePos="0" relativeHeight="251344895" behindDoc="1" locked="0" layoutInCell="1" allowOverlap="1" wp14:anchorId="4A7FFB72" wp14:editId="4AC221C5">
                <wp:simplePos x="0" y="0"/>
                <wp:positionH relativeFrom="column">
                  <wp:posOffset>-819785</wp:posOffset>
                </wp:positionH>
                <wp:positionV relativeFrom="paragraph">
                  <wp:posOffset>-912164</wp:posOffset>
                </wp:positionV>
                <wp:extent cx="7567448" cy="10862442"/>
                <wp:effectExtent l="0" t="0" r="14605" b="15240"/>
                <wp:wrapNone/>
                <wp:docPr id="210771217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48" cy="10862442"/>
                        </a:xfrm>
                        <a:prstGeom prst="rect">
                          <a:avLst/>
                        </a:prstGeom>
                        <a:solidFill>
                          <a:srgbClr val="9ED1DA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98C76" id="Rectangle 6" o:spid="_x0000_s1026" style="position:absolute;margin-left:-64.55pt;margin-top:-71.8pt;width:595.85pt;height:855.3pt;z-index:-2519715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" fillcolor="#9ed1da" strokecolor="#2b0505 [484]" strokeweight="2pt"/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04"/>
      </w:tblGrid>
      <w:tr w:rsidR="00A743BA" w:rsidRPr="006058DC" w14:paraId="3162295B" w14:textId="77777777" w:rsidTr="00A743BA">
        <w:tc>
          <w:tcPr>
            <w:tcW w:w="9204" w:type="dxa"/>
          </w:tcPr>
          <w:p w14:paraId="3A525799" w14:textId="76D39796" w:rsidR="00DA4945" w:rsidRPr="0060285E" w:rsidRDefault="00FE481A" w:rsidP="00120155">
            <w:pPr>
              <w:spacing w:before="0" w:line="276" w:lineRule="auto"/>
              <w:jc w:val="center"/>
              <w:rPr>
                <w:rFonts w:ascii="Montserrat ExtraBold" w:eastAsiaTheme="majorEastAsia" w:hAnsi="Montserrat ExtraBold" w:cstheme="majorBidi"/>
                <w:b/>
                <w:bCs/>
                <w:caps/>
                <w:color w:val="006DA6"/>
                <w:sz w:val="60"/>
                <w:szCs w:val="60"/>
              </w:rPr>
            </w:pPr>
            <w:r>
              <w:rPr>
                <w:rFonts w:ascii="Montserrat ExtraBold" w:eastAsiaTheme="majorEastAsia" w:hAnsi="Montserrat ExtraBold" w:cstheme="majorBidi"/>
                <w:b/>
                <w:bCs/>
                <w:caps/>
                <w:color w:val="006DA6"/>
                <w:sz w:val="60"/>
                <w:szCs w:val="60"/>
              </w:rPr>
              <w:t>Práctica microservicios</w:t>
            </w:r>
          </w:p>
          <w:p w14:paraId="641FC1FE" w14:textId="1D5FE295" w:rsidR="00A743BA" w:rsidRPr="0029407B" w:rsidRDefault="00A743BA" w:rsidP="007B0292">
            <w:pPr>
              <w:spacing w:before="0" w:line="276" w:lineRule="auto"/>
              <w:rPr>
                <w:b/>
                <w:color w:val="EB5B5B" w:themeColor="accent1"/>
              </w:rPr>
            </w:pPr>
          </w:p>
        </w:tc>
      </w:tr>
      <w:tr w:rsidR="00A743BA" w:rsidRPr="006058DC" w14:paraId="7EC833D4" w14:textId="77777777" w:rsidTr="00A743BA">
        <w:tc>
          <w:tcPr>
            <w:tcW w:w="9204" w:type="dxa"/>
          </w:tcPr>
          <w:p w14:paraId="366293AD" w14:textId="3D6F0CCA" w:rsidR="00A743BA" w:rsidRPr="0029407B" w:rsidRDefault="00A743BA" w:rsidP="007B0292">
            <w:pPr>
              <w:spacing w:before="0"/>
              <w:rPr>
                <w:b/>
                <w:color w:val="EB5B5B" w:themeColor="accent1"/>
              </w:rPr>
            </w:pPr>
          </w:p>
        </w:tc>
      </w:tr>
      <w:tr w:rsidR="00A743BA" w:rsidRPr="00F240E9" w14:paraId="2A4950AB" w14:textId="77777777" w:rsidTr="00A743BA">
        <w:tc>
          <w:tcPr>
            <w:tcW w:w="9204" w:type="dxa"/>
          </w:tcPr>
          <w:p w14:paraId="61794001" w14:textId="7095110A" w:rsidR="00A743BA" w:rsidRPr="0060285E" w:rsidRDefault="00FE481A" w:rsidP="006058DC">
            <w:pPr>
              <w:spacing w:before="0"/>
              <w:jc w:val="center"/>
              <w:rPr>
                <w:rFonts w:ascii="Montserrat" w:hAnsi="Montserrat"/>
                <w:b/>
                <w:color w:val="FFFFFF" w:themeColor="background1"/>
                <w:sz w:val="44"/>
                <w:szCs w:val="44"/>
                <w:lang w:val="en-GB"/>
              </w:rPr>
            </w:pPr>
            <w:r>
              <w:rPr>
                <w:rFonts w:ascii="Montserrat" w:hAnsi="Montserrat"/>
                <w:b/>
                <w:color w:val="FFFFFF" w:themeColor="background1"/>
                <w:sz w:val="44"/>
                <w:szCs w:val="44"/>
                <w:lang w:val="en-GB"/>
              </w:rPr>
              <w:t>Spring Boot</w:t>
            </w:r>
          </w:p>
          <w:p w14:paraId="0399471A" w14:textId="095C63EE" w:rsidR="00A743BA" w:rsidRPr="00F240E9" w:rsidRDefault="00A743BA" w:rsidP="007B0292">
            <w:pPr>
              <w:spacing w:before="0" w:line="276" w:lineRule="auto"/>
              <w:rPr>
                <w:b/>
                <w:color w:val="EB5B5B" w:themeColor="accent1"/>
                <w:lang w:val="en-GB"/>
              </w:rPr>
            </w:pPr>
          </w:p>
        </w:tc>
      </w:tr>
      <w:tr w:rsidR="00A743BA" w:rsidRPr="00F240E9" w14:paraId="2C9CEF46" w14:textId="77777777" w:rsidTr="00A743BA">
        <w:tc>
          <w:tcPr>
            <w:tcW w:w="9204" w:type="dxa"/>
          </w:tcPr>
          <w:p w14:paraId="59A867A4" w14:textId="5ADF63AC" w:rsidR="00A743BA" w:rsidRPr="00F240E9" w:rsidRDefault="00A743BA" w:rsidP="007B0292">
            <w:pPr>
              <w:spacing w:before="0" w:line="276" w:lineRule="auto"/>
              <w:rPr>
                <w:b/>
                <w:color w:val="EB5B5B" w:themeColor="accent1"/>
                <w:lang w:val="en-GB"/>
              </w:rPr>
            </w:pPr>
          </w:p>
        </w:tc>
      </w:tr>
    </w:tbl>
    <w:p w14:paraId="1B940B1A" w14:textId="494B6547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97AA08A" w14:textId="114E22BC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06D9B89" w14:textId="526A283F" w:rsidR="00A743BA" w:rsidRPr="00F240E9" w:rsidRDefault="0060285E" w:rsidP="0060285E">
      <w:pPr>
        <w:tabs>
          <w:tab w:val="left" w:pos="3285"/>
          <w:tab w:val="left" w:pos="8565"/>
        </w:tabs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color w:val="EB5B5B" w:themeColor="accent1"/>
          <w:lang w:val="en-GB"/>
        </w:rPr>
        <w:tab/>
      </w:r>
      <w:r>
        <w:rPr>
          <w:b/>
          <w:color w:val="EB5B5B" w:themeColor="accent1"/>
          <w:lang w:val="en-GB"/>
        </w:rPr>
        <w:tab/>
      </w:r>
    </w:p>
    <w:p w14:paraId="57F4A299" w14:textId="77777777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5F0E9A87" w14:textId="2CDDD0DF" w:rsidR="00A743BA" w:rsidRPr="00F240E9" w:rsidRDefault="0060285E" w:rsidP="0060285E">
      <w:pPr>
        <w:tabs>
          <w:tab w:val="left" w:pos="5520"/>
        </w:tabs>
        <w:spacing w:before="0" w:line="276" w:lineRule="auto"/>
        <w:rPr>
          <w:b/>
          <w:color w:val="EB5B5B" w:themeColor="accent1"/>
          <w:lang w:val="en-GB"/>
        </w:rPr>
      </w:pPr>
      <w:r>
        <w:rPr>
          <w:b/>
          <w:color w:val="EB5B5B" w:themeColor="accent1"/>
          <w:lang w:val="en-GB"/>
        </w:rPr>
        <w:tab/>
      </w:r>
    </w:p>
    <w:p w14:paraId="4E4B09CE" w14:textId="797F791E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2FC3F8BB" w14:textId="06AA0009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0C29F00F" w14:textId="614BA2A9" w:rsidR="00A743BA" w:rsidRPr="00F240E9" w:rsidRDefault="00A743BA" w:rsidP="007B0292">
      <w:pPr>
        <w:spacing w:before="0" w:line="276" w:lineRule="auto"/>
        <w:rPr>
          <w:b/>
          <w:color w:val="EB5B5B" w:themeColor="accent1"/>
          <w:lang w:val="en-GB"/>
        </w:rPr>
      </w:pPr>
    </w:p>
    <w:p w14:paraId="1146844B" w14:textId="1FFB6908" w:rsidR="00823806" w:rsidRDefault="00FE481A" w:rsidP="0046045B">
      <w:pPr>
        <w:pStyle w:val="Heading1"/>
        <w:numPr>
          <w:ilvl w:val="0"/>
          <w:numId w:val="60"/>
        </w:numPr>
      </w:pPr>
      <w:r w:rsidRPr="00FE481A">
        <w:lastRenderedPageBreak/>
        <w:t>Microservicio de Gestión de Usuarios</w:t>
      </w:r>
      <w:r w:rsidR="00E56BDF">
        <w:t xml:space="preserve"> y seguridad</w:t>
      </w:r>
      <w:r w:rsidRPr="00FE481A">
        <w:t xml:space="preserve"> (User Service)</w:t>
      </w:r>
      <w:r w:rsidR="00823806">
        <w:t>.</w:t>
      </w:r>
      <w:r w:rsidR="004F73C5">
        <w:t xml:space="preserve"> </w:t>
      </w:r>
      <w:r w:rsidR="004F73C5" w:rsidRPr="00F51243">
        <w:rPr>
          <w:color w:val="auto"/>
        </w:rPr>
        <w:t>(</w:t>
      </w:r>
      <w:r w:rsidR="00F51243">
        <w:rPr>
          <w:color w:val="auto"/>
        </w:rPr>
        <w:t>Yuri</w:t>
      </w:r>
      <w:r w:rsidR="004F73C5" w:rsidRPr="00F51243">
        <w:rPr>
          <w:color w:val="auto"/>
        </w:rPr>
        <w:t>)</w:t>
      </w:r>
    </w:p>
    <w:p w14:paraId="4D4D58DF" w14:textId="19607982" w:rsidR="00FE481A" w:rsidRDefault="00FE481A" w:rsidP="0046045B">
      <w:pPr>
        <w:ind w:firstLine="708"/>
      </w:pPr>
      <w:r w:rsidRPr="009D5ADE">
        <w:rPr>
          <w:b/>
          <w:bCs/>
        </w:rPr>
        <w:t>Responsabilidad:</w:t>
      </w:r>
      <w:r>
        <w:t xml:space="preserve"> Manejar el registro, autenticación y roles de los usuarios del</w:t>
      </w:r>
      <w:r w:rsidR="0046045B">
        <w:tab/>
      </w:r>
      <w:r>
        <w:t>sistema (administradores, usuarios regulares, etc.).</w:t>
      </w:r>
    </w:p>
    <w:p w14:paraId="7B2C2203" w14:textId="7093EF06" w:rsidR="0046045B" w:rsidRDefault="0046045B" w:rsidP="000118B0">
      <w:pPr>
        <w:spacing w:line="276" w:lineRule="auto"/>
        <w:ind w:firstLine="708"/>
      </w:pPr>
      <w:r w:rsidRPr="00016248">
        <w:rPr>
          <w:b/>
          <w:bCs/>
        </w:rPr>
        <w:t>Base de datos:</w:t>
      </w:r>
      <w:r>
        <w:t xml:space="preserve"> </w:t>
      </w:r>
      <w:proofErr w:type="spellStart"/>
      <w:r>
        <w:t>Postgres</w:t>
      </w:r>
      <w:proofErr w:type="spellEnd"/>
      <w:r>
        <w:t xml:space="preserve"> SQL</w:t>
      </w:r>
    </w:p>
    <w:p w14:paraId="2B5749BD" w14:textId="77777777" w:rsidR="00FE481A" w:rsidRPr="00FE481A" w:rsidRDefault="00FE481A" w:rsidP="000118B0">
      <w:pPr>
        <w:spacing w:line="276" w:lineRule="auto"/>
        <w:ind w:firstLine="708"/>
        <w:rPr>
          <w:b/>
          <w:bCs/>
        </w:rPr>
      </w:pPr>
      <w:r w:rsidRPr="000118B0">
        <w:rPr>
          <w:b/>
          <w:bCs/>
          <w:sz w:val="30"/>
          <w:szCs w:val="32"/>
        </w:rPr>
        <w:t>Funcionalidades</w:t>
      </w:r>
      <w:r w:rsidRPr="00FE481A">
        <w:rPr>
          <w:b/>
          <w:bCs/>
        </w:rPr>
        <w:t>:</w:t>
      </w:r>
    </w:p>
    <w:p w14:paraId="4EB4B29F" w14:textId="1E49F207" w:rsidR="00FE481A" w:rsidRPr="00320619" w:rsidRDefault="00320619" w:rsidP="00320619">
      <w:pPr>
        <w:ind w:firstLine="708"/>
        <w:rPr>
          <w:b/>
          <w:bCs/>
        </w:rPr>
      </w:pPr>
      <w:r w:rsidRPr="00320619">
        <w:rPr>
          <w:b/>
          <w:bCs/>
        </w:rPr>
        <w:t>Registro y Autenticación de Usuarios</w:t>
      </w:r>
    </w:p>
    <w:p w14:paraId="1B5BF815" w14:textId="77777777" w:rsidR="00320619" w:rsidRPr="00C758D2" w:rsidRDefault="00320619" w:rsidP="00320619">
      <w:pPr>
        <w:numPr>
          <w:ilvl w:val="0"/>
          <w:numId w:val="63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 xml:space="preserve">: Implementar </w:t>
      </w:r>
      <w:proofErr w:type="spellStart"/>
      <w:r w:rsidRPr="00C758D2">
        <w:t>endpoints</w:t>
      </w:r>
      <w:proofErr w:type="spellEnd"/>
      <w:r w:rsidRPr="00C758D2">
        <w:t xml:space="preserve"> para que los nuevos usuarios se registren en la plataforma, proporcionando su email, contraseña, y otros datos relevantes. La autenticación debe permitir que los usuarios ingresen a la aplicación validando sus credenciales (email y contraseña) y generando un token de acceso (como JWT).</w:t>
      </w:r>
    </w:p>
    <w:p w14:paraId="3248F155" w14:textId="77777777" w:rsidR="00320619" w:rsidRPr="00C758D2" w:rsidRDefault="00320619" w:rsidP="00320619">
      <w:pPr>
        <w:numPr>
          <w:ilvl w:val="0"/>
          <w:numId w:val="63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335F0A18" w14:textId="77777777" w:rsidR="00320619" w:rsidRPr="00AC7279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  <w:rPr>
          <w:lang w:val="es-ES"/>
        </w:rPr>
      </w:pPr>
      <w:r w:rsidRPr="00AC7279">
        <w:rPr>
          <w:lang w:val="es-ES"/>
        </w:rPr>
        <w:t xml:space="preserve">Crear un </w:t>
      </w:r>
      <w:proofErr w:type="spellStart"/>
      <w:r w:rsidRPr="00AC7279">
        <w:rPr>
          <w:lang w:val="es-ES"/>
        </w:rPr>
        <w:t>endpoint</w:t>
      </w:r>
      <w:proofErr w:type="spellEnd"/>
      <w:r w:rsidRPr="00AC7279">
        <w:rPr>
          <w:lang w:val="es-ES"/>
        </w:rPr>
        <w:t xml:space="preserve"> POST /</w:t>
      </w:r>
      <w:proofErr w:type="spellStart"/>
      <w:r w:rsidRPr="00AC7279">
        <w:rPr>
          <w:lang w:val="es-ES"/>
        </w:rPr>
        <w:t>users</w:t>
      </w:r>
      <w:proofErr w:type="spellEnd"/>
      <w:r w:rsidRPr="00AC7279">
        <w:rPr>
          <w:lang w:val="es-ES"/>
        </w:rPr>
        <w:t>/</w:t>
      </w:r>
      <w:proofErr w:type="spellStart"/>
      <w:r w:rsidRPr="00AC7279">
        <w:rPr>
          <w:lang w:val="es-ES"/>
        </w:rPr>
        <w:t>register</w:t>
      </w:r>
      <w:proofErr w:type="spellEnd"/>
      <w:r w:rsidRPr="00AC7279">
        <w:rPr>
          <w:lang w:val="es-ES"/>
        </w:rPr>
        <w:t xml:space="preserve"> que valide los datos de registro y almacene el nuevo usuario en la base de datos.</w:t>
      </w:r>
    </w:p>
    <w:p w14:paraId="601307BE" w14:textId="77777777" w:rsidR="00320619" w:rsidRPr="00AC7279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  <w:rPr>
          <w:lang w:val="es-ES"/>
        </w:rPr>
      </w:pPr>
      <w:r w:rsidRPr="00AC7279">
        <w:rPr>
          <w:lang w:val="es-ES"/>
        </w:rPr>
        <w:t xml:space="preserve">Crear un </w:t>
      </w:r>
      <w:proofErr w:type="spellStart"/>
      <w:r w:rsidRPr="00AC7279">
        <w:rPr>
          <w:lang w:val="es-ES"/>
        </w:rPr>
        <w:t>endpoint</w:t>
      </w:r>
      <w:proofErr w:type="spellEnd"/>
      <w:r w:rsidRPr="00AC7279">
        <w:rPr>
          <w:lang w:val="es-ES"/>
        </w:rPr>
        <w:t xml:space="preserve"> POST /</w:t>
      </w:r>
      <w:proofErr w:type="spellStart"/>
      <w:r w:rsidRPr="00AC7279">
        <w:rPr>
          <w:lang w:val="es-ES"/>
        </w:rPr>
        <w:t>users</w:t>
      </w:r>
      <w:proofErr w:type="spellEnd"/>
      <w:r w:rsidRPr="00AC7279">
        <w:rPr>
          <w:lang w:val="es-ES"/>
        </w:rPr>
        <w:t>/</w:t>
      </w:r>
      <w:proofErr w:type="spellStart"/>
      <w:r w:rsidRPr="00AC7279">
        <w:rPr>
          <w:lang w:val="es-ES"/>
        </w:rPr>
        <w:t>login</w:t>
      </w:r>
      <w:proofErr w:type="spellEnd"/>
      <w:r w:rsidRPr="00AC7279">
        <w:rPr>
          <w:lang w:val="es-ES"/>
        </w:rPr>
        <w:t xml:space="preserve"> para validar credenciales y generar un token JWT para autenticación.</w:t>
      </w:r>
    </w:p>
    <w:p w14:paraId="7E3A262C" w14:textId="39F42033" w:rsidR="00320619" w:rsidRPr="00AC7279" w:rsidRDefault="00320619" w:rsidP="00320619">
      <w:pPr>
        <w:pStyle w:val="ListParagraph"/>
        <w:numPr>
          <w:ilvl w:val="1"/>
          <w:numId w:val="63"/>
        </w:numPr>
        <w:spacing w:after="160" w:line="259" w:lineRule="auto"/>
        <w:jc w:val="left"/>
        <w:rPr>
          <w:lang w:val="es-ES"/>
        </w:rPr>
      </w:pPr>
      <w:r w:rsidRPr="00AC7279">
        <w:rPr>
          <w:lang w:val="es-ES"/>
        </w:rPr>
        <w:t xml:space="preserve">Asegurar que las contraseñas se guarden cifradas (ej. </w:t>
      </w:r>
      <w:proofErr w:type="spellStart"/>
      <w:r w:rsidRPr="00AC7279">
        <w:rPr>
          <w:lang w:val="es-ES"/>
        </w:rPr>
        <w:t>bcrypt</w:t>
      </w:r>
      <w:proofErr w:type="spellEnd"/>
      <w:r w:rsidRPr="00AC7279">
        <w:rPr>
          <w:lang w:val="es-ES"/>
        </w:rPr>
        <w:t>).</w:t>
      </w:r>
    </w:p>
    <w:p w14:paraId="1A231B97" w14:textId="77777777" w:rsidR="00320619" w:rsidRPr="00AC7279" w:rsidRDefault="00320619" w:rsidP="00320619">
      <w:pPr>
        <w:pStyle w:val="ListParagraph"/>
        <w:numPr>
          <w:ilvl w:val="0"/>
          <w:numId w:val="0"/>
        </w:numPr>
        <w:spacing w:after="160" w:line="259" w:lineRule="auto"/>
        <w:ind w:left="1440"/>
        <w:jc w:val="left"/>
        <w:rPr>
          <w:lang w:val="es-ES"/>
        </w:rPr>
      </w:pPr>
    </w:p>
    <w:p w14:paraId="6D5F9EBB" w14:textId="77777777" w:rsidR="00FE481A" w:rsidRDefault="00FE481A" w:rsidP="00320619">
      <w:pPr>
        <w:ind w:firstLine="708"/>
        <w:rPr>
          <w:b/>
          <w:bCs/>
        </w:rPr>
      </w:pPr>
      <w:r w:rsidRPr="00320619">
        <w:rPr>
          <w:b/>
          <w:bCs/>
        </w:rPr>
        <w:t>Recuperación de contraseñas.</w:t>
      </w:r>
    </w:p>
    <w:p w14:paraId="02EAFF71" w14:textId="77777777" w:rsidR="00320619" w:rsidRPr="00C758D2" w:rsidRDefault="00320619" w:rsidP="00320619">
      <w:pPr>
        <w:numPr>
          <w:ilvl w:val="0"/>
          <w:numId w:val="65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Proporcionar un mecanismo seguro para que los usuarios puedan recuperar el acceso a su cuenta en caso de olvidar su contraseña. Esto incluye generar un token temporal para la recuperación de contraseñas y permitir al usuario establecer una nueva contraseña.</w:t>
      </w:r>
    </w:p>
    <w:p w14:paraId="0C564D9F" w14:textId="77777777" w:rsidR="00320619" w:rsidRPr="00C758D2" w:rsidRDefault="00320619" w:rsidP="00320619">
      <w:pPr>
        <w:numPr>
          <w:ilvl w:val="0"/>
          <w:numId w:val="65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5EC8FBF" w14:textId="77777777" w:rsidR="00320619" w:rsidRPr="00AC7279" w:rsidRDefault="00320619" w:rsidP="00320619">
      <w:pPr>
        <w:pStyle w:val="ListParagraph"/>
        <w:numPr>
          <w:ilvl w:val="1"/>
          <w:numId w:val="65"/>
        </w:numPr>
        <w:spacing w:after="160" w:line="259" w:lineRule="auto"/>
        <w:jc w:val="left"/>
        <w:rPr>
          <w:lang w:val="es-ES"/>
        </w:rPr>
      </w:pPr>
      <w:r w:rsidRPr="00AC7279">
        <w:rPr>
          <w:lang w:val="es-ES"/>
        </w:rPr>
        <w:t xml:space="preserve">Crear un </w:t>
      </w:r>
      <w:proofErr w:type="spellStart"/>
      <w:r w:rsidRPr="00AC7279">
        <w:rPr>
          <w:lang w:val="es-ES"/>
        </w:rPr>
        <w:t>endpoint</w:t>
      </w:r>
      <w:proofErr w:type="spellEnd"/>
      <w:r w:rsidRPr="00AC7279">
        <w:rPr>
          <w:lang w:val="es-ES"/>
        </w:rPr>
        <w:t xml:space="preserve"> POST /</w:t>
      </w:r>
      <w:proofErr w:type="spellStart"/>
      <w:r w:rsidRPr="00AC7279">
        <w:rPr>
          <w:lang w:val="es-ES"/>
        </w:rPr>
        <w:t>users</w:t>
      </w:r>
      <w:proofErr w:type="spellEnd"/>
      <w:r w:rsidRPr="00AC7279">
        <w:rPr>
          <w:lang w:val="es-ES"/>
        </w:rPr>
        <w:t>/</w:t>
      </w:r>
      <w:proofErr w:type="spellStart"/>
      <w:r w:rsidRPr="00AC7279">
        <w:rPr>
          <w:lang w:val="es-ES"/>
        </w:rPr>
        <w:t>forgot-password</w:t>
      </w:r>
      <w:proofErr w:type="spellEnd"/>
      <w:r w:rsidRPr="00AC7279">
        <w:rPr>
          <w:lang w:val="es-ES"/>
        </w:rPr>
        <w:t xml:space="preserve"> que genere un token de recuperación y envíe un email con un enlace para restablecer la contraseña.</w:t>
      </w:r>
    </w:p>
    <w:p w14:paraId="20280DDF" w14:textId="0417016D" w:rsidR="00320619" w:rsidRPr="00320619" w:rsidRDefault="00320619" w:rsidP="00320619">
      <w:pPr>
        <w:pStyle w:val="ListParagraph"/>
        <w:numPr>
          <w:ilvl w:val="1"/>
          <w:numId w:val="65"/>
        </w:numPr>
        <w:rPr>
          <w:b/>
          <w:bCs/>
          <w:lang w:val="es-ES"/>
        </w:rPr>
      </w:pPr>
      <w:r w:rsidRPr="00AC7279">
        <w:rPr>
          <w:lang w:val="es-ES"/>
        </w:rPr>
        <w:t xml:space="preserve">Implementar un </w:t>
      </w:r>
      <w:proofErr w:type="spellStart"/>
      <w:r w:rsidRPr="00AC7279">
        <w:rPr>
          <w:lang w:val="es-ES"/>
        </w:rPr>
        <w:t>endpoint</w:t>
      </w:r>
      <w:proofErr w:type="spellEnd"/>
      <w:r w:rsidRPr="00AC7279">
        <w:rPr>
          <w:lang w:val="es-ES"/>
        </w:rPr>
        <w:t xml:space="preserve"> POST /</w:t>
      </w:r>
      <w:proofErr w:type="spellStart"/>
      <w:r w:rsidRPr="00AC7279">
        <w:rPr>
          <w:lang w:val="es-ES"/>
        </w:rPr>
        <w:t>users</w:t>
      </w:r>
      <w:proofErr w:type="spellEnd"/>
      <w:r w:rsidRPr="00AC7279">
        <w:rPr>
          <w:lang w:val="es-ES"/>
        </w:rPr>
        <w:t>/</w:t>
      </w:r>
      <w:proofErr w:type="spellStart"/>
      <w:r w:rsidRPr="00AC7279">
        <w:rPr>
          <w:lang w:val="es-ES"/>
        </w:rPr>
        <w:t>reset-password</w:t>
      </w:r>
      <w:proofErr w:type="spellEnd"/>
      <w:r w:rsidRPr="00AC7279">
        <w:rPr>
          <w:lang w:val="es-ES"/>
        </w:rPr>
        <w:t xml:space="preserve"> que permita cambiar la contraseña usando el token de recuperación.</w:t>
      </w:r>
    </w:p>
    <w:p w14:paraId="32974F06" w14:textId="77777777" w:rsidR="00320619" w:rsidRDefault="00320619" w:rsidP="00320619">
      <w:pPr>
        <w:pStyle w:val="ListParagraph"/>
        <w:numPr>
          <w:ilvl w:val="0"/>
          <w:numId w:val="0"/>
        </w:numPr>
        <w:ind w:left="1440"/>
        <w:rPr>
          <w:b/>
          <w:bCs/>
          <w:lang w:val="es-ES"/>
        </w:rPr>
      </w:pPr>
    </w:p>
    <w:p w14:paraId="6BBF3D1D" w14:textId="77777777" w:rsidR="00320619" w:rsidRPr="00320619" w:rsidRDefault="00320619" w:rsidP="00320619">
      <w:pPr>
        <w:pStyle w:val="ListParagraph"/>
        <w:numPr>
          <w:ilvl w:val="0"/>
          <w:numId w:val="0"/>
        </w:numPr>
        <w:ind w:left="1440"/>
        <w:rPr>
          <w:b/>
          <w:bCs/>
          <w:lang w:val="es-ES"/>
        </w:rPr>
      </w:pPr>
    </w:p>
    <w:p w14:paraId="4BFF8B50" w14:textId="08596625" w:rsidR="00FE481A" w:rsidRDefault="00FE481A" w:rsidP="00320619">
      <w:pPr>
        <w:ind w:firstLine="708"/>
        <w:rPr>
          <w:b/>
          <w:bCs/>
        </w:rPr>
      </w:pPr>
      <w:r w:rsidRPr="00320619">
        <w:rPr>
          <w:b/>
          <w:bCs/>
        </w:rPr>
        <w:lastRenderedPageBreak/>
        <w:t>Perfil de usuario.</w:t>
      </w:r>
    </w:p>
    <w:p w14:paraId="1BD1041E" w14:textId="77777777" w:rsidR="00320619" w:rsidRPr="00C758D2" w:rsidRDefault="00320619" w:rsidP="00320619">
      <w:pPr>
        <w:numPr>
          <w:ilvl w:val="1"/>
          <w:numId w:val="67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GET /</w:t>
      </w:r>
      <w:proofErr w:type="spellStart"/>
      <w:r w:rsidRPr="00C758D2">
        <w:t>users</w:t>
      </w:r>
      <w:proofErr w:type="spellEnd"/>
      <w:r w:rsidRPr="00C758D2">
        <w:t>/{id}/</w:t>
      </w:r>
      <w:proofErr w:type="spellStart"/>
      <w:r w:rsidRPr="00C758D2">
        <w:t>profile</w:t>
      </w:r>
      <w:proofErr w:type="spellEnd"/>
      <w:r w:rsidRPr="00C758D2">
        <w:t xml:space="preserve"> que devuelva la información del perfil del usuario autenticado.</w:t>
      </w:r>
    </w:p>
    <w:p w14:paraId="545A0079" w14:textId="1DE3249A" w:rsidR="00320619" w:rsidRDefault="00320619" w:rsidP="00320619">
      <w:pPr>
        <w:numPr>
          <w:ilvl w:val="1"/>
          <w:numId w:val="67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PUT /</w:t>
      </w:r>
      <w:proofErr w:type="spellStart"/>
      <w:r w:rsidRPr="00C758D2">
        <w:t>users</w:t>
      </w:r>
      <w:proofErr w:type="spellEnd"/>
      <w:r w:rsidRPr="00C758D2">
        <w:t>/{id}/</w:t>
      </w:r>
      <w:proofErr w:type="spellStart"/>
      <w:r w:rsidRPr="00C758D2">
        <w:t>profile</w:t>
      </w:r>
      <w:proofErr w:type="spellEnd"/>
      <w:r w:rsidRPr="00C758D2">
        <w:t xml:space="preserve"> que permita actualizar los datos del perfil, asegurando la validación de campos.</w:t>
      </w:r>
    </w:p>
    <w:p w14:paraId="4FF29D78" w14:textId="77777777" w:rsidR="00320619" w:rsidRPr="00320619" w:rsidRDefault="00320619" w:rsidP="00320619">
      <w:pPr>
        <w:spacing w:before="0" w:after="160" w:line="259" w:lineRule="auto"/>
        <w:ind w:left="1440"/>
        <w:jc w:val="left"/>
      </w:pPr>
    </w:p>
    <w:p w14:paraId="524017F8" w14:textId="77777777" w:rsidR="00FE481A" w:rsidRPr="00FE481A" w:rsidRDefault="00FE481A" w:rsidP="0046045B">
      <w:pPr>
        <w:ind w:firstLine="708"/>
      </w:pPr>
      <w:r w:rsidRPr="00FE481A">
        <w:rPr>
          <w:b/>
          <w:bCs/>
        </w:rPr>
        <w:t>Ejemplo de API</w:t>
      </w:r>
      <w:r w:rsidRPr="00FE481A">
        <w:t>:</w:t>
      </w:r>
    </w:p>
    <w:p w14:paraId="7FE469B8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/users/register</w:t>
      </w:r>
    </w:p>
    <w:p w14:paraId="78B8B5DF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/users/login</w:t>
      </w:r>
    </w:p>
    <w:p w14:paraId="612619EE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GET /users/{id}/profile</w:t>
      </w:r>
    </w:p>
    <w:p w14:paraId="13D51612" w14:textId="5C74C846" w:rsidR="00007722" w:rsidRDefault="0046045B" w:rsidP="0046045B">
      <w:pPr>
        <w:pStyle w:val="Heading1"/>
        <w:ind w:left="720"/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</w:pPr>
      <w:r>
        <w:lastRenderedPageBreak/>
        <w:t>2.</w:t>
      </w:r>
      <w:r>
        <w:tab/>
      </w:r>
      <w:r w:rsidR="00FE481A" w:rsidRPr="00FE481A">
        <w:t>Microservicio de Categorías (Category Service)</w:t>
      </w:r>
      <w:r w:rsidR="00007722">
        <w:t>.</w:t>
      </w:r>
      <w:r w:rsidR="00F51243">
        <w:t xml:space="preserve"> </w:t>
      </w:r>
      <w:r w:rsidR="00F51243" w:rsidRPr="00F51243">
        <w:rPr>
          <w:color w:val="auto"/>
        </w:rPr>
        <w:t>(Raul)</w:t>
      </w:r>
      <w:r w:rsidR="00007722">
        <w:br/>
      </w:r>
      <w:r w:rsidR="00FE481A" w:rsidRPr="009D5ADE">
        <w:rPr>
          <w:rFonts w:asciiTheme="minorHAnsi" w:eastAsiaTheme="minorHAnsi" w:hAnsiTheme="minorHAnsi" w:cstheme="minorBidi"/>
          <w:caps w:val="0"/>
          <w:color w:val="323030" w:themeColor="accent5" w:themeShade="BF"/>
          <w:sz w:val="24"/>
          <w:szCs w:val="22"/>
        </w:rPr>
        <w:t>Responsabilidad:</w:t>
      </w:r>
      <w:r w:rsidR="00FE481A" w:rsidRPr="00FE481A">
        <w:t xml:space="preserve"> </w:t>
      </w:r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Gestión de categorías de ingresos y gastos (</w:t>
      </w:r>
      <w:proofErr w:type="spellStart"/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e.g</w:t>
      </w:r>
      <w:proofErr w:type="spellEnd"/>
      <w:r w:rsidR="00FE481A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., comida, transporte, entretenimiento)</w:t>
      </w:r>
      <w:r w:rsidR="00007722" w:rsidRPr="009D5ADE">
        <w:rPr>
          <w:rFonts w:asciiTheme="minorHAnsi" w:eastAsiaTheme="minorHAnsi" w:hAnsiTheme="minorHAnsi" w:cstheme="minorBidi"/>
          <w:b w:val="0"/>
          <w:bCs w:val="0"/>
          <w:caps w:val="0"/>
          <w:color w:val="323030" w:themeColor="accent5" w:themeShade="BF"/>
          <w:sz w:val="24"/>
          <w:szCs w:val="22"/>
        </w:rPr>
        <w:t>.</w:t>
      </w:r>
    </w:p>
    <w:p w14:paraId="2DA82415" w14:textId="0545E905" w:rsidR="0046045B" w:rsidRPr="0046045B" w:rsidRDefault="0046045B" w:rsidP="00121C11">
      <w:pPr>
        <w:spacing w:line="276" w:lineRule="auto"/>
        <w:ind w:firstLine="708"/>
      </w:pPr>
      <w:r w:rsidRPr="0046045B">
        <w:rPr>
          <w:b/>
          <w:bCs/>
        </w:rPr>
        <w:t>Base de datos:</w:t>
      </w:r>
      <w:r>
        <w:t xml:space="preserve"> MongoDB</w:t>
      </w:r>
    </w:p>
    <w:p w14:paraId="20D0AD61" w14:textId="77777777" w:rsidR="00FE481A" w:rsidRPr="00FE481A" w:rsidRDefault="00FE481A" w:rsidP="00121C11">
      <w:pPr>
        <w:spacing w:line="276" w:lineRule="auto"/>
        <w:ind w:firstLine="708"/>
        <w:rPr>
          <w:sz w:val="30"/>
          <w:szCs w:val="32"/>
        </w:rPr>
      </w:pPr>
      <w:r w:rsidRPr="00FE481A">
        <w:rPr>
          <w:b/>
          <w:bCs/>
          <w:sz w:val="30"/>
          <w:szCs w:val="32"/>
        </w:rPr>
        <w:t>Funcionalidades</w:t>
      </w:r>
      <w:r w:rsidRPr="00FE481A">
        <w:rPr>
          <w:sz w:val="30"/>
          <w:szCs w:val="32"/>
        </w:rPr>
        <w:t>:</w:t>
      </w:r>
    </w:p>
    <w:p w14:paraId="5D28875F" w14:textId="77777777" w:rsidR="00455DAE" w:rsidRPr="00C758D2" w:rsidRDefault="00455DAE" w:rsidP="00455DAE">
      <w:pPr>
        <w:spacing w:before="0" w:after="160" w:line="259" w:lineRule="auto"/>
        <w:ind w:left="720"/>
        <w:rPr>
          <w:b/>
          <w:bCs/>
        </w:rPr>
      </w:pPr>
      <w:r w:rsidRPr="00C758D2">
        <w:rPr>
          <w:b/>
          <w:bCs/>
        </w:rPr>
        <w:t>Crear, Editar, Eliminar y Listar Categorías</w:t>
      </w:r>
    </w:p>
    <w:p w14:paraId="76DE3F8B" w14:textId="77777777" w:rsidR="00455DAE" w:rsidRPr="00C758D2" w:rsidRDefault="00455DAE" w:rsidP="00455DAE">
      <w:pPr>
        <w:numPr>
          <w:ilvl w:val="0"/>
          <w:numId w:val="68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Implementar un sistema para la gestión de categorías. Los usuarios deben poder crear nuevas categorías, editar las existentes, eliminarlas (si no están asociadas a transacciones) y listarlas para poder asociarlas a sus transacciones.</w:t>
      </w:r>
    </w:p>
    <w:p w14:paraId="4738B740" w14:textId="77777777" w:rsidR="00455DAE" w:rsidRPr="00C758D2" w:rsidRDefault="00455DAE" w:rsidP="00455DAE">
      <w:pPr>
        <w:numPr>
          <w:ilvl w:val="0"/>
          <w:numId w:val="68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5DAE08C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categories</w:t>
      </w:r>
      <w:proofErr w:type="spellEnd"/>
      <w:r w:rsidRPr="00C758D2">
        <w:t xml:space="preserve"> que permita a los usuarios crear nuevas categorías, validando que el nombre de la categoría no esté duplicado.</w:t>
      </w:r>
    </w:p>
    <w:p w14:paraId="18E553F2" w14:textId="77777777" w:rsidR="00455DAE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PUT /</w:t>
      </w:r>
      <w:proofErr w:type="spellStart"/>
      <w:r w:rsidRPr="00C758D2">
        <w:t>categories</w:t>
      </w:r>
      <w:proofErr w:type="spellEnd"/>
      <w:r w:rsidRPr="00C758D2">
        <w:t>/{id} que permita a los usuarios editar el nombre de la categoría.</w:t>
      </w:r>
    </w:p>
    <w:p w14:paraId="220E20DB" w14:textId="67413DB0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E05ED8">
        <w:t>Validar que las categorías asociadas existan y pertenezcan al usuario autenticado.</w:t>
      </w:r>
    </w:p>
    <w:p w14:paraId="30D232C6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DELETE /</w:t>
      </w:r>
      <w:proofErr w:type="spellStart"/>
      <w:r w:rsidRPr="00C758D2">
        <w:t>categories</w:t>
      </w:r>
      <w:proofErr w:type="spellEnd"/>
      <w:r w:rsidRPr="00C758D2">
        <w:t>/{id} que elimine una categoría, asegurándose de que no esté asociada a ninguna transacción o implementando una política de eliminación suave (</w:t>
      </w:r>
      <w:proofErr w:type="spellStart"/>
      <w:r w:rsidRPr="00C758D2">
        <w:t>soft</w:t>
      </w:r>
      <w:proofErr w:type="spellEnd"/>
      <w:r w:rsidRPr="00C758D2">
        <w:t xml:space="preserve"> </w:t>
      </w:r>
      <w:proofErr w:type="spellStart"/>
      <w:r w:rsidRPr="00C758D2">
        <w:t>delete</w:t>
      </w:r>
      <w:proofErr w:type="spellEnd"/>
      <w:r w:rsidRPr="00C758D2">
        <w:t>).</w:t>
      </w:r>
    </w:p>
    <w:p w14:paraId="0AF290D4" w14:textId="77777777" w:rsidR="00455DAE" w:rsidRPr="00C758D2" w:rsidRDefault="00455DAE" w:rsidP="00455DAE">
      <w:pPr>
        <w:numPr>
          <w:ilvl w:val="1"/>
          <w:numId w:val="68"/>
        </w:numPr>
        <w:spacing w:before="0" w:after="160" w:line="259" w:lineRule="auto"/>
        <w:jc w:val="left"/>
      </w:pPr>
      <w:r w:rsidRPr="00C758D2">
        <w:t xml:space="preserve">Implementar un </w:t>
      </w:r>
      <w:proofErr w:type="spellStart"/>
      <w:r w:rsidRPr="00C758D2">
        <w:t>endpoint</w:t>
      </w:r>
      <w:proofErr w:type="spellEnd"/>
      <w:r w:rsidRPr="00C758D2">
        <w:t xml:space="preserve"> GET /</w:t>
      </w:r>
      <w:proofErr w:type="spellStart"/>
      <w:r w:rsidRPr="00C758D2">
        <w:t>categories</w:t>
      </w:r>
      <w:proofErr w:type="spellEnd"/>
      <w:r w:rsidRPr="00C758D2">
        <w:t xml:space="preserve"> que liste todas las categorías creadas por el usuario, con opciones de paginación y filtrado.</w:t>
      </w:r>
    </w:p>
    <w:p w14:paraId="16AABFA7" w14:textId="30EEC596" w:rsidR="00455DAE" w:rsidRPr="00C758D2" w:rsidRDefault="00455DAE" w:rsidP="00455DAE">
      <w:pPr>
        <w:spacing w:before="0" w:after="160" w:line="259" w:lineRule="auto"/>
        <w:ind w:left="1440"/>
        <w:jc w:val="left"/>
      </w:pPr>
    </w:p>
    <w:p w14:paraId="2F872AB5" w14:textId="4C12533D" w:rsidR="00455DAE" w:rsidRPr="00C758D2" w:rsidRDefault="00455DAE" w:rsidP="00455DAE">
      <w:pPr>
        <w:spacing w:before="0" w:after="160" w:line="259" w:lineRule="auto"/>
        <w:ind w:left="720"/>
        <w:rPr>
          <w:b/>
          <w:bCs/>
        </w:rPr>
      </w:pPr>
      <w:r w:rsidRPr="00C758D2">
        <w:rPr>
          <w:b/>
          <w:bCs/>
        </w:rPr>
        <w:t>Asociar Categorías a Transacciones</w:t>
      </w:r>
    </w:p>
    <w:p w14:paraId="6F7E2EB4" w14:textId="77777777" w:rsidR="00455DAE" w:rsidRPr="00C758D2" w:rsidRDefault="00455DAE" w:rsidP="00455DAE">
      <w:pPr>
        <w:numPr>
          <w:ilvl w:val="0"/>
          <w:numId w:val="69"/>
        </w:numPr>
        <w:spacing w:before="0" w:after="160" w:line="259" w:lineRule="auto"/>
        <w:jc w:val="left"/>
      </w:pPr>
      <w:r w:rsidRPr="00C758D2">
        <w:rPr>
          <w:b/>
          <w:bCs/>
        </w:rPr>
        <w:t>Descripción</w:t>
      </w:r>
      <w:r w:rsidRPr="00C758D2">
        <w:t>: Implementar la funcionalidad para que los usuarios puedan asociar una o más categorías a cada transacción (ingresos o gastos). Las categorías ayudarán a clasificar las transacciones y facilitarán la creación de reportes y resúmenes financieros.</w:t>
      </w:r>
    </w:p>
    <w:p w14:paraId="56D29E22" w14:textId="77777777" w:rsidR="00455DAE" w:rsidRPr="00C758D2" w:rsidRDefault="00455DAE" w:rsidP="00455DAE">
      <w:pPr>
        <w:numPr>
          <w:ilvl w:val="0"/>
          <w:numId w:val="69"/>
        </w:numPr>
        <w:spacing w:before="0" w:after="160" w:line="259" w:lineRule="auto"/>
        <w:jc w:val="left"/>
      </w:pPr>
      <w:r w:rsidRPr="00C758D2">
        <w:rPr>
          <w:b/>
          <w:bCs/>
        </w:rPr>
        <w:t>Tareas</w:t>
      </w:r>
      <w:r w:rsidRPr="00C758D2">
        <w:t>:</w:t>
      </w:r>
    </w:p>
    <w:p w14:paraId="69096A2C" w14:textId="77777777" w:rsidR="00455DAE" w:rsidRPr="00C758D2" w:rsidRDefault="00455DAE" w:rsidP="00455DAE">
      <w:pPr>
        <w:numPr>
          <w:ilvl w:val="1"/>
          <w:numId w:val="69"/>
        </w:numPr>
        <w:spacing w:before="0" w:after="160" w:line="259" w:lineRule="auto"/>
        <w:jc w:val="left"/>
      </w:pPr>
      <w:r w:rsidRPr="00C758D2">
        <w:t xml:space="preserve">Crear un </w:t>
      </w:r>
      <w:proofErr w:type="spellStart"/>
      <w:r w:rsidRPr="00C758D2">
        <w:t>endpoint</w:t>
      </w:r>
      <w:proofErr w:type="spellEnd"/>
      <w:r w:rsidRPr="00C758D2">
        <w:t xml:space="preserve"> POST /</w:t>
      </w:r>
      <w:proofErr w:type="spellStart"/>
      <w:r w:rsidRPr="00C758D2">
        <w:t>transactions</w:t>
      </w:r>
      <w:proofErr w:type="spellEnd"/>
      <w:r w:rsidRPr="00C758D2">
        <w:t>/{id}/</w:t>
      </w:r>
      <w:proofErr w:type="spellStart"/>
      <w:r w:rsidRPr="00C758D2">
        <w:t>categories</w:t>
      </w:r>
      <w:proofErr w:type="spellEnd"/>
      <w:r w:rsidRPr="00C758D2">
        <w:t xml:space="preserve"> que permita a los usuarios asociar una categoría existente a una transacción.</w:t>
      </w:r>
    </w:p>
    <w:p w14:paraId="10DAEE44" w14:textId="77777777" w:rsidR="00455DAE" w:rsidRPr="00C758D2" w:rsidRDefault="00455DAE" w:rsidP="00455DAE">
      <w:pPr>
        <w:numPr>
          <w:ilvl w:val="1"/>
          <w:numId w:val="69"/>
        </w:numPr>
        <w:spacing w:before="0" w:after="160" w:line="259" w:lineRule="auto"/>
        <w:jc w:val="left"/>
      </w:pPr>
      <w:r w:rsidRPr="00C758D2">
        <w:lastRenderedPageBreak/>
        <w:t>Asegurar que las categorías puedan ser eliminadas o reasignadas si una transacción es modificada.</w:t>
      </w:r>
    </w:p>
    <w:p w14:paraId="0C446A5F" w14:textId="55520621" w:rsidR="00FE481A" w:rsidRPr="00FE481A" w:rsidRDefault="00FE481A" w:rsidP="0046045B">
      <w:pPr>
        <w:ind w:firstLine="708"/>
      </w:pPr>
      <w:r w:rsidRPr="00FE481A">
        <w:rPr>
          <w:b/>
          <w:bCs/>
        </w:rPr>
        <w:t>Ejemplo de API</w:t>
      </w:r>
      <w:r w:rsidRPr="00FE481A">
        <w:t>:</w:t>
      </w:r>
    </w:p>
    <w:p w14:paraId="37B16EFE" w14:textId="77777777" w:rsidR="00FE481A" w:rsidRPr="00FE481A" w:rsidRDefault="00FE481A" w:rsidP="0046045B">
      <w:pPr>
        <w:pStyle w:val="ListParagraph"/>
      </w:pPr>
      <w:r w:rsidRPr="00FE481A">
        <w:t>POST /categories</w:t>
      </w:r>
    </w:p>
    <w:p w14:paraId="2CFBCDC2" w14:textId="77777777" w:rsidR="00FE481A" w:rsidRPr="00FE481A" w:rsidRDefault="00FE481A" w:rsidP="0046045B">
      <w:pPr>
        <w:pStyle w:val="ListParagraph"/>
      </w:pPr>
      <w:r w:rsidRPr="00FE481A">
        <w:t>GET /categories</w:t>
      </w:r>
    </w:p>
    <w:p w14:paraId="531149E4" w14:textId="77777777" w:rsidR="00FE481A" w:rsidRPr="00FE481A" w:rsidRDefault="00FE481A" w:rsidP="0046045B">
      <w:pPr>
        <w:pStyle w:val="ListParagraph"/>
      </w:pPr>
      <w:r w:rsidRPr="00FE481A">
        <w:t>PUT /categories/{id}</w:t>
      </w:r>
    </w:p>
    <w:p w14:paraId="0A4DE626" w14:textId="15021012" w:rsidR="006C2838" w:rsidRPr="00FE481A" w:rsidRDefault="00FE481A" w:rsidP="0046045B">
      <w:pPr>
        <w:pStyle w:val="ListParagraph"/>
      </w:pPr>
      <w:r w:rsidRPr="00FE481A">
        <w:t>DELETE /categories/{id}</w:t>
      </w:r>
    </w:p>
    <w:p w14:paraId="135A8B73" w14:textId="32A8A1A4" w:rsidR="00FE481A" w:rsidRDefault="00FE481A" w:rsidP="00FE481A"/>
    <w:p w14:paraId="4FC2D276" w14:textId="77777777" w:rsidR="00FE481A" w:rsidRDefault="00FE481A">
      <w:pPr>
        <w:spacing w:before="0" w:line="276" w:lineRule="auto"/>
        <w:jc w:val="left"/>
      </w:pPr>
      <w:r>
        <w:br w:type="page"/>
      </w:r>
    </w:p>
    <w:p w14:paraId="22D634B0" w14:textId="58010068" w:rsidR="00FE481A" w:rsidRPr="0046045B" w:rsidRDefault="00FE481A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Etiquetas (Tag Service)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</w:p>
    <w:p w14:paraId="5864076F" w14:textId="022D6707" w:rsidR="00FE481A" w:rsidRDefault="00FE481A" w:rsidP="0046045B">
      <w:pPr>
        <w:ind w:left="708"/>
      </w:pPr>
      <w:r w:rsidRPr="00FE481A">
        <w:rPr>
          <w:b/>
          <w:bCs/>
        </w:rPr>
        <w:t>Responsabilidad</w:t>
      </w:r>
      <w:r w:rsidRPr="00FE481A">
        <w:t>: Permitir a los usuarios etiquetar sus transacciones para mayor organización y flexibilidad (</w:t>
      </w:r>
      <w:proofErr w:type="spellStart"/>
      <w:r w:rsidRPr="00FE481A">
        <w:t>e.g</w:t>
      </w:r>
      <w:proofErr w:type="spellEnd"/>
      <w:r w:rsidRPr="00FE481A">
        <w:t>., viajes, trabajo).</w:t>
      </w:r>
    </w:p>
    <w:p w14:paraId="65E10A28" w14:textId="5297977D" w:rsidR="0046045B" w:rsidRDefault="0046045B" w:rsidP="00B75BBC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4D5DF425" w14:textId="77777777" w:rsidR="00FE481A" w:rsidRPr="00B75BBC" w:rsidRDefault="00FE481A" w:rsidP="00B75BBC">
      <w:pPr>
        <w:spacing w:line="276" w:lineRule="auto"/>
        <w:ind w:firstLine="708"/>
        <w:rPr>
          <w:b/>
          <w:bCs/>
          <w:sz w:val="30"/>
          <w:szCs w:val="32"/>
        </w:rPr>
      </w:pPr>
      <w:r w:rsidRPr="00B75BBC">
        <w:rPr>
          <w:b/>
          <w:bCs/>
          <w:sz w:val="30"/>
          <w:szCs w:val="32"/>
        </w:rPr>
        <w:t>Funcionalidades:</w:t>
      </w:r>
    </w:p>
    <w:p w14:paraId="45AA2DE3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Crear, Editar, Eliminar y Listar Etiquetas</w:t>
      </w:r>
    </w:p>
    <w:p w14:paraId="2CAF4551" w14:textId="77777777" w:rsidR="00455DAE" w:rsidRPr="00E05ED8" w:rsidRDefault="00455DAE" w:rsidP="00455DAE">
      <w:pPr>
        <w:numPr>
          <w:ilvl w:val="0"/>
          <w:numId w:val="70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un sistema para la gestión de etiquetas. Las etiquetas ayudarán a los usuarios a categorizar y organizar mejor sus transacciones. Los usuarios deben poder crear nuevas etiquetas, editarlas, eliminarlas y listarlas.</w:t>
      </w:r>
    </w:p>
    <w:p w14:paraId="5B0304D3" w14:textId="77777777" w:rsidR="00455DAE" w:rsidRPr="00E05ED8" w:rsidRDefault="00455DAE" w:rsidP="00455DAE">
      <w:pPr>
        <w:numPr>
          <w:ilvl w:val="0"/>
          <w:numId w:val="70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1DDCE8AC" w14:textId="77777777" w:rsidR="00455DAE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/tags para permitir a los usuarios crear nuevas etiquetas, asegurándose de que el nombre de la etiqueta sea único para cada usuario.</w:t>
      </w:r>
    </w:p>
    <w:p w14:paraId="61B80CEC" w14:textId="393D1373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>Validar que las etiquetas asociadas existan y pertenezcan al usuario autenticado.</w:t>
      </w:r>
    </w:p>
    <w:p w14:paraId="3ED6D60B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PUT /tags/{id} para editar el nombre de una etiqueta existente.</w:t>
      </w:r>
    </w:p>
    <w:p w14:paraId="52DE2961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DELETE /tags/{id} que elimine una etiqueta, verificando que no esté asociada a ninguna transacción activa. También puedes implementar una eliminación suave (</w:t>
      </w:r>
      <w:proofErr w:type="spellStart"/>
      <w:r w:rsidRPr="00E05ED8">
        <w:t>soft</w:t>
      </w:r>
      <w:proofErr w:type="spellEnd"/>
      <w:r w:rsidRPr="00E05ED8">
        <w:t xml:space="preserve"> </w:t>
      </w:r>
      <w:proofErr w:type="spellStart"/>
      <w:r w:rsidRPr="00E05ED8">
        <w:t>delete</w:t>
      </w:r>
      <w:proofErr w:type="spellEnd"/>
      <w:r w:rsidRPr="00E05ED8">
        <w:t>).</w:t>
      </w:r>
    </w:p>
    <w:p w14:paraId="2FE64FB9" w14:textId="77777777" w:rsidR="00455DAE" w:rsidRPr="00E05ED8" w:rsidRDefault="00455DAE" w:rsidP="00455DAE">
      <w:pPr>
        <w:numPr>
          <w:ilvl w:val="1"/>
          <w:numId w:val="70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GET /tags para listar todas las etiquetas creadas por el usuario, con opciones de paginación y filtrado.</w:t>
      </w:r>
    </w:p>
    <w:p w14:paraId="0FD4196E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Asociar Etiquetas a Transacciones</w:t>
      </w:r>
    </w:p>
    <w:p w14:paraId="56E038AC" w14:textId="77777777" w:rsidR="00455DAE" w:rsidRPr="00E05ED8" w:rsidRDefault="00455DAE" w:rsidP="00455DAE">
      <w:pPr>
        <w:numPr>
          <w:ilvl w:val="0"/>
          <w:numId w:val="71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Permitir que los usuarios puedan asociar una o varias etiquetas a cada transacción. Las etiquetas permitirán una categorización flexible y no estructurada, para complementar las categorías. Esto facilitará el análisis y los resúmenes de las transacciones según las preferencias del usuario.</w:t>
      </w:r>
    </w:p>
    <w:p w14:paraId="72EB02A9" w14:textId="77777777" w:rsidR="00455DAE" w:rsidRPr="00E05ED8" w:rsidRDefault="00455DAE" w:rsidP="00455DAE">
      <w:pPr>
        <w:numPr>
          <w:ilvl w:val="0"/>
          <w:numId w:val="71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3CD207FA" w14:textId="77777777" w:rsidR="00455DAE" w:rsidRPr="00E05ED8" w:rsidRDefault="00455DAE" w:rsidP="00455DAE">
      <w:pPr>
        <w:numPr>
          <w:ilvl w:val="1"/>
          <w:numId w:val="71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</w:t>
      </w:r>
      <w:proofErr w:type="spellStart"/>
      <w:r w:rsidRPr="00E05ED8">
        <w:t>transactions</w:t>
      </w:r>
      <w:proofErr w:type="spellEnd"/>
      <w:r w:rsidRPr="00E05ED8">
        <w:t>/{id}/tags que permita a los usuarios asociar una o más etiquetas a una transacción específica.</w:t>
      </w:r>
    </w:p>
    <w:p w14:paraId="31CADF02" w14:textId="77777777" w:rsidR="00455DAE" w:rsidRPr="00E05ED8" w:rsidRDefault="00455DAE" w:rsidP="00455DAE">
      <w:pPr>
        <w:numPr>
          <w:ilvl w:val="1"/>
          <w:numId w:val="71"/>
        </w:numPr>
        <w:spacing w:before="0" w:after="160" w:line="259" w:lineRule="auto"/>
        <w:jc w:val="left"/>
      </w:pPr>
      <w:r w:rsidRPr="00E05ED8">
        <w:t>Permitir la eliminación o reasignación de etiquetas si una transacción es editada o eliminada.</w:t>
      </w:r>
    </w:p>
    <w:p w14:paraId="414AE963" w14:textId="77777777" w:rsidR="00FE481A" w:rsidRPr="00975FC8" w:rsidRDefault="00FE481A" w:rsidP="0046045B">
      <w:pPr>
        <w:ind w:firstLine="708"/>
        <w:rPr>
          <w:b/>
          <w:bCs/>
        </w:rPr>
      </w:pPr>
      <w:r w:rsidRPr="00975FC8">
        <w:rPr>
          <w:b/>
          <w:bCs/>
        </w:rPr>
        <w:lastRenderedPageBreak/>
        <w:t>Ejemplo de API:</w:t>
      </w:r>
    </w:p>
    <w:p w14:paraId="71E8473D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POST /tags</w:t>
      </w:r>
    </w:p>
    <w:p w14:paraId="7701EBEA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GET /tags</w:t>
      </w:r>
    </w:p>
    <w:p w14:paraId="1FC45A7C" w14:textId="77777777" w:rsidR="00FE481A" w:rsidRPr="00FE481A" w:rsidRDefault="00FE481A" w:rsidP="0046045B">
      <w:pPr>
        <w:pStyle w:val="ListParagraph"/>
        <w:numPr>
          <w:ilvl w:val="0"/>
          <w:numId w:val="35"/>
        </w:numPr>
      </w:pPr>
      <w:r w:rsidRPr="00FE481A">
        <w:t>PUT /tags/{id}</w:t>
      </w:r>
    </w:p>
    <w:p w14:paraId="0F164E63" w14:textId="4ACFFEDE" w:rsidR="00FE481A" w:rsidRDefault="00FE481A" w:rsidP="0046045B">
      <w:pPr>
        <w:pStyle w:val="ListParagraph"/>
        <w:numPr>
          <w:ilvl w:val="0"/>
          <w:numId w:val="35"/>
        </w:numPr>
      </w:pPr>
      <w:r>
        <w:t>DELETE /tags/{id}</w:t>
      </w:r>
    </w:p>
    <w:p w14:paraId="44D3D8BA" w14:textId="77777777" w:rsidR="00FE481A" w:rsidRDefault="00FE481A">
      <w:pPr>
        <w:spacing w:before="0" w:line="276" w:lineRule="auto"/>
        <w:jc w:val="left"/>
      </w:pPr>
      <w:r>
        <w:br w:type="page"/>
      </w:r>
    </w:p>
    <w:p w14:paraId="566665E5" w14:textId="2779F3E9" w:rsidR="00FE481A" w:rsidRPr="0046045B" w:rsidRDefault="00975FC8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Transacciones (Transaction Service</w:t>
      </w:r>
      <w:r w:rsidR="00FE481A"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>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(Mancha)</w:t>
      </w:r>
    </w:p>
    <w:p w14:paraId="308165F7" w14:textId="77777777" w:rsidR="00975FC8" w:rsidRDefault="00975FC8" w:rsidP="0046045B">
      <w:pPr>
        <w:ind w:left="708"/>
      </w:pPr>
      <w:r w:rsidRPr="003D43C8">
        <w:rPr>
          <w:b/>
          <w:bCs/>
        </w:rPr>
        <w:t>Responsabilidad:</w:t>
      </w:r>
      <w:r>
        <w:t xml:space="preserve"> Manejar la creación, consulta y modificación de ingresos y gastos.</w:t>
      </w:r>
    </w:p>
    <w:p w14:paraId="0DAE7CAB" w14:textId="537E4AFB" w:rsidR="0046045B" w:rsidRPr="0046045B" w:rsidRDefault="0046045B" w:rsidP="00BE2872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MySQL</w:t>
      </w:r>
    </w:p>
    <w:p w14:paraId="6F3187F9" w14:textId="343C7057" w:rsidR="00975FC8" w:rsidRPr="00455DAE" w:rsidRDefault="00975FC8" w:rsidP="00BE2872">
      <w:pPr>
        <w:spacing w:line="276" w:lineRule="auto"/>
        <w:ind w:firstLine="708"/>
        <w:rPr>
          <w:b/>
          <w:bCs/>
          <w:sz w:val="28"/>
          <w:szCs w:val="28"/>
        </w:rPr>
      </w:pPr>
      <w:r w:rsidRPr="00BE2872">
        <w:rPr>
          <w:b/>
          <w:bCs/>
          <w:sz w:val="30"/>
          <w:szCs w:val="32"/>
        </w:rPr>
        <w:t>Funcionalidades</w:t>
      </w:r>
      <w:r w:rsidRPr="00455DAE">
        <w:rPr>
          <w:b/>
          <w:bCs/>
          <w:sz w:val="28"/>
          <w:szCs w:val="28"/>
        </w:rPr>
        <w:t>:</w:t>
      </w:r>
    </w:p>
    <w:p w14:paraId="32CB5703" w14:textId="77777777" w:rsidR="00455DAE" w:rsidRPr="00E05ED8" w:rsidRDefault="00455DAE" w:rsidP="00455DAE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Crear Ingresos y Gastos</w:t>
      </w:r>
    </w:p>
    <w:p w14:paraId="3DD5CCA8" w14:textId="77777777" w:rsidR="00455DAE" w:rsidRPr="00E05ED8" w:rsidRDefault="00455DAE" w:rsidP="00455DAE">
      <w:pPr>
        <w:numPr>
          <w:ilvl w:val="0"/>
          <w:numId w:val="72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la funcionalidad para que los usuarios puedan registrar sus ingresos y gastos en el sistema, especificando detalles como la categoría, etiquetas, monto, fecha, y una descripción opcional.</w:t>
      </w:r>
    </w:p>
    <w:p w14:paraId="4E191635" w14:textId="77777777" w:rsidR="00455DAE" w:rsidRPr="00E05ED8" w:rsidRDefault="00455DAE" w:rsidP="00455DAE">
      <w:pPr>
        <w:numPr>
          <w:ilvl w:val="0"/>
          <w:numId w:val="72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3375CC8A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POST /</w:t>
      </w:r>
      <w:proofErr w:type="spellStart"/>
      <w:r w:rsidRPr="00E05ED8">
        <w:t>transactions</w:t>
      </w:r>
      <w:proofErr w:type="spellEnd"/>
      <w:r w:rsidRPr="00E05ED8">
        <w:t xml:space="preserve"> para permitir a los usuarios crear una nueva transacción. El cuerpo de la solicitud debe incluir el tipo de transacción (ingreso o gasto), categoría, etiquetas, monto, fecha, y descripción.</w:t>
      </w:r>
    </w:p>
    <w:p w14:paraId="4934A971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Validar que las categorías y etiquetas asociadas existan y pertenezcan al usuario autenticado.</w:t>
      </w:r>
    </w:p>
    <w:p w14:paraId="04552FB1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Implementar validaciones para garantizar que los montos sean válidos (positivos para ingresos y negativos para gastos).</w:t>
      </w:r>
    </w:p>
    <w:p w14:paraId="53135265" w14:textId="77777777" w:rsidR="00455DAE" w:rsidRPr="00E05ED8" w:rsidRDefault="00455DAE" w:rsidP="00455DAE">
      <w:pPr>
        <w:numPr>
          <w:ilvl w:val="1"/>
          <w:numId w:val="72"/>
        </w:numPr>
        <w:spacing w:before="0" w:after="160" w:line="259" w:lineRule="auto"/>
        <w:jc w:val="left"/>
      </w:pPr>
      <w:r w:rsidRPr="00E05ED8">
        <w:t>Permitir la inserción opcional de múltiples etiquetas en el mismo ingreso o gasto, para mejorar la organización de las transacciones.</w:t>
      </w:r>
    </w:p>
    <w:p w14:paraId="274CD644" w14:textId="77777777" w:rsidR="00455DAE" w:rsidRPr="00E05ED8" w:rsidRDefault="00455DAE" w:rsidP="00455DAE">
      <w:pPr>
        <w:spacing w:before="0" w:after="160" w:line="259" w:lineRule="auto"/>
        <w:ind w:firstLine="360"/>
        <w:rPr>
          <w:b/>
          <w:bCs/>
        </w:rPr>
      </w:pPr>
      <w:r w:rsidRPr="00E05ED8">
        <w:rPr>
          <w:b/>
          <w:bCs/>
        </w:rPr>
        <w:t>Modificar o Eliminar Transacciones</w:t>
      </w:r>
    </w:p>
    <w:p w14:paraId="49C4C5EB" w14:textId="77777777" w:rsidR="00455DAE" w:rsidRPr="00E05ED8" w:rsidRDefault="00455DAE" w:rsidP="00455DAE">
      <w:pPr>
        <w:numPr>
          <w:ilvl w:val="0"/>
          <w:numId w:val="73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Permitir que los usuarios puedan modificar o eliminar sus transacciones en caso de errores o cambios. Esto incluye la edición de detalles como categoría, etiquetas, monto, y fecha.</w:t>
      </w:r>
    </w:p>
    <w:p w14:paraId="1CE9B2B2" w14:textId="77777777" w:rsidR="00455DAE" w:rsidRPr="00E05ED8" w:rsidRDefault="00455DAE" w:rsidP="00455DAE">
      <w:pPr>
        <w:numPr>
          <w:ilvl w:val="0"/>
          <w:numId w:val="73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4C7926D6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PUT /</w:t>
      </w:r>
      <w:proofErr w:type="spellStart"/>
      <w:r w:rsidRPr="00E05ED8">
        <w:t>transactions</w:t>
      </w:r>
      <w:proofErr w:type="spellEnd"/>
      <w:r w:rsidRPr="00E05ED8">
        <w:t>/{id} para permitir la edición de una transacción existente. Los usuarios podrán modificar la categoría, etiquetas, monto, fecha, y descripción de la transacción.</w:t>
      </w:r>
    </w:p>
    <w:p w14:paraId="5ED3C737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t xml:space="preserve">Implementar un </w:t>
      </w:r>
      <w:proofErr w:type="spellStart"/>
      <w:r w:rsidRPr="00E05ED8">
        <w:t>endpoint</w:t>
      </w:r>
      <w:proofErr w:type="spellEnd"/>
      <w:r w:rsidRPr="00E05ED8">
        <w:t xml:space="preserve"> DELETE /</w:t>
      </w:r>
      <w:proofErr w:type="spellStart"/>
      <w:r w:rsidRPr="00E05ED8">
        <w:t>transactions</w:t>
      </w:r>
      <w:proofErr w:type="spellEnd"/>
      <w:r w:rsidRPr="00E05ED8">
        <w:t>/{id} que elimine una transacción, asegurando que solo el propietario de la transacción pueda eliminarla.</w:t>
      </w:r>
    </w:p>
    <w:p w14:paraId="7D8E8343" w14:textId="77777777" w:rsidR="00455DAE" w:rsidRPr="00E05ED8" w:rsidRDefault="00455DAE" w:rsidP="00455DAE">
      <w:pPr>
        <w:numPr>
          <w:ilvl w:val="1"/>
          <w:numId w:val="73"/>
        </w:numPr>
        <w:spacing w:before="0" w:after="160" w:line="259" w:lineRule="auto"/>
        <w:jc w:val="left"/>
      </w:pPr>
      <w:r w:rsidRPr="00E05ED8">
        <w:lastRenderedPageBreak/>
        <w:t>Validar que, al modificar una transacción, las nuevas categorías o etiquetas existan y sean válidas.</w:t>
      </w:r>
    </w:p>
    <w:p w14:paraId="635C487D" w14:textId="77777777" w:rsidR="00455DAE" w:rsidRPr="00E05ED8" w:rsidRDefault="00455DAE" w:rsidP="002C7CFA">
      <w:pPr>
        <w:spacing w:before="0" w:after="160" w:line="259" w:lineRule="auto"/>
        <w:ind w:firstLine="708"/>
        <w:rPr>
          <w:b/>
          <w:bCs/>
        </w:rPr>
      </w:pPr>
      <w:r w:rsidRPr="00E05ED8">
        <w:rPr>
          <w:b/>
          <w:bCs/>
        </w:rPr>
        <w:t>Filtrar Transacciones por Categoría, Etiqueta o Fecha</w:t>
      </w:r>
    </w:p>
    <w:p w14:paraId="6655C15E" w14:textId="77777777" w:rsidR="00455DAE" w:rsidRPr="00E05ED8" w:rsidRDefault="00455DAE" w:rsidP="00455DAE">
      <w:pPr>
        <w:numPr>
          <w:ilvl w:val="0"/>
          <w:numId w:val="74"/>
        </w:numPr>
        <w:spacing w:before="0" w:after="160" w:line="259" w:lineRule="auto"/>
        <w:jc w:val="left"/>
      </w:pPr>
      <w:r w:rsidRPr="00E05ED8">
        <w:rPr>
          <w:b/>
          <w:bCs/>
        </w:rPr>
        <w:t>Descripción</w:t>
      </w:r>
      <w:r w:rsidRPr="00E05ED8">
        <w:t>: Implementar filtros avanzados para que los usuarios puedan buscar y visualizar transacciones según sus necesidades. Los usuarios deben poder filtrar por categoría, etiqueta o un rango de fechas.</w:t>
      </w:r>
    </w:p>
    <w:p w14:paraId="02E82AD0" w14:textId="77777777" w:rsidR="00455DAE" w:rsidRPr="00E05ED8" w:rsidRDefault="00455DAE" w:rsidP="00455DAE">
      <w:pPr>
        <w:numPr>
          <w:ilvl w:val="0"/>
          <w:numId w:val="74"/>
        </w:numPr>
        <w:spacing w:before="0" w:after="160" w:line="259" w:lineRule="auto"/>
        <w:jc w:val="left"/>
      </w:pPr>
      <w:r w:rsidRPr="00E05ED8">
        <w:rPr>
          <w:b/>
          <w:bCs/>
        </w:rPr>
        <w:t>Tareas</w:t>
      </w:r>
      <w:r w:rsidRPr="00E05ED8">
        <w:t>:</w:t>
      </w:r>
    </w:p>
    <w:p w14:paraId="1FBF241D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 xml:space="preserve">Crear un </w:t>
      </w:r>
      <w:proofErr w:type="spellStart"/>
      <w:r w:rsidRPr="00E05ED8">
        <w:t>endpoint</w:t>
      </w:r>
      <w:proofErr w:type="spellEnd"/>
      <w:r w:rsidRPr="00E05ED8">
        <w:t xml:space="preserve"> GET /</w:t>
      </w:r>
      <w:proofErr w:type="spellStart"/>
      <w:r w:rsidRPr="00E05ED8">
        <w:t>transactions</w:t>
      </w:r>
      <w:proofErr w:type="spellEnd"/>
      <w:r w:rsidRPr="00E05ED8">
        <w:t xml:space="preserve"> que permita filtrar las transacciones con parámetros opcionales, como </w:t>
      </w:r>
      <w:proofErr w:type="spellStart"/>
      <w:r w:rsidRPr="00E05ED8">
        <w:t>category</w:t>
      </w:r>
      <w:proofErr w:type="spellEnd"/>
      <w:r w:rsidRPr="00E05ED8">
        <w:t xml:space="preserve">, tag, y </w:t>
      </w:r>
      <w:proofErr w:type="spellStart"/>
      <w:r w:rsidRPr="00E05ED8">
        <w:t>dateRange</w:t>
      </w:r>
      <w:proofErr w:type="spellEnd"/>
      <w:r w:rsidRPr="00E05ED8">
        <w:t xml:space="preserve"> (rango de fechas).</w:t>
      </w:r>
    </w:p>
    <w:p w14:paraId="02D92902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>Implementar paginación y ordenamiento en los resultados de las transacciones para optimizar la búsqueda y mejorar la experiencia de usuario.</w:t>
      </w:r>
    </w:p>
    <w:p w14:paraId="6006EC3E" w14:textId="77777777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>Asegurar que los filtros puedan combinarse entre sí, por ejemplo, permitiendo filtrar por una categoría específica dentro de un rango de fechas, o filtrar por etiquetas dentro de una categoría.</w:t>
      </w:r>
    </w:p>
    <w:p w14:paraId="04A2016A" w14:textId="5EF85B0A" w:rsidR="00455DAE" w:rsidRPr="00E05ED8" w:rsidRDefault="00455DAE" w:rsidP="00455DAE">
      <w:pPr>
        <w:numPr>
          <w:ilvl w:val="1"/>
          <w:numId w:val="74"/>
        </w:numPr>
        <w:spacing w:before="0" w:after="160" w:line="259" w:lineRule="auto"/>
        <w:jc w:val="left"/>
      </w:pPr>
      <w:r w:rsidRPr="00E05ED8">
        <w:t xml:space="preserve">Garantizar que los usuarios solo puedan ver sus propias transacciones, respetando </w:t>
      </w:r>
      <w:r w:rsidR="002C7CFA">
        <w:t xml:space="preserve">los </w:t>
      </w:r>
      <w:r w:rsidRPr="00E05ED8">
        <w:t>permisos adecuados.</w:t>
      </w:r>
    </w:p>
    <w:p w14:paraId="38A93D34" w14:textId="77777777" w:rsidR="00975FC8" w:rsidRPr="00975FC8" w:rsidRDefault="00975FC8" w:rsidP="0046045B">
      <w:pPr>
        <w:ind w:firstLine="708"/>
        <w:rPr>
          <w:b/>
          <w:bCs/>
        </w:rPr>
      </w:pPr>
      <w:r w:rsidRPr="00975FC8">
        <w:rPr>
          <w:b/>
          <w:bCs/>
        </w:rPr>
        <w:t>Ejemplo de API:</w:t>
      </w:r>
    </w:p>
    <w:p w14:paraId="4F9DCAE2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POST /transactions</w:t>
      </w:r>
    </w:p>
    <w:p w14:paraId="737D1584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GET /transactions</w:t>
      </w:r>
    </w:p>
    <w:p w14:paraId="20AF6BDB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GET /transactions/{id}</w:t>
      </w:r>
    </w:p>
    <w:p w14:paraId="04C970A0" w14:textId="77777777" w:rsidR="00975FC8" w:rsidRPr="00975FC8" w:rsidRDefault="00975FC8" w:rsidP="0046045B">
      <w:pPr>
        <w:pStyle w:val="ListParagraph"/>
        <w:numPr>
          <w:ilvl w:val="0"/>
          <w:numId w:val="35"/>
        </w:numPr>
      </w:pPr>
      <w:r w:rsidRPr="00975FC8">
        <w:t>PUT /transactions/{id}</w:t>
      </w:r>
    </w:p>
    <w:p w14:paraId="52298186" w14:textId="3EF26937" w:rsidR="00FE481A" w:rsidRPr="00FE481A" w:rsidRDefault="00975FC8" w:rsidP="0046045B">
      <w:pPr>
        <w:pStyle w:val="ListParagraph"/>
        <w:numPr>
          <w:ilvl w:val="0"/>
          <w:numId w:val="35"/>
        </w:numPr>
      </w:pPr>
      <w:r>
        <w:t>DELETE /transactions/{id}</w:t>
      </w:r>
    </w:p>
    <w:p w14:paraId="34DF5CB5" w14:textId="77777777" w:rsidR="006C2838" w:rsidRDefault="006C2838" w:rsidP="006C2838">
      <w:pPr>
        <w:rPr>
          <w:b/>
          <w:bCs/>
        </w:rPr>
      </w:pPr>
    </w:p>
    <w:p w14:paraId="557B147F" w14:textId="62A37C2B" w:rsidR="003D43C8" w:rsidRDefault="006F19A2" w:rsidP="006C2838">
      <w:pPr>
        <w:rPr>
          <w:b/>
          <w:bCs/>
        </w:rPr>
      </w:pPr>
      <w:r w:rsidRPr="00C24117">
        <w:rPr>
          <w:b/>
          <w:bCs/>
        </w:rPr>
        <w:br w:type="page"/>
      </w:r>
    </w:p>
    <w:p w14:paraId="07092ECC" w14:textId="5B02A0EA" w:rsidR="003D43C8" w:rsidRPr="0046045B" w:rsidRDefault="003D43C8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Resúmenes Financieros (Summary Service)</w:t>
      </w:r>
      <w:r w:rsidR="00AC7279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  <w:r w:rsidR="00AC7279" w:rsidRPr="00AC7279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(Carlos</w:t>
      </w:r>
      <w:r w:rsidR="00AC7279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)</w:t>
      </w:r>
    </w:p>
    <w:p w14:paraId="7F7BDE9B" w14:textId="77777777" w:rsidR="003D43C8" w:rsidRDefault="003D43C8" w:rsidP="0046045B">
      <w:pPr>
        <w:ind w:left="708"/>
      </w:pPr>
      <w:r w:rsidRPr="003D43C8">
        <w:rPr>
          <w:b/>
          <w:bCs/>
        </w:rPr>
        <w:t xml:space="preserve">Responsabilidad: </w:t>
      </w:r>
      <w:r w:rsidRPr="003D43C8">
        <w:t>Generar resúmenes financieros basados en las transacciones (</w:t>
      </w:r>
      <w:proofErr w:type="spellStart"/>
      <w:r w:rsidRPr="003D43C8">
        <w:t>e.g</w:t>
      </w:r>
      <w:proofErr w:type="spellEnd"/>
      <w:r w:rsidRPr="003D43C8">
        <w:t>., resumen mensual, por categoría, etc.).</w:t>
      </w:r>
    </w:p>
    <w:p w14:paraId="3C3FFEE9" w14:textId="32C8E92C" w:rsidR="0046045B" w:rsidRPr="0046045B" w:rsidRDefault="0046045B" w:rsidP="00D52938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4E17E78E" w14:textId="77777777" w:rsidR="003D43C8" w:rsidRPr="002C7CFA" w:rsidRDefault="003D43C8" w:rsidP="00D52938">
      <w:pPr>
        <w:spacing w:line="276" w:lineRule="auto"/>
        <w:ind w:firstLine="708"/>
        <w:rPr>
          <w:b/>
          <w:bCs/>
          <w:sz w:val="30"/>
          <w:szCs w:val="32"/>
        </w:rPr>
      </w:pPr>
      <w:r w:rsidRPr="002C7CFA">
        <w:rPr>
          <w:b/>
          <w:bCs/>
          <w:sz w:val="30"/>
          <w:szCs w:val="32"/>
        </w:rPr>
        <w:t>Funcionalidades:</w:t>
      </w:r>
    </w:p>
    <w:p w14:paraId="10E74DCD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Resumen de Ingresos y Gastos por Mes, Trimestre, Año, etc.</w:t>
      </w:r>
    </w:p>
    <w:p w14:paraId="14A06002" w14:textId="77777777" w:rsidR="002C7CFA" w:rsidRPr="003D2557" w:rsidRDefault="002C7CFA" w:rsidP="002C7CFA">
      <w:pPr>
        <w:numPr>
          <w:ilvl w:val="0"/>
          <w:numId w:val="75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Permitir a los usuarios ver un resumen de sus ingresos y gastos agrupados por diferentes periodos de tiempo, como mes, trimestre o año. Estos resúmenes proporcionan una visión clara de las finanzas en intervalos específicos.</w:t>
      </w:r>
    </w:p>
    <w:p w14:paraId="678FD87C" w14:textId="77777777" w:rsidR="002C7CFA" w:rsidRPr="003D2557" w:rsidRDefault="002C7CFA" w:rsidP="002C7CFA">
      <w:pPr>
        <w:numPr>
          <w:ilvl w:val="0"/>
          <w:numId w:val="75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1470E9E3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</w:t>
      </w:r>
      <w:proofErr w:type="spellEnd"/>
      <w:r w:rsidRPr="003D2557">
        <w:t xml:space="preserve"> que permita al usuario obtener resúmenes financieros agregados por periodos. El usuario podrá pasar parámetros como </w:t>
      </w:r>
      <w:proofErr w:type="spellStart"/>
      <w:r w:rsidRPr="003D2557">
        <w:t>period</w:t>
      </w:r>
      <w:proofErr w:type="spellEnd"/>
      <w:r w:rsidRPr="003D2557">
        <w:t xml:space="preserve"> (mes, trimestre, año) para definir el rango temporal.</w:t>
      </w:r>
    </w:p>
    <w:p w14:paraId="4AC95EF7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>Incluir detalles como ingresos totales, gastos totales, y balance neto (ingresos menos gastos) en cada periodo.</w:t>
      </w:r>
    </w:p>
    <w:p w14:paraId="2A4CF7BC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</w:pPr>
      <w:r w:rsidRPr="003D2557">
        <w:t>Ofrecer la opción de seleccionar diferentes periodos personalizados para que el usuario pueda comparar, por ejemplo, los primeros tres meses del año con el segundo trimestre.</w:t>
      </w:r>
    </w:p>
    <w:p w14:paraId="65C89E24" w14:textId="77777777" w:rsidR="002C7CFA" w:rsidRPr="003D2557" w:rsidRDefault="002C7CFA" w:rsidP="002C7CFA">
      <w:pPr>
        <w:numPr>
          <w:ilvl w:val="1"/>
          <w:numId w:val="75"/>
        </w:numPr>
        <w:spacing w:before="0" w:after="160" w:line="259" w:lineRule="auto"/>
        <w:jc w:val="left"/>
        <w:rPr>
          <w:highlight w:val="yellow"/>
        </w:rPr>
      </w:pPr>
      <w:r w:rsidRPr="003D2557">
        <w:rPr>
          <w:highlight w:val="yellow"/>
        </w:rPr>
        <w:t>Implementar gráficos simples (barras o líneas) para mostrar visualmente los cambios financieros a lo largo del tiempo.</w:t>
      </w:r>
    </w:p>
    <w:p w14:paraId="5C67C9C8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Resumen por Categoría y Etiqueta</w:t>
      </w:r>
    </w:p>
    <w:p w14:paraId="14B4DD6B" w14:textId="77777777" w:rsidR="002C7CFA" w:rsidRPr="003D2557" w:rsidRDefault="002C7CFA" w:rsidP="002C7CFA">
      <w:pPr>
        <w:numPr>
          <w:ilvl w:val="0"/>
          <w:numId w:val="76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Proporcionar resúmenes de los ingresos y gastos organizados por categoría y etiqueta, lo que permite a los usuarios ver cómo se distribuyen sus transacciones. Este resumen ayuda a identificar en qué áreas se está gastando más y dónde se reciben más ingresos.</w:t>
      </w:r>
    </w:p>
    <w:p w14:paraId="799F0A97" w14:textId="77777777" w:rsidR="002C7CFA" w:rsidRPr="003D2557" w:rsidRDefault="002C7CFA" w:rsidP="002C7CFA">
      <w:pPr>
        <w:numPr>
          <w:ilvl w:val="0"/>
          <w:numId w:val="76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65662FF3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summary-by-category</w:t>
      </w:r>
      <w:proofErr w:type="spellEnd"/>
      <w:r w:rsidRPr="003D2557">
        <w:t xml:space="preserve"> que devuelva un desglose de los ingresos y gastos por cada categoría. Incluir tanto el monto total como el porcentaje del total de gastos o ingresos que representa cada categoría.</w:t>
      </w:r>
    </w:p>
    <w:p w14:paraId="1C4A691A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lastRenderedPageBreak/>
        <w:t xml:space="preserve">Desarrollar un </w:t>
      </w:r>
      <w:proofErr w:type="spellStart"/>
      <w:r w:rsidRPr="003D2557">
        <w:t>endpoint</w:t>
      </w:r>
      <w:proofErr w:type="spellEnd"/>
      <w:r w:rsidRPr="003D2557">
        <w:t xml:space="preserve"> similar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summary</w:t>
      </w:r>
      <w:proofErr w:type="spellEnd"/>
      <w:r w:rsidRPr="003D2557">
        <w:t>-</w:t>
      </w:r>
      <w:proofErr w:type="spellStart"/>
      <w:r w:rsidRPr="003D2557">
        <w:t>by</w:t>
      </w:r>
      <w:proofErr w:type="spellEnd"/>
      <w:r w:rsidRPr="003D2557">
        <w:t>-tag para permitir a los usuarios ver un desglose de transacciones por etiquetas.</w:t>
      </w:r>
    </w:p>
    <w:p w14:paraId="6DAECC88" w14:textId="77777777" w:rsidR="002C7CFA" w:rsidRPr="003D2557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>Incluir la posibilidad de combinar el resumen de categoría y etiqueta con filtros por periodos (mes, trimestre, año).</w:t>
      </w:r>
    </w:p>
    <w:p w14:paraId="65E95F30" w14:textId="77777777" w:rsidR="002C7CFA" w:rsidRDefault="002C7CFA" w:rsidP="002C7CFA">
      <w:pPr>
        <w:numPr>
          <w:ilvl w:val="1"/>
          <w:numId w:val="76"/>
        </w:numPr>
        <w:spacing w:before="0" w:after="160" w:line="259" w:lineRule="auto"/>
        <w:jc w:val="left"/>
      </w:pPr>
      <w:r w:rsidRPr="003D2557">
        <w:t>Implementar gráficos circulares (o "pie charts") para visualizar la proporción de gastos o ingresos en cada categoría o etiqueta.</w:t>
      </w:r>
    </w:p>
    <w:p w14:paraId="0FB889D8" w14:textId="77777777" w:rsidR="002C7CFA" w:rsidRPr="003D2557" w:rsidRDefault="002C7CFA" w:rsidP="002C7CFA">
      <w:pPr>
        <w:spacing w:before="0" w:after="160" w:line="259" w:lineRule="auto"/>
        <w:ind w:left="1440"/>
        <w:jc w:val="left"/>
      </w:pPr>
    </w:p>
    <w:p w14:paraId="44F58FED" w14:textId="77777777" w:rsidR="002C7CFA" w:rsidRPr="003D2557" w:rsidRDefault="002C7CFA" w:rsidP="002C7CFA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Reportes Financieros Exportables (PDF, Excel)</w:t>
      </w:r>
    </w:p>
    <w:p w14:paraId="1B9F489F" w14:textId="77777777" w:rsidR="002C7CFA" w:rsidRPr="003D2557" w:rsidRDefault="002C7CFA" w:rsidP="002C7CFA">
      <w:pPr>
        <w:numPr>
          <w:ilvl w:val="0"/>
          <w:numId w:val="77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Dar a los usuarios la posibilidad de generar reportes financieros completos en formatos exportables, como PDF y Excel, para compartir o archivar sus datos financieros.</w:t>
      </w:r>
    </w:p>
    <w:p w14:paraId="48B1C737" w14:textId="77777777" w:rsidR="002C7CFA" w:rsidRPr="003D2557" w:rsidRDefault="002C7CFA" w:rsidP="002C7CFA">
      <w:pPr>
        <w:numPr>
          <w:ilvl w:val="0"/>
          <w:numId w:val="77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67345F72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transactions</w:t>
      </w:r>
      <w:proofErr w:type="spellEnd"/>
      <w:r w:rsidRPr="003D2557">
        <w:t>/</w:t>
      </w:r>
      <w:proofErr w:type="spellStart"/>
      <w:r w:rsidRPr="003D2557">
        <w:t>export</w:t>
      </w:r>
      <w:proofErr w:type="spellEnd"/>
      <w:r w:rsidRPr="003D2557">
        <w:t xml:space="preserve"> que permita al usuario generar un reporte financiero en formato PDF o Excel. El reporte debe incluir resúmenes por periodo, categoría, y etiqueta, así como los gráficos que correspondan.</w:t>
      </w:r>
    </w:p>
    <w:p w14:paraId="5F3E89C7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 xml:space="preserve">Utilizar bibliotecas como </w:t>
      </w:r>
      <w:proofErr w:type="spellStart"/>
      <w:r w:rsidRPr="003D2557">
        <w:t>iText</w:t>
      </w:r>
      <w:proofErr w:type="spellEnd"/>
      <w:r w:rsidRPr="003D2557">
        <w:t xml:space="preserve"> (para PDF) y Apache POI (para Excel) para la generación de estos documentos.</w:t>
      </w:r>
    </w:p>
    <w:p w14:paraId="7D3890AC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>Ofrecer la opción de personalizar los reportes, permitiendo al usuario seleccionar el periodo y las categorías o etiquetas que desea incluir.</w:t>
      </w:r>
    </w:p>
    <w:p w14:paraId="7E132093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</w:pPr>
      <w:r w:rsidRPr="003D2557">
        <w:t>Incluir un resumen general de ingresos, gastos, y balance, junto con las listas de transacciones individuales filtradas en el periodo seleccionado.</w:t>
      </w:r>
    </w:p>
    <w:p w14:paraId="3ED59E9D" w14:textId="77777777" w:rsidR="002C7CFA" w:rsidRPr="003D2557" w:rsidRDefault="002C7CFA" w:rsidP="002C7CFA">
      <w:pPr>
        <w:numPr>
          <w:ilvl w:val="1"/>
          <w:numId w:val="77"/>
        </w:numPr>
        <w:spacing w:before="0" w:after="160" w:line="259" w:lineRule="auto"/>
        <w:jc w:val="left"/>
        <w:rPr>
          <w:highlight w:val="yellow"/>
        </w:rPr>
      </w:pPr>
      <w:r w:rsidRPr="003D2557">
        <w:rPr>
          <w:highlight w:val="yellow"/>
        </w:rPr>
        <w:t>Implementar una opción de exportar automáticamente los reportes a un almacenamiento en la nube (por ejemplo, Google Drive o Dropbox) si el usuario lo desea.</w:t>
      </w:r>
    </w:p>
    <w:p w14:paraId="584FD31C" w14:textId="7E6201AD" w:rsidR="003D43C8" w:rsidRPr="002C7CFA" w:rsidRDefault="003D43C8" w:rsidP="0046045B">
      <w:pPr>
        <w:pStyle w:val="ListParagraph"/>
        <w:numPr>
          <w:ilvl w:val="0"/>
          <w:numId w:val="35"/>
        </w:numPr>
        <w:rPr>
          <w:lang w:val="es-ES"/>
        </w:rPr>
      </w:pPr>
    </w:p>
    <w:p w14:paraId="0962B38A" w14:textId="77777777" w:rsidR="003D43C8" w:rsidRPr="003D43C8" w:rsidRDefault="003D43C8" w:rsidP="0046045B">
      <w:pPr>
        <w:ind w:firstLine="708"/>
        <w:rPr>
          <w:b/>
          <w:bCs/>
          <w:lang w:val="en-US"/>
        </w:rPr>
      </w:pPr>
      <w:proofErr w:type="spellStart"/>
      <w:r w:rsidRPr="003D43C8">
        <w:rPr>
          <w:b/>
          <w:bCs/>
          <w:lang w:val="en-US"/>
        </w:rPr>
        <w:t>Ejemplo</w:t>
      </w:r>
      <w:proofErr w:type="spellEnd"/>
      <w:r w:rsidRPr="003D43C8">
        <w:rPr>
          <w:b/>
          <w:bCs/>
          <w:lang w:val="en-US"/>
        </w:rPr>
        <w:t xml:space="preserve"> de API:</w:t>
      </w:r>
    </w:p>
    <w:p w14:paraId="2A8E6ADC" w14:textId="77777777" w:rsidR="003D43C8" w:rsidRPr="003D43C8" w:rsidRDefault="003D43C8" w:rsidP="0046045B">
      <w:pPr>
        <w:pStyle w:val="ListParagraph"/>
        <w:numPr>
          <w:ilvl w:val="0"/>
          <w:numId w:val="35"/>
        </w:numPr>
      </w:pPr>
      <w:r w:rsidRPr="003D43C8">
        <w:t>GET /summaries/monthly</w:t>
      </w:r>
    </w:p>
    <w:p w14:paraId="34A63677" w14:textId="77777777" w:rsidR="003D43C8" w:rsidRPr="003D43C8" w:rsidRDefault="003D43C8" w:rsidP="0046045B">
      <w:pPr>
        <w:pStyle w:val="ListParagraph"/>
        <w:numPr>
          <w:ilvl w:val="0"/>
          <w:numId w:val="35"/>
        </w:numPr>
      </w:pPr>
      <w:r w:rsidRPr="003D43C8">
        <w:t>GET /summaries/yearly</w:t>
      </w:r>
    </w:p>
    <w:p w14:paraId="72B8DE10" w14:textId="296F374D" w:rsidR="003D43C8" w:rsidRPr="0046045B" w:rsidRDefault="003D43C8" w:rsidP="003D43C8">
      <w:pPr>
        <w:pStyle w:val="ListParagraph"/>
        <w:numPr>
          <w:ilvl w:val="0"/>
          <w:numId w:val="35"/>
        </w:numPr>
        <w:rPr>
          <w:b/>
          <w:bCs/>
        </w:rPr>
      </w:pPr>
      <w:r w:rsidRPr="003D43C8">
        <w:t>GET /summaries/category/{</w:t>
      </w:r>
      <w:proofErr w:type="spellStart"/>
      <w:r w:rsidRPr="003D43C8">
        <w:t>categoryId</w:t>
      </w:r>
      <w:proofErr w:type="spellEnd"/>
      <w:r w:rsidRPr="003D43C8">
        <w:t>}</w:t>
      </w:r>
    </w:p>
    <w:p w14:paraId="66B0EB69" w14:textId="77777777" w:rsidR="003D43C8" w:rsidRDefault="003D43C8">
      <w:pPr>
        <w:spacing w:before="0" w:line="276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E9A644C" w14:textId="0A88785D" w:rsidR="003F75A7" w:rsidRPr="0046045B" w:rsidRDefault="003F75A7" w:rsidP="0046045B">
      <w:pPr>
        <w:pStyle w:val="ListParagraph"/>
        <w:numPr>
          <w:ilvl w:val="0"/>
          <w:numId w:val="62"/>
        </w:numPr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>Microservicio de Notificaciones (Notification Service)</w:t>
      </w:r>
      <w:r w:rsidR="00F51243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 xml:space="preserve"> </w:t>
      </w:r>
    </w:p>
    <w:p w14:paraId="50142E34" w14:textId="77777777" w:rsidR="003F75A7" w:rsidRPr="00AC7279" w:rsidRDefault="003F75A7" w:rsidP="0046045B">
      <w:pPr>
        <w:ind w:left="708"/>
      </w:pPr>
      <w:r w:rsidRPr="00AC7279">
        <w:rPr>
          <w:b/>
          <w:bCs/>
        </w:rPr>
        <w:t>Responsabilidad:</w:t>
      </w:r>
      <w:r w:rsidRPr="003F75A7">
        <w:rPr>
          <w:b/>
          <w:bCs/>
        </w:rPr>
        <w:t xml:space="preserve"> </w:t>
      </w:r>
      <w:r w:rsidRPr="00AC7279">
        <w:t>Notificar a los usuarios sobre ciertos eventos, como cuando una transacción excede un presupuesto o un resumen está disponible.</w:t>
      </w:r>
    </w:p>
    <w:p w14:paraId="423A7FD6" w14:textId="5ADF852B" w:rsidR="0046045B" w:rsidRPr="0046045B" w:rsidRDefault="0046045B" w:rsidP="006C2F11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MongoDB</w:t>
      </w:r>
    </w:p>
    <w:p w14:paraId="313D68AB" w14:textId="77777777" w:rsidR="003F75A7" w:rsidRPr="00AD5120" w:rsidRDefault="003F75A7" w:rsidP="006C2F11">
      <w:pPr>
        <w:spacing w:line="276" w:lineRule="auto"/>
        <w:ind w:firstLine="708"/>
        <w:rPr>
          <w:b/>
          <w:bCs/>
        </w:rPr>
      </w:pPr>
      <w:r w:rsidRPr="00AD5120">
        <w:rPr>
          <w:b/>
          <w:bCs/>
          <w:sz w:val="30"/>
          <w:szCs w:val="32"/>
        </w:rPr>
        <w:t>Funcionalidades</w:t>
      </w:r>
      <w:r w:rsidRPr="00AD5120">
        <w:rPr>
          <w:b/>
          <w:bCs/>
        </w:rPr>
        <w:t>:</w:t>
      </w:r>
    </w:p>
    <w:p w14:paraId="0A3A6FDA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 xml:space="preserve">Enviar Notificaciones por Correo Electrónico, SMS o </w:t>
      </w:r>
      <w:proofErr w:type="spellStart"/>
      <w:r w:rsidRPr="003D2557">
        <w:rPr>
          <w:b/>
          <w:bCs/>
        </w:rPr>
        <w:t>Push</w:t>
      </w:r>
      <w:proofErr w:type="spellEnd"/>
    </w:p>
    <w:p w14:paraId="7EE1A6CE" w14:textId="77777777" w:rsidR="00AD5120" w:rsidRPr="003D2557" w:rsidRDefault="00AD5120" w:rsidP="00AD5120">
      <w:pPr>
        <w:numPr>
          <w:ilvl w:val="0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 xml:space="preserve">: Esta funcionalidad permite a la aplicación enviar notificaciones a los usuarios en diferentes formatos (correo electrónico, SMS o notificaciones </w:t>
      </w:r>
      <w:proofErr w:type="spellStart"/>
      <w:r w:rsidRPr="003D2557">
        <w:t>push</w:t>
      </w:r>
      <w:proofErr w:type="spellEnd"/>
      <w:r w:rsidRPr="003D2557">
        <w:t>) según eventos relevantes, como la confirmación de una transacción, recordatorios de facturas, alertas de presupuesto, etc.</w:t>
      </w:r>
    </w:p>
    <w:p w14:paraId="31C917E9" w14:textId="77777777" w:rsidR="00AD5120" w:rsidRPr="003D2557" w:rsidRDefault="00AD5120" w:rsidP="00AD5120">
      <w:pPr>
        <w:numPr>
          <w:ilvl w:val="0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0AA70EDA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>Implementar un servicio que permita enviar notificaciones en tres formatos distintos:</w:t>
      </w:r>
    </w:p>
    <w:p w14:paraId="45F1866E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Correo electrónico</w:t>
      </w:r>
      <w:r w:rsidRPr="003D2557">
        <w:t xml:space="preserve">: Utilizar servicios como </w:t>
      </w:r>
      <w:proofErr w:type="spellStart"/>
      <w:r w:rsidRPr="003D2557">
        <w:rPr>
          <w:b/>
          <w:bCs/>
        </w:rPr>
        <w:t>JavaMail</w:t>
      </w:r>
      <w:proofErr w:type="spellEnd"/>
      <w:r w:rsidRPr="003D2557">
        <w:t xml:space="preserve"> o </w:t>
      </w:r>
      <w:proofErr w:type="spellStart"/>
      <w:r w:rsidRPr="003D2557">
        <w:rPr>
          <w:b/>
          <w:bCs/>
        </w:rPr>
        <w:t>SendGrid</w:t>
      </w:r>
      <w:proofErr w:type="spellEnd"/>
      <w:r w:rsidRPr="003D2557">
        <w:t>.</w:t>
      </w:r>
    </w:p>
    <w:p w14:paraId="5DBEFD81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r w:rsidRPr="003D2557">
        <w:rPr>
          <w:b/>
          <w:bCs/>
        </w:rPr>
        <w:t>SMS</w:t>
      </w:r>
      <w:r w:rsidRPr="003D2557">
        <w:t xml:space="preserve">: Utilizar servicios de terceros como </w:t>
      </w:r>
      <w:proofErr w:type="spellStart"/>
      <w:r w:rsidRPr="003D2557">
        <w:rPr>
          <w:b/>
          <w:bCs/>
        </w:rPr>
        <w:t>Twilio</w:t>
      </w:r>
      <w:proofErr w:type="spellEnd"/>
      <w:r w:rsidRPr="003D2557">
        <w:t>.</w:t>
      </w:r>
    </w:p>
    <w:p w14:paraId="03102C03" w14:textId="77777777" w:rsidR="00AD5120" w:rsidRPr="003D2557" w:rsidRDefault="00AD5120" w:rsidP="00AD5120">
      <w:pPr>
        <w:numPr>
          <w:ilvl w:val="2"/>
          <w:numId w:val="78"/>
        </w:numPr>
        <w:spacing w:before="0" w:after="160" w:line="259" w:lineRule="auto"/>
        <w:jc w:val="left"/>
      </w:pPr>
      <w:proofErr w:type="spellStart"/>
      <w:r w:rsidRPr="003D2557">
        <w:rPr>
          <w:b/>
          <w:bCs/>
        </w:rPr>
        <w:t>Push</w:t>
      </w:r>
      <w:proofErr w:type="spellEnd"/>
      <w:r w:rsidRPr="003D2557">
        <w:rPr>
          <w:b/>
          <w:bCs/>
        </w:rPr>
        <w:t xml:space="preserve"> </w:t>
      </w:r>
      <w:proofErr w:type="spellStart"/>
      <w:r w:rsidRPr="003D2557">
        <w:rPr>
          <w:b/>
          <w:bCs/>
        </w:rPr>
        <w:t>notifications</w:t>
      </w:r>
      <w:proofErr w:type="spellEnd"/>
      <w:r w:rsidRPr="003D2557">
        <w:t xml:space="preserve">: Para aplicaciones móviles o web, usar servicios como </w:t>
      </w:r>
      <w:proofErr w:type="spellStart"/>
      <w:r w:rsidRPr="003D2557">
        <w:rPr>
          <w:b/>
          <w:bCs/>
        </w:rPr>
        <w:t>Firebase</w:t>
      </w:r>
      <w:proofErr w:type="spellEnd"/>
      <w:r w:rsidRPr="003D2557">
        <w:rPr>
          <w:b/>
          <w:bCs/>
        </w:rPr>
        <w:t xml:space="preserve"> Cloud </w:t>
      </w:r>
      <w:proofErr w:type="spellStart"/>
      <w:r w:rsidRPr="003D2557">
        <w:rPr>
          <w:b/>
          <w:bCs/>
        </w:rPr>
        <w:t>Messaging</w:t>
      </w:r>
      <w:proofErr w:type="spellEnd"/>
      <w:r w:rsidRPr="003D2557">
        <w:rPr>
          <w:b/>
          <w:bCs/>
        </w:rPr>
        <w:t xml:space="preserve"> (FCM)</w:t>
      </w:r>
      <w:r w:rsidRPr="003D2557">
        <w:t xml:space="preserve"> o </w:t>
      </w:r>
      <w:proofErr w:type="spellStart"/>
      <w:r w:rsidRPr="003D2557">
        <w:rPr>
          <w:b/>
          <w:bCs/>
        </w:rPr>
        <w:t>OneSignal</w:t>
      </w:r>
      <w:proofErr w:type="spellEnd"/>
      <w:r w:rsidRPr="003D2557">
        <w:t>.</w:t>
      </w:r>
    </w:p>
    <w:p w14:paraId="1E752304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POST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send</w:t>
      </w:r>
      <w:proofErr w:type="spellEnd"/>
      <w:r w:rsidRPr="003D2557">
        <w:t xml:space="preserve"> que reciba los detalles de la notificación (tipo de notificación, destinatario, mensaje) y lo procese.</w:t>
      </w:r>
    </w:p>
    <w:p w14:paraId="0ECD2594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 xml:space="preserve">Incluir lógica para manejar plantillas de notificación personalizables para cada tipo (correo, SMS, </w:t>
      </w:r>
      <w:proofErr w:type="spellStart"/>
      <w:r w:rsidRPr="003D2557">
        <w:t>push</w:t>
      </w:r>
      <w:proofErr w:type="spellEnd"/>
      <w:r w:rsidRPr="003D2557">
        <w:t>), lo que facilita el envío de mensajes consistentes y fáciles de editar.</w:t>
      </w:r>
    </w:p>
    <w:p w14:paraId="6F275011" w14:textId="77777777" w:rsidR="00AD5120" w:rsidRPr="003D2557" w:rsidRDefault="00AD5120" w:rsidP="00AD5120">
      <w:pPr>
        <w:numPr>
          <w:ilvl w:val="1"/>
          <w:numId w:val="78"/>
        </w:numPr>
        <w:spacing w:before="0" w:after="160" w:line="259" w:lineRule="auto"/>
        <w:jc w:val="left"/>
      </w:pPr>
      <w:r w:rsidRPr="003D2557">
        <w:t>Añadir soporte para el envío de notificaciones automáticas basadas en eventos de usuario, por ejemplo, enviar un correo cuando se realice una nueva transacción.</w:t>
      </w:r>
    </w:p>
    <w:p w14:paraId="523789F2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Obtener Historial de Notificaciones de un Usuario</w:t>
      </w:r>
    </w:p>
    <w:p w14:paraId="37B3E6CD" w14:textId="77777777" w:rsidR="00AD5120" w:rsidRPr="003D2557" w:rsidRDefault="00AD5120" w:rsidP="00AD5120">
      <w:pPr>
        <w:numPr>
          <w:ilvl w:val="0"/>
          <w:numId w:val="79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>: Permitir a los usuarios acceder a un registro de todas las notificaciones que han recibido en el pasado, brindando transparencia y facilitando la búsqueda de notificaciones antiguas.</w:t>
      </w:r>
    </w:p>
    <w:p w14:paraId="0BAA10CE" w14:textId="77777777" w:rsidR="00AD5120" w:rsidRPr="003D2557" w:rsidRDefault="00AD5120" w:rsidP="00AD5120">
      <w:pPr>
        <w:numPr>
          <w:ilvl w:val="0"/>
          <w:numId w:val="79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16536982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lastRenderedPageBreak/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GET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history</w:t>
      </w:r>
      <w:proofErr w:type="spellEnd"/>
      <w:r w:rsidRPr="003D2557">
        <w:t>/{</w:t>
      </w:r>
      <w:proofErr w:type="spellStart"/>
      <w:r w:rsidRPr="003D2557">
        <w:t>userId</w:t>
      </w:r>
      <w:proofErr w:type="spellEnd"/>
      <w:r w:rsidRPr="003D2557">
        <w:t>} que devuelva el historial de notificaciones de un usuario en particular.</w:t>
      </w:r>
    </w:p>
    <w:p w14:paraId="19035C52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>Guardar las notificaciones enviadas en una base de datos para que se puedan consultar posteriormente, incluyendo detalles como la fecha y hora del envío, el tipo de notificación y el contenido.</w:t>
      </w:r>
    </w:p>
    <w:p w14:paraId="30F98331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 xml:space="preserve">Implementar filtros para que el usuario pueda buscar notificaciones por rango de fechas, tipo (correo, SMS, </w:t>
      </w:r>
      <w:proofErr w:type="spellStart"/>
      <w:r w:rsidRPr="003D2557">
        <w:t>push</w:t>
      </w:r>
      <w:proofErr w:type="spellEnd"/>
      <w:r w:rsidRPr="003D2557">
        <w:t>), o categoría (transacciones, alertas, recordatorios).</w:t>
      </w:r>
    </w:p>
    <w:p w14:paraId="6F2ABAA0" w14:textId="77777777" w:rsidR="00AD5120" w:rsidRPr="003D2557" w:rsidRDefault="00AD5120" w:rsidP="00AD5120">
      <w:pPr>
        <w:numPr>
          <w:ilvl w:val="1"/>
          <w:numId w:val="79"/>
        </w:numPr>
        <w:spacing w:before="0" w:after="160" w:line="259" w:lineRule="auto"/>
        <w:jc w:val="left"/>
      </w:pPr>
      <w:r w:rsidRPr="003D2557">
        <w:t>Asegurar que el historial solo es accesible para el propio usuario o administradores con los permisos adecuados.</w:t>
      </w:r>
    </w:p>
    <w:p w14:paraId="5546856F" w14:textId="77777777" w:rsidR="00AD5120" w:rsidRPr="003D2557" w:rsidRDefault="00AD5120" w:rsidP="00AD5120">
      <w:pPr>
        <w:spacing w:before="0" w:after="160" w:line="259" w:lineRule="auto"/>
        <w:ind w:firstLine="708"/>
        <w:rPr>
          <w:b/>
          <w:bCs/>
        </w:rPr>
      </w:pPr>
      <w:r w:rsidRPr="003D2557">
        <w:rPr>
          <w:b/>
          <w:bCs/>
        </w:rPr>
        <w:t>Gestión de Preferencias de Notificación de Usuarios</w:t>
      </w:r>
    </w:p>
    <w:p w14:paraId="0D79D02A" w14:textId="77777777" w:rsidR="00AD5120" w:rsidRPr="003D2557" w:rsidRDefault="00AD5120" w:rsidP="00AD5120">
      <w:pPr>
        <w:numPr>
          <w:ilvl w:val="0"/>
          <w:numId w:val="80"/>
        </w:numPr>
        <w:spacing w:before="0" w:after="160" w:line="259" w:lineRule="auto"/>
        <w:jc w:val="left"/>
      </w:pPr>
      <w:r w:rsidRPr="003D2557">
        <w:rPr>
          <w:b/>
          <w:bCs/>
        </w:rPr>
        <w:t>Descripción</w:t>
      </w:r>
      <w:r w:rsidRPr="003D2557">
        <w:t xml:space="preserve">: Permitir a los usuarios gestionar sus preferencias de notificación, como decidir qué tipo de notificaciones quieren recibir y en qué formato (correo, SMS, </w:t>
      </w:r>
      <w:proofErr w:type="spellStart"/>
      <w:r w:rsidRPr="003D2557">
        <w:t>push</w:t>
      </w:r>
      <w:proofErr w:type="spellEnd"/>
      <w:r w:rsidRPr="003D2557">
        <w:t>).</w:t>
      </w:r>
    </w:p>
    <w:p w14:paraId="153390C2" w14:textId="77777777" w:rsidR="00AD5120" w:rsidRPr="003D2557" w:rsidRDefault="00AD5120" w:rsidP="00AD5120">
      <w:pPr>
        <w:numPr>
          <w:ilvl w:val="0"/>
          <w:numId w:val="80"/>
        </w:numPr>
        <w:spacing w:before="0" w:after="160" w:line="259" w:lineRule="auto"/>
        <w:jc w:val="left"/>
      </w:pPr>
      <w:r w:rsidRPr="003D2557">
        <w:rPr>
          <w:b/>
          <w:bCs/>
        </w:rPr>
        <w:t>Tareas</w:t>
      </w:r>
      <w:r w:rsidRPr="003D2557">
        <w:t>:</w:t>
      </w:r>
    </w:p>
    <w:p w14:paraId="76453079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 xml:space="preserve">Crear un </w:t>
      </w:r>
      <w:proofErr w:type="spellStart"/>
      <w:r w:rsidRPr="003D2557">
        <w:t>endpoint</w:t>
      </w:r>
      <w:proofErr w:type="spellEnd"/>
      <w:r w:rsidRPr="003D2557">
        <w:t xml:space="preserve"> PUT /</w:t>
      </w:r>
      <w:proofErr w:type="spellStart"/>
      <w:r w:rsidRPr="003D2557">
        <w:t>notifications</w:t>
      </w:r>
      <w:proofErr w:type="spellEnd"/>
      <w:r w:rsidRPr="003D2557">
        <w:t>/</w:t>
      </w:r>
      <w:proofErr w:type="spellStart"/>
      <w:r w:rsidRPr="003D2557">
        <w:t>preferences</w:t>
      </w:r>
      <w:proofErr w:type="spellEnd"/>
      <w:r w:rsidRPr="003D2557">
        <w:t>/{</w:t>
      </w:r>
      <w:proofErr w:type="spellStart"/>
      <w:r w:rsidRPr="003D2557">
        <w:t>userId</w:t>
      </w:r>
      <w:proofErr w:type="spellEnd"/>
      <w:r w:rsidRPr="003D2557">
        <w:t>} para que el usuario pueda actualizar sus preferencias de notificación.</w:t>
      </w:r>
    </w:p>
    <w:p w14:paraId="57619588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 xml:space="preserve">Desarrollar un modelo de </w:t>
      </w:r>
      <w:r w:rsidRPr="003D2557">
        <w:rPr>
          <w:b/>
          <w:bCs/>
        </w:rPr>
        <w:t>preferencias de usuario</w:t>
      </w:r>
      <w:r w:rsidRPr="003D2557">
        <w:t xml:space="preserve"> que incluya opciones como:</w:t>
      </w:r>
    </w:p>
    <w:p w14:paraId="55B25ABF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>Qué tipo de notificaciones desea recibir (transacciones, recordatorios, alertas presupuestarias).</w:t>
      </w:r>
    </w:p>
    <w:p w14:paraId="36503125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 xml:space="preserve">En qué formato prefiere recibirlas (correo, SMS, </w:t>
      </w:r>
      <w:proofErr w:type="spellStart"/>
      <w:r w:rsidRPr="003D2557">
        <w:t>push</w:t>
      </w:r>
      <w:proofErr w:type="spellEnd"/>
      <w:r w:rsidRPr="003D2557">
        <w:t>).</w:t>
      </w:r>
    </w:p>
    <w:p w14:paraId="3D7A3787" w14:textId="77777777" w:rsidR="00AD5120" w:rsidRPr="003D2557" w:rsidRDefault="00AD5120" w:rsidP="00AD5120">
      <w:pPr>
        <w:numPr>
          <w:ilvl w:val="2"/>
          <w:numId w:val="80"/>
        </w:numPr>
        <w:spacing w:before="0" w:after="160" w:line="259" w:lineRule="auto"/>
        <w:jc w:val="left"/>
      </w:pPr>
      <w:r w:rsidRPr="003D2557">
        <w:t>Frecuencia de las notificaciones (inmediato, diario, semanal).</w:t>
      </w:r>
    </w:p>
    <w:p w14:paraId="14B0FCC7" w14:textId="77777777" w:rsidR="00AD5120" w:rsidRPr="003D2557" w:rsidRDefault="00AD5120" w:rsidP="00AD5120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>Implementar un mecanismo que respete estas preferencias cuando se envíen las notificaciones, evitando que los usuarios reciban notificaciones que no desean.</w:t>
      </w:r>
    </w:p>
    <w:p w14:paraId="10A91901" w14:textId="37ACE159" w:rsidR="003F75A7" w:rsidRPr="006C2F11" w:rsidRDefault="00AD5120" w:rsidP="006C2F11">
      <w:pPr>
        <w:numPr>
          <w:ilvl w:val="1"/>
          <w:numId w:val="80"/>
        </w:numPr>
        <w:spacing w:before="0" w:after="160" w:line="259" w:lineRule="auto"/>
        <w:jc w:val="left"/>
      </w:pPr>
      <w:r w:rsidRPr="003D2557">
        <w:t>Ofrecer una interfaz amigable (en web o móvil) para que los usuarios puedan gestionar estas preferencias fácilmente.</w:t>
      </w:r>
    </w:p>
    <w:p w14:paraId="50724997" w14:textId="77777777" w:rsidR="003F75A7" w:rsidRPr="003F75A7" w:rsidRDefault="003F75A7" w:rsidP="0046045B">
      <w:pPr>
        <w:ind w:firstLine="708"/>
        <w:rPr>
          <w:b/>
          <w:bCs/>
          <w:lang w:val="en-US"/>
        </w:rPr>
      </w:pPr>
      <w:proofErr w:type="spellStart"/>
      <w:r w:rsidRPr="003F75A7">
        <w:rPr>
          <w:b/>
          <w:bCs/>
          <w:lang w:val="en-US"/>
        </w:rPr>
        <w:t>Ejemplo</w:t>
      </w:r>
      <w:proofErr w:type="spellEnd"/>
      <w:r w:rsidRPr="003F75A7">
        <w:rPr>
          <w:b/>
          <w:bCs/>
          <w:lang w:val="en-US"/>
        </w:rPr>
        <w:t xml:space="preserve"> de API:</w:t>
      </w:r>
    </w:p>
    <w:p w14:paraId="22D6457E" w14:textId="77777777" w:rsidR="00E4460E" w:rsidRPr="00AC7279" w:rsidRDefault="00E4460E" w:rsidP="0046045B">
      <w:pPr>
        <w:pStyle w:val="ListParagraph"/>
        <w:numPr>
          <w:ilvl w:val="0"/>
          <w:numId w:val="35"/>
        </w:numPr>
        <w:rPr>
          <w:lang w:val="es-ES"/>
        </w:rPr>
      </w:pPr>
      <w:r w:rsidRPr="00AC7279">
        <w:rPr>
          <w:lang w:val="es-ES"/>
        </w:rPr>
        <w:t>POST /</w:t>
      </w:r>
      <w:proofErr w:type="spellStart"/>
      <w:r w:rsidRPr="00AC7279">
        <w:rPr>
          <w:lang w:val="es-ES"/>
        </w:rPr>
        <w:t>notifications</w:t>
      </w:r>
      <w:proofErr w:type="spellEnd"/>
      <w:r w:rsidRPr="00AC7279">
        <w:rPr>
          <w:lang w:val="es-ES"/>
        </w:rPr>
        <w:t>/</w:t>
      </w:r>
      <w:proofErr w:type="spellStart"/>
      <w:r w:rsidRPr="00AC7279">
        <w:rPr>
          <w:lang w:val="es-ES"/>
        </w:rPr>
        <w:t>send</w:t>
      </w:r>
      <w:proofErr w:type="spellEnd"/>
      <w:r w:rsidRPr="00AC7279">
        <w:rPr>
          <w:lang w:val="es-ES"/>
        </w:rPr>
        <w:t xml:space="preserve"> – Enviar una notificación.</w:t>
      </w:r>
    </w:p>
    <w:p w14:paraId="1134AD25" w14:textId="77777777" w:rsidR="00E4460E" w:rsidRPr="00AC7279" w:rsidRDefault="00E4460E" w:rsidP="0046045B">
      <w:pPr>
        <w:pStyle w:val="ListParagraph"/>
        <w:numPr>
          <w:ilvl w:val="0"/>
          <w:numId w:val="35"/>
        </w:numPr>
        <w:rPr>
          <w:lang w:val="es-ES"/>
        </w:rPr>
      </w:pPr>
      <w:r w:rsidRPr="00AC7279">
        <w:rPr>
          <w:lang w:val="es-ES"/>
        </w:rPr>
        <w:t>GET /</w:t>
      </w:r>
      <w:proofErr w:type="spellStart"/>
      <w:r w:rsidRPr="00AC7279">
        <w:rPr>
          <w:lang w:val="es-ES"/>
        </w:rPr>
        <w:t>notifications</w:t>
      </w:r>
      <w:proofErr w:type="spellEnd"/>
      <w:r w:rsidRPr="00AC7279">
        <w:rPr>
          <w:lang w:val="es-ES"/>
        </w:rPr>
        <w:t>/{</w:t>
      </w:r>
      <w:proofErr w:type="spellStart"/>
      <w:r w:rsidRPr="00AC7279">
        <w:rPr>
          <w:lang w:val="es-ES"/>
        </w:rPr>
        <w:t>userId</w:t>
      </w:r>
      <w:proofErr w:type="spellEnd"/>
      <w:r w:rsidRPr="00AC7279">
        <w:rPr>
          <w:lang w:val="es-ES"/>
        </w:rPr>
        <w:t>} – Obtener historial de notificaciones de un usuario.</w:t>
      </w:r>
    </w:p>
    <w:p w14:paraId="79F231C6" w14:textId="7F228618" w:rsidR="00A06261" w:rsidRPr="004D3AA6" w:rsidRDefault="00E4460E" w:rsidP="003F75A7">
      <w:pPr>
        <w:pStyle w:val="ListParagraph"/>
        <w:numPr>
          <w:ilvl w:val="0"/>
          <w:numId w:val="35"/>
        </w:numPr>
      </w:pPr>
      <w:r w:rsidRPr="00E4460E">
        <w:t xml:space="preserve">POST /notifications/settings – </w:t>
      </w:r>
      <w:proofErr w:type="spellStart"/>
      <w:r w:rsidRPr="00E4460E">
        <w:t>Configurar</w:t>
      </w:r>
      <w:proofErr w:type="spellEnd"/>
      <w:r w:rsidRPr="00E4460E">
        <w:t xml:space="preserve"> </w:t>
      </w:r>
      <w:proofErr w:type="spellStart"/>
      <w:r w:rsidRPr="00E4460E">
        <w:t>preferencias</w:t>
      </w:r>
      <w:proofErr w:type="spellEnd"/>
      <w:r w:rsidRPr="00E4460E">
        <w:t xml:space="preserve"> de </w:t>
      </w:r>
      <w:proofErr w:type="spellStart"/>
      <w:r w:rsidRPr="00E4460E">
        <w:t>notificación</w:t>
      </w:r>
      <w:proofErr w:type="spellEnd"/>
      <w:r w:rsidRPr="00E4460E">
        <w:t>.</w:t>
      </w:r>
    </w:p>
    <w:p w14:paraId="22F55777" w14:textId="706B08A9" w:rsidR="00A06261" w:rsidRPr="0046045B" w:rsidRDefault="00A06261" w:rsidP="0046045B">
      <w:pPr>
        <w:pStyle w:val="ListParagraph"/>
        <w:numPr>
          <w:ilvl w:val="0"/>
          <w:numId w:val="62"/>
        </w:numPr>
        <w:spacing w:line="276" w:lineRule="auto"/>
        <w:jc w:val="left"/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</w:pPr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lastRenderedPageBreak/>
        <w:t xml:space="preserve">Microservicio de Presupuestos (Budget </w:t>
      </w:r>
      <w:proofErr w:type="gramStart"/>
      <w:r w:rsidRPr="0046045B">
        <w:rPr>
          <w:rFonts w:ascii="Montserrat" w:eastAsiaTheme="majorEastAsia" w:hAnsi="Montserrat" w:cstheme="majorBidi"/>
          <w:b/>
          <w:bCs/>
          <w:caps/>
          <w:color w:val="006DA6"/>
          <w:sz w:val="28"/>
          <w:szCs w:val="16"/>
          <w:lang w:val="es-ES"/>
        </w:rPr>
        <w:t>Service)</w:t>
      </w:r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>(</w:t>
      </w:r>
      <w:proofErr w:type="gramEnd"/>
      <w:r w:rsidR="00F51243" w:rsidRPr="00F51243">
        <w:rPr>
          <w:rFonts w:ascii="Montserrat" w:eastAsiaTheme="majorEastAsia" w:hAnsi="Montserrat" w:cstheme="majorBidi"/>
          <w:b/>
          <w:bCs/>
          <w:caps/>
          <w:color w:val="auto"/>
          <w:sz w:val="28"/>
          <w:szCs w:val="16"/>
          <w:lang w:val="es-ES"/>
        </w:rPr>
        <w:t xml:space="preserve"> masó)</w:t>
      </w:r>
    </w:p>
    <w:p w14:paraId="422752EB" w14:textId="79A4CB9F" w:rsidR="00A06261" w:rsidRPr="00AC7279" w:rsidRDefault="00A06261" w:rsidP="0046045B">
      <w:pPr>
        <w:spacing w:before="0" w:line="276" w:lineRule="auto"/>
        <w:ind w:left="708"/>
        <w:jc w:val="left"/>
      </w:pPr>
      <w:r w:rsidRPr="00A06261">
        <w:rPr>
          <w:b/>
          <w:bCs/>
        </w:rPr>
        <w:t xml:space="preserve">Responsabilidad: </w:t>
      </w:r>
      <w:r w:rsidRPr="00AC7279">
        <w:t>Permitir a los usuarios establecer y gestionar presupuestos para diferentes categorías o periodos.</w:t>
      </w:r>
    </w:p>
    <w:p w14:paraId="664A57D9" w14:textId="744DA9C9" w:rsidR="0046045B" w:rsidRPr="0046045B" w:rsidRDefault="0046045B" w:rsidP="004D3AA6">
      <w:pPr>
        <w:spacing w:line="276" w:lineRule="auto"/>
        <w:ind w:firstLine="708"/>
      </w:pPr>
      <w:r w:rsidRPr="006C2838">
        <w:rPr>
          <w:b/>
          <w:bCs/>
        </w:rPr>
        <w:t>Base de datos:</w:t>
      </w:r>
      <w:r>
        <w:t xml:space="preserve"> </w:t>
      </w:r>
      <w:proofErr w:type="spellStart"/>
      <w:r>
        <w:t>PostgresSQL</w:t>
      </w:r>
      <w:proofErr w:type="spellEnd"/>
    </w:p>
    <w:p w14:paraId="5341444A" w14:textId="3853149B" w:rsidR="00A06261" w:rsidRPr="00A06261" w:rsidRDefault="00A06261" w:rsidP="004D3AA6">
      <w:pPr>
        <w:spacing w:line="276" w:lineRule="auto"/>
        <w:ind w:firstLine="708"/>
        <w:rPr>
          <w:b/>
          <w:bCs/>
        </w:rPr>
      </w:pPr>
      <w:r w:rsidRPr="00A06261">
        <w:rPr>
          <w:b/>
          <w:bCs/>
          <w:sz w:val="30"/>
          <w:szCs w:val="32"/>
        </w:rPr>
        <w:t>Funcionalidades</w:t>
      </w:r>
      <w:r w:rsidRPr="00A06261">
        <w:rPr>
          <w:b/>
          <w:bCs/>
        </w:rPr>
        <w:t>:</w:t>
      </w:r>
    </w:p>
    <w:p w14:paraId="09DC5DC0" w14:textId="77777777" w:rsidR="004D3AA6" w:rsidRPr="00F626E5" w:rsidRDefault="004D3AA6" w:rsidP="004D3AA6">
      <w:pPr>
        <w:spacing w:before="0" w:after="160" w:line="259" w:lineRule="auto"/>
        <w:ind w:firstLine="708"/>
        <w:rPr>
          <w:b/>
          <w:bCs/>
        </w:rPr>
      </w:pPr>
      <w:r w:rsidRPr="00F626E5">
        <w:rPr>
          <w:b/>
          <w:bCs/>
        </w:rPr>
        <w:t>Crear, Editar, Eliminar y Consultar Presupuestos</w:t>
      </w:r>
    </w:p>
    <w:p w14:paraId="6605418D" w14:textId="77777777" w:rsidR="004D3AA6" w:rsidRPr="00F626E5" w:rsidRDefault="004D3AA6" w:rsidP="004D3AA6">
      <w:pPr>
        <w:numPr>
          <w:ilvl w:val="0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Descripción</w:t>
      </w:r>
      <w:r w:rsidRPr="00F626E5">
        <w:t>: Permitir a los usuarios establecer presupuestos personalizados, actualizarlos según sea necesario, eliminarlos cuando ya no sean útiles, y consultarlos en cualquier momento para ver el progreso.</w:t>
      </w:r>
    </w:p>
    <w:p w14:paraId="72B09DE7" w14:textId="77777777" w:rsidR="004D3AA6" w:rsidRPr="00F626E5" w:rsidRDefault="004D3AA6" w:rsidP="004D3AA6">
      <w:pPr>
        <w:numPr>
          <w:ilvl w:val="0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Tareas</w:t>
      </w:r>
      <w:r w:rsidRPr="00F626E5">
        <w:t>:</w:t>
      </w:r>
    </w:p>
    <w:p w14:paraId="7CA6A565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Implementar un </w:t>
      </w:r>
      <w:proofErr w:type="spellStart"/>
      <w:r w:rsidRPr="00F626E5">
        <w:t>endpoint</w:t>
      </w:r>
      <w:proofErr w:type="spellEnd"/>
      <w:r w:rsidRPr="00F626E5">
        <w:t xml:space="preserve"> POST /</w:t>
      </w:r>
      <w:proofErr w:type="spellStart"/>
      <w:r w:rsidRPr="00F626E5">
        <w:t>budgets</w:t>
      </w:r>
      <w:proofErr w:type="spellEnd"/>
      <w:r w:rsidRPr="00F626E5">
        <w:t xml:space="preserve"> para crear nuevos presupuestos, donde los usuarios puedan definir:</w:t>
      </w:r>
    </w:p>
    <w:p w14:paraId="202404E9" w14:textId="77777777" w:rsidR="004D3AA6" w:rsidRPr="00F626E5" w:rsidRDefault="004D3AA6" w:rsidP="004D3AA6">
      <w:pPr>
        <w:numPr>
          <w:ilvl w:val="2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Monto total</w:t>
      </w:r>
      <w:r w:rsidRPr="00F626E5">
        <w:t xml:space="preserve"> del presupuesto.</w:t>
      </w:r>
    </w:p>
    <w:p w14:paraId="20DD23CE" w14:textId="77777777" w:rsidR="004D3AA6" w:rsidRPr="00F626E5" w:rsidRDefault="004D3AA6" w:rsidP="004D3AA6">
      <w:pPr>
        <w:numPr>
          <w:ilvl w:val="2"/>
          <w:numId w:val="81"/>
        </w:numPr>
        <w:spacing w:before="0" w:after="160" w:line="259" w:lineRule="auto"/>
        <w:jc w:val="left"/>
      </w:pPr>
      <w:r w:rsidRPr="00F626E5">
        <w:rPr>
          <w:b/>
          <w:bCs/>
        </w:rPr>
        <w:t>Periodo de tiempo</w:t>
      </w:r>
      <w:r w:rsidRPr="00F626E5">
        <w:t xml:space="preserve"> (mensual, trimestral, anual).</w:t>
      </w:r>
    </w:p>
    <w:p w14:paraId="5EB36269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Desarrollar un </w:t>
      </w:r>
      <w:proofErr w:type="spellStart"/>
      <w:r w:rsidRPr="00F626E5">
        <w:t>endpoint</w:t>
      </w:r>
      <w:proofErr w:type="spellEnd"/>
      <w:r w:rsidRPr="00F626E5">
        <w:t xml:space="preserve"> PUT /</w:t>
      </w:r>
      <w:proofErr w:type="spellStart"/>
      <w:r w:rsidRPr="00F626E5">
        <w:t>budgets</w:t>
      </w:r>
      <w:proofErr w:type="spellEnd"/>
      <w:r w:rsidRPr="00F626E5">
        <w:t>/{id} para editar un presupuesto existente, permitiendo ajustes en el monto o el periodo de tiempo.</w:t>
      </w:r>
    </w:p>
    <w:p w14:paraId="22D3486A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Crear un </w:t>
      </w:r>
      <w:proofErr w:type="spellStart"/>
      <w:r w:rsidRPr="00F626E5">
        <w:t>endpoint</w:t>
      </w:r>
      <w:proofErr w:type="spellEnd"/>
      <w:r w:rsidRPr="00F626E5">
        <w:t xml:space="preserve"> DELETE /</w:t>
      </w:r>
      <w:proofErr w:type="spellStart"/>
      <w:r w:rsidRPr="00F626E5">
        <w:t>budgets</w:t>
      </w:r>
      <w:proofErr w:type="spellEnd"/>
      <w:r w:rsidRPr="00F626E5">
        <w:t>/{id} para eliminar un presupuesto cuando ya no sea necesario.</w:t>
      </w:r>
    </w:p>
    <w:p w14:paraId="1E8DBE10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 xml:space="preserve">Implementar un </w:t>
      </w:r>
      <w:proofErr w:type="spellStart"/>
      <w:r w:rsidRPr="00F626E5">
        <w:t>endpoint</w:t>
      </w:r>
      <w:proofErr w:type="spellEnd"/>
      <w:r w:rsidRPr="00F626E5">
        <w:t xml:space="preserve"> GET /</w:t>
      </w:r>
      <w:proofErr w:type="spellStart"/>
      <w:r w:rsidRPr="00F626E5">
        <w:t>budgets</w:t>
      </w:r>
      <w:proofErr w:type="spellEnd"/>
      <w:r w:rsidRPr="00F626E5">
        <w:t>/{id} para que los usuarios puedan consultar un presupuesto en detalle, viendo el progreso y el monto restante.</w:t>
      </w:r>
    </w:p>
    <w:p w14:paraId="3EC11E17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>Añadir validaciones para asegurar que los presupuestos no pueden tener montos negativos y que el periodo de tiempo sea válido.</w:t>
      </w:r>
    </w:p>
    <w:p w14:paraId="11AC2DA1" w14:textId="77777777" w:rsidR="004D3AA6" w:rsidRPr="00F626E5" w:rsidRDefault="004D3AA6" w:rsidP="004D3AA6">
      <w:pPr>
        <w:numPr>
          <w:ilvl w:val="1"/>
          <w:numId w:val="81"/>
        </w:numPr>
        <w:spacing w:before="0" w:after="160" w:line="259" w:lineRule="auto"/>
        <w:jc w:val="left"/>
      </w:pPr>
      <w:r w:rsidRPr="00F626E5">
        <w:t>Posibilidad de asignar un nombre o descripción para identificar fácilmente el presupuesto en la lista general.</w:t>
      </w:r>
    </w:p>
    <w:p w14:paraId="155F21BA" w14:textId="77777777" w:rsidR="004D3AA6" w:rsidRPr="00F626E5" w:rsidRDefault="004D3AA6" w:rsidP="004D3AA6">
      <w:pPr>
        <w:spacing w:before="0" w:after="160" w:line="259" w:lineRule="auto"/>
        <w:ind w:firstLine="708"/>
        <w:rPr>
          <w:b/>
          <w:bCs/>
        </w:rPr>
      </w:pPr>
      <w:r w:rsidRPr="00F626E5">
        <w:rPr>
          <w:b/>
          <w:bCs/>
        </w:rPr>
        <w:t>Asociar Presupuestos a Categorías y Monitorizar Gastos</w:t>
      </w:r>
    </w:p>
    <w:p w14:paraId="7D9DA4CC" w14:textId="77777777" w:rsidR="004D3AA6" w:rsidRPr="00F626E5" w:rsidRDefault="004D3AA6" w:rsidP="004D3AA6">
      <w:pPr>
        <w:numPr>
          <w:ilvl w:val="0"/>
          <w:numId w:val="82"/>
        </w:numPr>
        <w:spacing w:before="0" w:after="160" w:line="259" w:lineRule="auto"/>
        <w:jc w:val="left"/>
      </w:pPr>
      <w:r w:rsidRPr="00F626E5">
        <w:rPr>
          <w:b/>
          <w:bCs/>
        </w:rPr>
        <w:t>Descripción</w:t>
      </w:r>
      <w:r w:rsidRPr="00F626E5">
        <w:t>: Permitir que los presupuestos se asocien a categorías específicas de gasto, lo que facilita a los usuarios monitorizar cómo se alinean sus gastos con los límites que establecieron.</w:t>
      </w:r>
    </w:p>
    <w:p w14:paraId="23C82A36" w14:textId="77777777" w:rsidR="004D3AA6" w:rsidRPr="00F626E5" w:rsidRDefault="004D3AA6" w:rsidP="004D3AA6">
      <w:pPr>
        <w:numPr>
          <w:ilvl w:val="0"/>
          <w:numId w:val="82"/>
        </w:numPr>
        <w:spacing w:before="0" w:after="160" w:line="259" w:lineRule="auto"/>
        <w:jc w:val="left"/>
      </w:pPr>
      <w:r w:rsidRPr="00F626E5">
        <w:rPr>
          <w:b/>
          <w:bCs/>
        </w:rPr>
        <w:t>Tareas</w:t>
      </w:r>
      <w:r w:rsidRPr="00F626E5">
        <w:t>:</w:t>
      </w:r>
    </w:p>
    <w:p w14:paraId="51081615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Implementar la lógica para que un presupuesto pueda estar asociado a una o varias </w:t>
      </w:r>
      <w:r w:rsidRPr="00F626E5">
        <w:rPr>
          <w:b/>
          <w:bCs/>
        </w:rPr>
        <w:t>categorías de gasto</w:t>
      </w:r>
      <w:r w:rsidRPr="00F626E5">
        <w:t xml:space="preserve">. Esto permitirá al usuario tener </w:t>
      </w:r>
      <w:r w:rsidRPr="00F626E5">
        <w:lastRenderedPageBreak/>
        <w:t>control específico sobre ciertos tipos de gastos (</w:t>
      </w:r>
      <w:proofErr w:type="spellStart"/>
      <w:r w:rsidRPr="00F626E5">
        <w:t>e.g</w:t>
      </w:r>
      <w:proofErr w:type="spellEnd"/>
      <w:r w:rsidRPr="00F626E5">
        <w:t>., alimentación, ocio, transporte).</w:t>
      </w:r>
    </w:p>
    <w:p w14:paraId="3E4413DF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Crear un mecanismo para </w:t>
      </w:r>
      <w:r w:rsidRPr="00F626E5">
        <w:rPr>
          <w:b/>
          <w:bCs/>
        </w:rPr>
        <w:t>monitorizar automáticamente los gastos</w:t>
      </w:r>
      <w:r w:rsidRPr="00F626E5">
        <w:t xml:space="preserve"> de esas categorías, calculando el total gastado en relación al presupuesto asignado.</w:t>
      </w:r>
    </w:p>
    <w:p w14:paraId="54BB2F99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>Mostrar alertas o notificaciones automáticas cuando los gastos en una categoría excedan un porcentaje predefinido del presupuesto (</w:t>
      </w:r>
      <w:proofErr w:type="spellStart"/>
      <w:r w:rsidRPr="00F626E5">
        <w:t>e.g</w:t>
      </w:r>
      <w:proofErr w:type="spellEnd"/>
      <w:r w:rsidRPr="00F626E5">
        <w:t>., 80%).</w:t>
      </w:r>
    </w:p>
    <w:p w14:paraId="2C1DD567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 xml:space="preserve">Desarrollar un </w:t>
      </w:r>
      <w:proofErr w:type="spellStart"/>
      <w:r w:rsidRPr="00F626E5">
        <w:t>dashboard</w:t>
      </w:r>
      <w:proofErr w:type="spellEnd"/>
      <w:r w:rsidRPr="00F626E5">
        <w:t xml:space="preserve"> o vista que muestre visualmente el progreso del presupuesto, indicando cuánto se ha gastado, cuánto queda disponible, y cuánto falta para exceder el presupuesto.</w:t>
      </w:r>
    </w:p>
    <w:p w14:paraId="0F909B93" w14:textId="77777777" w:rsidR="004D3AA6" w:rsidRPr="00F626E5" w:rsidRDefault="004D3AA6" w:rsidP="004D3AA6">
      <w:pPr>
        <w:numPr>
          <w:ilvl w:val="1"/>
          <w:numId w:val="82"/>
        </w:numPr>
        <w:spacing w:before="0" w:after="160" w:line="259" w:lineRule="auto"/>
        <w:jc w:val="left"/>
      </w:pPr>
      <w:r w:rsidRPr="00F626E5">
        <w:t>Implementar un sistema de reportes que permita a los usuarios ver cómo sus gastos se distribuyen dentro de cada presupuesto y qué categorías están afectando más su balance financiero.</w:t>
      </w:r>
    </w:p>
    <w:p w14:paraId="4A6E790F" w14:textId="14C2A263" w:rsidR="00A06261" w:rsidRPr="004D3AA6" w:rsidRDefault="00A06261" w:rsidP="0046045B">
      <w:pPr>
        <w:pStyle w:val="ListParagraph"/>
        <w:numPr>
          <w:ilvl w:val="0"/>
          <w:numId w:val="35"/>
        </w:numPr>
        <w:rPr>
          <w:lang w:val="es-ES"/>
        </w:rPr>
      </w:pPr>
    </w:p>
    <w:p w14:paraId="0B271436" w14:textId="77777777" w:rsidR="00A06261" w:rsidRPr="00A06261" w:rsidRDefault="00A06261" w:rsidP="0046045B">
      <w:pPr>
        <w:ind w:firstLine="708"/>
        <w:rPr>
          <w:b/>
          <w:bCs/>
          <w:lang w:val="en-US"/>
        </w:rPr>
      </w:pPr>
      <w:proofErr w:type="spellStart"/>
      <w:r w:rsidRPr="00A06261">
        <w:rPr>
          <w:b/>
          <w:bCs/>
          <w:lang w:val="en-US"/>
        </w:rPr>
        <w:t>Ejemplo</w:t>
      </w:r>
      <w:proofErr w:type="spellEnd"/>
      <w:r w:rsidRPr="00A06261">
        <w:rPr>
          <w:b/>
          <w:bCs/>
          <w:lang w:val="en-US"/>
        </w:rPr>
        <w:t xml:space="preserve"> de API:</w:t>
      </w:r>
    </w:p>
    <w:p w14:paraId="753F1456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POST /budgets</w:t>
      </w:r>
    </w:p>
    <w:p w14:paraId="0FFC1457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GET /budgets</w:t>
      </w:r>
    </w:p>
    <w:p w14:paraId="54A51310" w14:textId="77777777" w:rsidR="00A06261" w:rsidRPr="00A06261" w:rsidRDefault="00A06261" w:rsidP="0046045B">
      <w:pPr>
        <w:pStyle w:val="ListParagraph"/>
        <w:numPr>
          <w:ilvl w:val="0"/>
          <w:numId w:val="35"/>
        </w:numPr>
      </w:pPr>
      <w:r w:rsidRPr="00A06261">
        <w:t>PUT /budgets/{id}</w:t>
      </w:r>
    </w:p>
    <w:p w14:paraId="5BD93543" w14:textId="77777777" w:rsidR="00A06261" w:rsidRDefault="00A06261" w:rsidP="0046045B">
      <w:pPr>
        <w:pStyle w:val="ListParagraph"/>
        <w:numPr>
          <w:ilvl w:val="0"/>
          <w:numId w:val="35"/>
        </w:numPr>
      </w:pPr>
      <w:r w:rsidRPr="00A06261">
        <w:t>DELETE /budgets/{id}</w:t>
      </w:r>
    </w:p>
    <w:p w14:paraId="142A06AA" w14:textId="77777777" w:rsidR="006C2838" w:rsidRPr="00A06261" w:rsidRDefault="006C2838" w:rsidP="006C2838"/>
    <w:p w14:paraId="1A9C9BB6" w14:textId="47688EA2" w:rsidR="00A06261" w:rsidRDefault="00A06261" w:rsidP="00A06261">
      <w:pPr>
        <w:spacing w:before="0" w:line="276" w:lineRule="auto"/>
        <w:jc w:val="left"/>
        <w:rPr>
          <w:b/>
          <w:bCs/>
        </w:rPr>
      </w:pPr>
    </w:p>
    <w:p w14:paraId="1134B605" w14:textId="77777777" w:rsidR="00A06261" w:rsidRDefault="00A06261">
      <w:pPr>
        <w:spacing w:before="0" w:line="276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4B35009" w14:textId="1D5E1038" w:rsidR="00A06261" w:rsidRDefault="00E56BDF">
      <w:pPr>
        <w:spacing w:before="0" w:line="276" w:lineRule="auto"/>
        <w:jc w:val="left"/>
        <w:rPr>
          <w:b/>
          <w:bCs/>
        </w:rPr>
      </w:pPr>
      <w:r w:rsidRPr="00F240E9">
        <w:rPr>
          <w:rFonts w:ascii="Muli" w:hAnsi="Muli"/>
          <w:b/>
          <w:bCs/>
          <w:noProof/>
          <w:sz w:val="20"/>
          <w:lang w:val="en-GB" w:eastAsia="es-ES"/>
        </w:rPr>
        <w:lastRenderedPageBreak/>
        <mc:AlternateContent>
          <mc:Choice Requires="wps">
            <w:drawing>
              <wp:anchor distT="0" distB="0" distL="114300" distR="114300" simplePos="0" relativeHeight="251345920" behindDoc="1" locked="0" layoutInCell="1" allowOverlap="1" wp14:anchorId="6EE526F0" wp14:editId="42AF697D">
                <wp:simplePos x="0" y="0"/>
                <wp:positionH relativeFrom="column">
                  <wp:posOffset>-1096010</wp:posOffset>
                </wp:positionH>
                <wp:positionV relativeFrom="paragraph">
                  <wp:posOffset>-1225599</wp:posOffset>
                </wp:positionV>
                <wp:extent cx="7864475" cy="11656695"/>
                <wp:effectExtent l="57150" t="38100" r="79375" b="97155"/>
                <wp:wrapNone/>
                <wp:docPr id="41" name="Freeform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64475" cy="11656695"/>
                        </a:xfrm>
                        <a:custGeom>
                          <a:avLst/>
                          <a:gdLst>
                            <a:gd name="T0" fmla="*/ 0 w 5689600"/>
                            <a:gd name="T1" fmla="*/ 10682605 h 7467600"/>
                            <a:gd name="T2" fmla="*/ 7626968 w 5689600"/>
                            <a:gd name="T3" fmla="*/ 10682605 h 7467600"/>
                            <a:gd name="T4" fmla="*/ 7626968 w 5689600"/>
                            <a:gd name="T5" fmla="*/ 0 h 7467600"/>
                            <a:gd name="T6" fmla="*/ 0 w 5689600"/>
                            <a:gd name="T7" fmla="*/ 0 h 7467600"/>
                            <a:gd name="T8" fmla="*/ 0 w 5689600"/>
                            <a:gd name="T9" fmla="*/ 10682605 h 746760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5689600" h="7467600">
                              <a:moveTo>
                                <a:pt x="0" y="7467600"/>
                              </a:moveTo>
                              <a:lnTo>
                                <a:pt x="5689587" y="7467600"/>
                              </a:lnTo>
                              <a:lnTo>
                                <a:pt x="5689587" y="0"/>
                              </a:lnTo>
                              <a:lnTo>
                                <a:pt x="0" y="0"/>
                              </a:lnTo>
                              <a:lnTo>
                                <a:pt x="0" y="7467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ED1DA"/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2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A3DF" id="Freeform 167" o:spid="_x0000_s1026" style="position:absolute;margin-left:-86.3pt;margin-top:-96.5pt;width:619.25pt;height:917.85pt;z-index:-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689600,746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" path="m,7467600r5689587,l5689587,,,,,7467600xe" fillcolor="#9ed1da" stroked="f">
                <v:shadow on="t" color="#1b1e2b [1605]" opacity=".5" offset="1pt,.74833mm"/>
                <v:path arrowok="t" o:connecttype="custom" o:connectlocs="0,16675219;10542411,16675219;10542411,0;0,0;0,16675219" o:connectangles="0,0,0,0,0"/>
              </v:shape>
            </w:pict>
          </mc:Fallback>
        </mc:AlternateContent>
      </w:r>
    </w:p>
    <w:p w14:paraId="1F95DDBA" w14:textId="60D66E9B" w:rsidR="003D43C8" w:rsidRPr="003D43C8" w:rsidRDefault="003D43C8" w:rsidP="003F75A7">
      <w:pPr>
        <w:rPr>
          <w:b/>
          <w:bCs/>
        </w:rPr>
      </w:pPr>
    </w:p>
    <w:p w14:paraId="19B62606" w14:textId="77777777" w:rsidR="006F19A2" w:rsidRPr="00D614FF" w:rsidRDefault="006F19A2" w:rsidP="00D614FF">
      <w:pPr>
        <w:ind w:left="708"/>
      </w:pPr>
    </w:p>
    <w:p w14:paraId="0547B9A0" w14:textId="0E1CD14F" w:rsidR="006D1F84" w:rsidRPr="00046C15" w:rsidRDefault="006D1F84" w:rsidP="007B0292"/>
    <w:p w14:paraId="7664D405" w14:textId="5B1DC5CC" w:rsidR="00D2748E" w:rsidRPr="00046C15" w:rsidRDefault="00D2748E" w:rsidP="007B0292">
      <w:pPr>
        <w:spacing w:before="0" w:line="276" w:lineRule="auto"/>
      </w:pPr>
    </w:p>
    <w:p w14:paraId="57C7BF37" w14:textId="7E125251" w:rsidR="00F648FE" w:rsidRPr="00F240E9" w:rsidRDefault="00030C74" w:rsidP="007B0292">
      <w:pPr>
        <w:rPr>
          <w:rFonts w:ascii="Muli" w:hAnsi="Muli"/>
          <w:b/>
          <w:bCs/>
          <w:sz w:val="20"/>
          <w:lang w:val="en-GB"/>
        </w:rPr>
      </w:pPr>
      <w:r w:rsidRPr="00F240E9">
        <w:rPr>
          <w:rFonts w:ascii="Muli" w:hAnsi="Muli"/>
          <w:b/>
          <w:bCs/>
          <w:noProof/>
          <w:sz w:val="20"/>
          <w:lang w:val="en-GB" w:eastAsia="es-ES"/>
        </w:rPr>
        <mc:AlternateContent>
          <mc:Choice Requires="wps">
            <w:drawing>
              <wp:anchor distT="0" distB="0" distL="114300" distR="114300" simplePos="0" relativeHeight="251348992" behindDoc="0" locked="0" layoutInCell="1" allowOverlap="1" wp14:anchorId="756F6880" wp14:editId="1FECE098">
                <wp:simplePos x="0" y="0"/>
                <wp:positionH relativeFrom="column">
                  <wp:posOffset>1772285</wp:posOffset>
                </wp:positionH>
                <wp:positionV relativeFrom="paragraph">
                  <wp:posOffset>4487545</wp:posOffset>
                </wp:positionV>
                <wp:extent cx="2002155" cy="578485"/>
                <wp:effectExtent l="0" t="4445" r="0" b="1270"/>
                <wp:wrapNone/>
                <wp:docPr id="99" name="Rectángulo 29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02155" cy="578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066C2D" id="Rectángulo 29" o:spid="_x0000_s1026" href="http://www.izertis.com/" style="position:absolute;margin-left:139.55pt;margin-top:353.35pt;width:157.65pt;height:45.55pt;z-index:2513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" o:button="t" filled="f" stroked="f">
                <v:fill o:detectmouseclick="t"/>
              </v:rect>
            </w:pict>
          </mc:Fallback>
        </mc:AlternateContent>
      </w:r>
    </w:p>
    <w:sectPr w:rsidR="00F648FE" w:rsidRPr="00F240E9" w:rsidSect="00D7634F">
      <w:headerReference w:type="first" r:id="rId12"/>
      <w:type w:val="continuous"/>
      <w:pgSz w:w="11906" w:h="16838"/>
      <w:pgMar w:top="1134" w:right="1276" w:bottom="1627" w:left="1276" w:header="56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534A3B" w14:textId="77777777" w:rsidR="00E317BD" w:rsidRDefault="00E317BD" w:rsidP="00671C9F">
      <w:pPr>
        <w:spacing w:after="0" w:line="240" w:lineRule="auto"/>
      </w:pPr>
      <w:r>
        <w:separator/>
      </w:r>
    </w:p>
    <w:p w14:paraId="15536019" w14:textId="77777777" w:rsidR="00E317BD" w:rsidRDefault="00E317BD"/>
  </w:endnote>
  <w:endnote w:type="continuationSeparator" w:id="0">
    <w:p w14:paraId="518B5983" w14:textId="77777777" w:rsidR="00E317BD" w:rsidRDefault="00E317BD" w:rsidP="00671C9F">
      <w:pPr>
        <w:spacing w:after="0" w:line="240" w:lineRule="auto"/>
      </w:pPr>
      <w:r>
        <w:continuationSeparator/>
      </w:r>
    </w:p>
    <w:p w14:paraId="69F5D17A" w14:textId="77777777" w:rsidR="00E317BD" w:rsidRDefault="00E317B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ADCB7C2-56D0-41D4-8BB5-D3ADD908CBE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2A35640-5F07-4249-B7AD-74A1C4562E9F}"/>
    <w:embedBold r:id="rId3" w:fontKey="{09EB68C8-C187-4521-80CB-F226DDB29989}"/>
    <w:embedItalic r:id="rId4" w:fontKey="{63488F0C-A403-4A0D-B4DD-FA7CB0A9AB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4BA936A-F4CD-4A75-A934-FED733C679C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82B9ABA-468A-4D66-A548-10D8EF4447BA}"/>
  </w:font>
  <w:font w:name="Muli">
    <w:altName w:val="Calibri"/>
    <w:charset w:val="00"/>
    <w:family w:val="auto"/>
    <w:pitch w:val="variable"/>
    <w:sig w:usb0="A00000EF" w:usb1="4000204B" w:usb2="00000000" w:usb3="00000000" w:csb0="00000193" w:csb1="00000000"/>
    <w:embedRegular r:id="rId7" w:fontKey="{53B85F8C-37BF-4816-B127-36490E859F00}"/>
    <w:embedBold r:id="rId8" w:fontKey="{B0DCA41B-3353-4466-AF8C-7544C0AEFD48}"/>
    <w:embedItalic r:id="rId9" w:fontKey="{6A2413D6-FE77-45A9-A2BB-E2DA984791B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6E0D134B-F9E9-4458-AC53-79D7C0E6C0C5}"/>
  </w:font>
  <w:font w:name="Montserrat">
    <w:altName w:val="Calibri"/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1" w:fontKey="{6E4E50E9-D080-4740-9CB9-5F44F01CB986}"/>
    <w:embedBold r:id="rId12" w:fontKey="{7EEF9977-BEE8-441E-A039-9E88945B928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ontserrat ExtraBold">
    <w:altName w:val="Calibri"/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3" w:fontKey="{C3B9019E-82E8-421E-ABD8-3CC482BE17DE}"/>
    <w:embedBold r:id="rId14" w:fontKey="{A41614A6-8974-4C55-A5B6-A382AD304531}"/>
    <w:embedItalic r:id="rId15" w:fontKey="{38B338C4-C5E9-449A-9CAC-81A38E3C2BA2}"/>
  </w:font>
  <w:font w:name="Courier">
    <w:altName w:val="Courier New"/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FAA87BAA-056A-40AA-BBF4-FC3ADCBFE61E}"/>
  </w:font>
  <w:font w:name="Montserrat Black">
    <w:panose1 w:val="00000000000000000000"/>
    <w:charset w:val="00"/>
    <w:family w:val="auto"/>
    <w:pitch w:val="variable"/>
    <w:sig w:usb0="A00002FF" w:usb1="4000207B" w:usb2="00000000" w:usb3="00000000" w:csb0="00000197" w:csb1="00000000"/>
    <w:embedRegular r:id="rId17" w:fontKey="{1B66A7B9-21EA-4938-A050-CE3D68D0E58E}"/>
  </w:font>
  <w:font w:name="Montserrat BOLD">
    <w:altName w:val="Cambria"/>
    <w:panose1 w:val="00000000000000000000"/>
    <w:charset w:val="00"/>
    <w:family w:val="auto"/>
    <w:pitch w:val="variable"/>
    <w:sig w:usb0="2000020F" w:usb1="00000003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1C10F0" w14:textId="77777777" w:rsidR="00E317BD" w:rsidRDefault="00E317BD" w:rsidP="00671C9F">
      <w:pPr>
        <w:spacing w:after="0" w:line="240" w:lineRule="auto"/>
      </w:pPr>
      <w:r>
        <w:separator/>
      </w:r>
    </w:p>
    <w:p w14:paraId="5EC2AF90" w14:textId="77777777" w:rsidR="00E317BD" w:rsidRDefault="00E317BD"/>
  </w:footnote>
  <w:footnote w:type="continuationSeparator" w:id="0">
    <w:p w14:paraId="461C6529" w14:textId="77777777" w:rsidR="00E317BD" w:rsidRDefault="00E317BD" w:rsidP="00671C9F">
      <w:pPr>
        <w:spacing w:after="0" w:line="240" w:lineRule="auto"/>
      </w:pPr>
      <w:r>
        <w:continuationSeparator/>
      </w:r>
    </w:p>
    <w:p w14:paraId="4A61A026" w14:textId="77777777" w:rsidR="00E317BD" w:rsidRDefault="00E317B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38AF26" w14:textId="77777777" w:rsidR="00F240E9" w:rsidRDefault="00F240E9" w:rsidP="001C3366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4B1E243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1833947"/>
    <w:multiLevelType w:val="hybridMultilevel"/>
    <w:tmpl w:val="C9488AFC"/>
    <w:lvl w:ilvl="0" w:tplc="8DE4EA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C54A8C"/>
    <w:multiLevelType w:val="multilevel"/>
    <w:tmpl w:val="26645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224836"/>
    <w:multiLevelType w:val="hybridMultilevel"/>
    <w:tmpl w:val="2B2C8F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016A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5C3259"/>
    <w:multiLevelType w:val="multilevel"/>
    <w:tmpl w:val="90C0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43430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8C564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6246A4"/>
    <w:multiLevelType w:val="multilevel"/>
    <w:tmpl w:val="96107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3A17CC"/>
    <w:multiLevelType w:val="hybridMultilevel"/>
    <w:tmpl w:val="63B208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322EFE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7703F0"/>
    <w:multiLevelType w:val="hybridMultilevel"/>
    <w:tmpl w:val="34F29F2C"/>
    <w:lvl w:ilvl="0" w:tplc="53263406">
      <w:start w:val="5"/>
      <w:numFmt w:val="bullet"/>
      <w:lvlText w:val="-"/>
      <w:lvlJc w:val="left"/>
      <w:pPr>
        <w:ind w:left="720" w:hanging="360"/>
      </w:pPr>
      <w:rPr>
        <w:rFonts w:ascii="Muli" w:eastAsiaTheme="minorHAnsi" w:hAnsi="Mul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1C40C0"/>
    <w:multiLevelType w:val="multilevel"/>
    <w:tmpl w:val="7E2E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653151"/>
    <w:multiLevelType w:val="hybridMultilevel"/>
    <w:tmpl w:val="10ACD924"/>
    <w:lvl w:ilvl="0" w:tplc="F5681EB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9539EC"/>
    <w:multiLevelType w:val="hybridMultilevel"/>
    <w:tmpl w:val="4A3C6576"/>
    <w:lvl w:ilvl="0" w:tplc="E3DAE4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B54F14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B2FA0"/>
    <w:multiLevelType w:val="multilevel"/>
    <w:tmpl w:val="EF90F33E"/>
    <w:lvl w:ilvl="0">
      <w:start w:val="1"/>
      <w:numFmt w:val="decimal"/>
      <w:lvlText w:val="%1."/>
      <w:lvlJc w:val="left"/>
      <w:pPr>
        <w:ind w:left="792" w:hanging="432"/>
      </w:pPr>
      <w:rPr>
        <w:rFonts w:hint="default"/>
        <w:b/>
        <w:bCs/>
        <w:color w:val="009EDE"/>
      </w:rPr>
    </w:lvl>
    <w:lvl w:ilvl="1">
      <w:start w:val="1"/>
      <w:numFmt w:val="decimal"/>
      <w:pStyle w:val="Heading2"/>
      <w:lvlText w:val="%1.%2."/>
      <w:lvlJc w:val="left"/>
      <w:pPr>
        <w:ind w:left="2666" w:hanging="539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2810" w:hanging="683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224" w:hanging="827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368" w:hanging="97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65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944" w:hanging="1584"/>
      </w:pPr>
      <w:rPr>
        <w:rFonts w:hint="default"/>
      </w:rPr>
    </w:lvl>
  </w:abstractNum>
  <w:abstractNum w:abstractNumId="17" w15:restartNumberingAfterBreak="0">
    <w:nsid w:val="2BF3388E"/>
    <w:multiLevelType w:val="hybridMultilevel"/>
    <w:tmpl w:val="F3A8FB14"/>
    <w:lvl w:ilvl="0" w:tplc="BA1099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595886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607CB5"/>
    <w:multiLevelType w:val="multilevel"/>
    <w:tmpl w:val="DDF8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646A55"/>
    <w:multiLevelType w:val="hybridMultilevel"/>
    <w:tmpl w:val="63C2766E"/>
    <w:lvl w:ilvl="0" w:tplc="E73EE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D32071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9F32EB"/>
    <w:multiLevelType w:val="hybridMultilevel"/>
    <w:tmpl w:val="458EDF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4E6EDD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4A349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016841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9C4222"/>
    <w:multiLevelType w:val="multilevel"/>
    <w:tmpl w:val="9B3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223086"/>
    <w:multiLevelType w:val="multilevel"/>
    <w:tmpl w:val="9246F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F677A8"/>
    <w:multiLevelType w:val="hybridMultilevel"/>
    <w:tmpl w:val="C28E4956"/>
    <w:lvl w:ilvl="0" w:tplc="FE5E0B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2A1DB3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551A69"/>
    <w:multiLevelType w:val="hybridMultilevel"/>
    <w:tmpl w:val="C6CC163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B12062"/>
    <w:multiLevelType w:val="hybridMultilevel"/>
    <w:tmpl w:val="1C94A5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42591F"/>
    <w:multiLevelType w:val="hybridMultilevel"/>
    <w:tmpl w:val="AB9ABC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8A043C"/>
    <w:multiLevelType w:val="hybridMultilevel"/>
    <w:tmpl w:val="0ADE37B2"/>
    <w:lvl w:ilvl="0" w:tplc="70A2596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281971"/>
    <w:multiLevelType w:val="hybridMultilevel"/>
    <w:tmpl w:val="559482F4"/>
    <w:lvl w:ilvl="0" w:tplc="313C50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8126C7"/>
    <w:multiLevelType w:val="hybridMultilevel"/>
    <w:tmpl w:val="51941D1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A71677E"/>
    <w:multiLevelType w:val="multilevel"/>
    <w:tmpl w:val="1A22F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F63FFA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7115D0"/>
    <w:multiLevelType w:val="hybridMultilevel"/>
    <w:tmpl w:val="093C83D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736647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E52A1D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0EC0E4E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4CB79B7"/>
    <w:multiLevelType w:val="hybridMultilevel"/>
    <w:tmpl w:val="51941D1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66EA723B"/>
    <w:multiLevelType w:val="hybridMultilevel"/>
    <w:tmpl w:val="254E8B12"/>
    <w:lvl w:ilvl="0" w:tplc="DC50A6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87D5524"/>
    <w:multiLevelType w:val="hybridMultilevel"/>
    <w:tmpl w:val="C3C877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4E2C4A"/>
    <w:multiLevelType w:val="multilevel"/>
    <w:tmpl w:val="7C8A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062F53"/>
    <w:multiLevelType w:val="multilevel"/>
    <w:tmpl w:val="99E8E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A2A21E1"/>
    <w:multiLevelType w:val="hybridMultilevel"/>
    <w:tmpl w:val="F7B22A06"/>
    <w:lvl w:ilvl="0" w:tplc="260E2F78">
      <w:start w:val="1"/>
      <w:numFmt w:val="bullet"/>
      <w:pStyle w:val="ListParagraph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6A9055B3"/>
    <w:multiLevelType w:val="multilevel"/>
    <w:tmpl w:val="9B3C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12489F"/>
    <w:multiLevelType w:val="hybridMultilevel"/>
    <w:tmpl w:val="6CA43B0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345E9E"/>
    <w:multiLevelType w:val="multilevel"/>
    <w:tmpl w:val="298C3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665AA4"/>
    <w:multiLevelType w:val="hybridMultilevel"/>
    <w:tmpl w:val="42B44F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FC65532"/>
    <w:multiLevelType w:val="multilevel"/>
    <w:tmpl w:val="BAE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1CE2DEC"/>
    <w:multiLevelType w:val="hybridMultilevel"/>
    <w:tmpl w:val="D7EADA1E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4" w15:restartNumberingAfterBreak="0">
    <w:nsid w:val="77F1224F"/>
    <w:multiLevelType w:val="hybridMultilevel"/>
    <w:tmpl w:val="F120F2E0"/>
    <w:lvl w:ilvl="0" w:tplc="240A2038">
      <w:start w:val="1"/>
      <w:numFmt w:val="bullet"/>
      <w:pStyle w:val="Prrafodelistadestacado"/>
      <w:lvlText w:val=""/>
      <w:lvlJc w:val="left"/>
      <w:pPr>
        <w:ind w:left="717" w:hanging="360"/>
      </w:pPr>
      <w:rPr>
        <w:rFonts w:ascii="Symbol" w:hAnsi="Symbol" w:hint="default"/>
        <w:color w:val="EB5B5B" w:themeColor="text1"/>
      </w:rPr>
    </w:lvl>
    <w:lvl w:ilvl="1" w:tplc="0C0A0003">
      <w:start w:val="1"/>
      <w:numFmt w:val="bullet"/>
      <w:pStyle w:val="Prrafodelistadestacado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pStyle w:val="Prrafodelistadestacado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0A13EA"/>
    <w:multiLevelType w:val="hybridMultilevel"/>
    <w:tmpl w:val="1C5A11E8"/>
    <w:lvl w:ilvl="0" w:tplc="1B90E32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F0D720C"/>
    <w:multiLevelType w:val="hybridMultilevel"/>
    <w:tmpl w:val="B4CCA1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2695380">
    <w:abstractNumId w:val="0"/>
  </w:num>
  <w:num w:numId="2" w16cid:durableId="698312369">
    <w:abstractNumId w:val="16"/>
  </w:num>
  <w:num w:numId="3" w16cid:durableId="862014973">
    <w:abstractNumId w:val="54"/>
  </w:num>
  <w:num w:numId="4" w16cid:durableId="81133729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22063552">
    <w:abstractNumId w:val="9"/>
  </w:num>
  <w:num w:numId="6" w16cid:durableId="627123177">
    <w:abstractNumId w:val="20"/>
  </w:num>
  <w:num w:numId="7" w16cid:durableId="1659307689">
    <w:abstractNumId w:val="1"/>
  </w:num>
  <w:num w:numId="8" w16cid:durableId="1339235382">
    <w:abstractNumId w:val="33"/>
  </w:num>
  <w:num w:numId="9" w16cid:durableId="136605771">
    <w:abstractNumId w:val="34"/>
  </w:num>
  <w:num w:numId="10" w16cid:durableId="634216004">
    <w:abstractNumId w:val="17"/>
  </w:num>
  <w:num w:numId="11" w16cid:durableId="830752487">
    <w:abstractNumId w:val="51"/>
  </w:num>
  <w:num w:numId="12" w16cid:durableId="1189835241">
    <w:abstractNumId w:val="38"/>
  </w:num>
  <w:num w:numId="13" w16cid:durableId="84809098">
    <w:abstractNumId w:val="44"/>
  </w:num>
  <w:num w:numId="14" w16cid:durableId="886260656">
    <w:abstractNumId w:val="17"/>
  </w:num>
  <w:num w:numId="15" w16cid:durableId="826752769">
    <w:abstractNumId w:val="17"/>
  </w:num>
  <w:num w:numId="16" w16cid:durableId="1935819826">
    <w:abstractNumId w:val="17"/>
  </w:num>
  <w:num w:numId="17" w16cid:durableId="1958174460">
    <w:abstractNumId w:val="17"/>
  </w:num>
  <w:num w:numId="18" w16cid:durableId="1142768888">
    <w:abstractNumId w:val="17"/>
  </w:num>
  <w:num w:numId="19" w16cid:durableId="450520137">
    <w:abstractNumId w:val="28"/>
  </w:num>
  <w:num w:numId="20" w16cid:durableId="1255675275">
    <w:abstractNumId w:val="11"/>
  </w:num>
  <w:num w:numId="21" w16cid:durableId="2126077458">
    <w:abstractNumId w:val="43"/>
  </w:num>
  <w:num w:numId="22" w16cid:durableId="576012082">
    <w:abstractNumId w:val="14"/>
  </w:num>
  <w:num w:numId="23" w16cid:durableId="1615210309">
    <w:abstractNumId w:val="22"/>
  </w:num>
  <w:num w:numId="24" w16cid:durableId="504365802">
    <w:abstractNumId w:val="14"/>
    <w:lvlOverride w:ilvl="0">
      <w:startOverride w:val="1"/>
    </w:lvlOverride>
  </w:num>
  <w:num w:numId="25" w16cid:durableId="706371505">
    <w:abstractNumId w:val="30"/>
  </w:num>
  <w:num w:numId="26" w16cid:durableId="162281645">
    <w:abstractNumId w:val="8"/>
  </w:num>
  <w:num w:numId="27" w16cid:durableId="538476391">
    <w:abstractNumId w:val="49"/>
  </w:num>
  <w:num w:numId="28" w16cid:durableId="823085957">
    <w:abstractNumId w:val="42"/>
  </w:num>
  <w:num w:numId="29" w16cid:durableId="1792475965">
    <w:abstractNumId w:val="35"/>
  </w:num>
  <w:num w:numId="30" w16cid:durableId="521667538">
    <w:abstractNumId w:val="32"/>
  </w:num>
  <w:num w:numId="31" w16cid:durableId="64031565">
    <w:abstractNumId w:val="31"/>
  </w:num>
  <w:num w:numId="32" w16cid:durableId="1170363881">
    <w:abstractNumId w:val="3"/>
  </w:num>
  <w:num w:numId="33" w16cid:durableId="241792878">
    <w:abstractNumId w:val="13"/>
  </w:num>
  <w:num w:numId="34" w16cid:durableId="135879578">
    <w:abstractNumId w:val="13"/>
    <w:lvlOverride w:ilvl="0">
      <w:startOverride w:val="1"/>
    </w:lvlOverride>
  </w:num>
  <w:num w:numId="35" w16cid:durableId="1052537038">
    <w:abstractNumId w:val="53"/>
  </w:num>
  <w:num w:numId="36" w16cid:durableId="1749227467">
    <w:abstractNumId w:val="45"/>
  </w:num>
  <w:num w:numId="37" w16cid:durableId="909848630">
    <w:abstractNumId w:val="13"/>
  </w:num>
  <w:num w:numId="38" w16cid:durableId="743725879">
    <w:abstractNumId w:val="46"/>
  </w:num>
  <w:num w:numId="39" w16cid:durableId="633830304">
    <w:abstractNumId w:val="13"/>
  </w:num>
  <w:num w:numId="40" w16cid:durableId="335771545">
    <w:abstractNumId w:val="36"/>
  </w:num>
  <w:num w:numId="41" w16cid:durableId="129322638">
    <w:abstractNumId w:val="13"/>
  </w:num>
  <w:num w:numId="42" w16cid:durableId="391269796">
    <w:abstractNumId w:val="16"/>
  </w:num>
  <w:num w:numId="43" w16cid:durableId="774790395">
    <w:abstractNumId w:val="13"/>
  </w:num>
  <w:num w:numId="44" w16cid:durableId="45876877">
    <w:abstractNumId w:val="13"/>
  </w:num>
  <w:num w:numId="45" w16cid:durableId="1813135432">
    <w:abstractNumId w:val="13"/>
  </w:num>
  <w:num w:numId="46" w16cid:durableId="611594221">
    <w:abstractNumId w:val="13"/>
  </w:num>
  <w:num w:numId="47" w16cid:durableId="99033020">
    <w:abstractNumId w:val="13"/>
  </w:num>
  <w:num w:numId="48" w16cid:durableId="78673259">
    <w:abstractNumId w:val="13"/>
  </w:num>
  <w:num w:numId="49" w16cid:durableId="1972049640">
    <w:abstractNumId w:val="27"/>
  </w:num>
  <w:num w:numId="50" w16cid:durableId="480269975">
    <w:abstractNumId w:val="13"/>
  </w:num>
  <w:num w:numId="51" w16cid:durableId="2109622291">
    <w:abstractNumId w:val="13"/>
  </w:num>
  <w:num w:numId="52" w16cid:durableId="706373625">
    <w:abstractNumId w:val="19"/>
  </w:num>
  <w:num w:numId="53" w16cid:durableId="1222253377">
    <w:abstractNumId w:val="12"/>
  </w:num>
  <w:num w:numId="54" w16cid:durableId="138545331">
    <w:abstractNumId w:val="13"/>
  </w:num>
  <w:num w:numId="55" w16cid:durableId="1226378495">
    <w:abstractNumId w:val="13"/>
  </w:num>
  <w:num w:numId="56" w16cid:durableId="209535247">
    <w:abstractNumId w:val="13"/>
  </w:num>
  <w:num w:numId="57" w16cid:durableId="1467507762">
    <w:abstractNumId w:val="13"/>
  </w:num>
  <w:num w:numId="58" w16cid:durableId="1570966725">
    <w:abstractNumId w:val="2"/>
  </w:num>
  <w:num w:numId="59" w16cid:durableId="2035181561">
    <w:abstractNumId w:val="13"/>
  </w:num>
  <w:num w:numId="60" w16cid:durableId="1884949479">
    <w:abstractNumId w:val="56"/>
  </w:num>
  <w:num w:numId="61" w16cid:durableId="1507286818">
    <w:abstractNumId w:val="47"/>
  </w:num>
  <w:num w:numId="62" w16cid:durableId="1130830435">
    <w:abstractNumId w:val="55"/>
  </w:num>
  <w:num w:numId="63" w16cid:durableId="1511021927">
    <w:abstractNumId w:val="26"/>
  </w:num>
  <w:num w:numId="64" w16cid:durableId="440998074">
    <w:abstractNumId w:val="5"/>
  </w:num>
  <w:num w:numId="65" w16cid:durableId="458689235">
    <w:abstractNumId w:val="25"/>
  </w:num>
  <w:num w:numId="66" w16cid:durableId="235482634">
    <w:abstractNumId w:val="48"/>
  </w:num>
  <w:num w:numId="67" w16cid:durableId="1009409105">
    <w:abstractNumId w:val="50"/>
  </w:num>
  <w:num w:numId="68" w16cid:durableId="505940350">
    <w:abstractNumId w:val="52"/>
  </w:num>
  <w:num w:numId="69" w16cid:durableId="1222210516">
    <w:abstractNumId w:val="40"/>
  </w:num>
  <w:num w:numId="70" w16cid:durableId="563218239">
    <w:abstractNumId w:val="29"/>
  </w:num>
  <w:num w:numId="71" w16cid:durableId="1162356715">
    <w:abstractNumId w:val="24"/>
  </w:num>
  <w:num w:numId="72" w16cid:durableId="2097750495">
    <w:abstractNumId w:val="39"/>
  </w:num>
  <w:num w:numId="73" w16cid:durableId="771050732">
    <w:abstractNumId w:val="7"/>
  </w:num>
  <w:num w:numId="74" w16cid:durableId="1869560372">
    <w:abstractNumId w:val="23"/>
  </w:num>
  <w:num w:numId="75" w16cid:durableId="1377464267">
    <w:abstractNumId w:val="21"/>
  </w:num>
  <w:num w:numId="76" w16cid:durableId="491987944">
    <w:abstractNumId w:val="6"/>
  </w:num>
  <w:num w:numId="77" w16cid:durableId="1218514477">
    <w:abstractNumId w:val="18"/>
  </w:num>
  <w:num w:numId="78" w16cid:durableId="1779830196">
    <w:abstractNumId w:val="15"/>
  </w:num>
  <w:num w:numId="79" w16cid:durableId="76093576">
    <w:abstractNumId w:val="41"/>
  </w:num>
  <w:num w:numId="80" w16cid:durableId="345835416">
    <w:abstractNumId w:val="37"/>
  </w:num>
  <w:num w:numId="81" w16cid:durableId="712385244">
    <w:abstractNumId w:val="4"/>
  </w:num>
  <w:num w:numId="82" w16cid:durableId="1893690279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TrueTypeFonts/>
  <w:embedSystemFonts/>
  <w:activeWritingStyle w:appName="MSWord" w:lang="es-ES" w:vendorID="64" w:dllVersion="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pt-BR" w:vendorID="64" w:dllVersion="6" w:nlCheck="1" w:checkStyle="0"/>
  <w:activeWritingStyle w:appName="MSWord" w:lang="en-GB" w:vendorID="64" w:dllVersion="4096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 style="mso-position-horizontal-relative:page;mso-width-relative:margin;mso-height-relative:margin" fillcolor="none [3205]" stroke="f" strokecolor="none [3041]">
      <v:fill color="none [3205]"/>
      <v:stroke color="none [3041]" weight="3pt" on="f"/>
      <v:shadow on="t" type="perspective" color="none [1605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03E"/>
    <w:rsid w:val="00000B2B"/>
    <w:rsid w:val="00001669"/>
    <w:rsid w:val="0000241C"/>
    <w:rsid w:val="00003D6A"/>
    <w:rsid w:val="00005FAA"/>
    <w:rsid w:val="0000729D"/>
    <w:rsid w:val="00007722"/>
    <w:rsid w:val="00007CFF"/>
    <w:rsid w:val="000118B0"/>
    <w:rsid w:val="00014245"/>
    <w:rsid w:val="0001510C"/>
    <w:rsid w:val="000157C9"/>
    <w:rsid w:val="00015FBD"/>
    <w:rsid w:val="000161B0"/>
    <w:rsid w:val="00016248"/>
    <w:rsid w:val="000162B1"/>
    <w:rsid w:val="000209C4"/>
    <w:rsid w:val="0002321A"/>
    <w:rsid w:val="00030C74"/>
    <w:rsid w:val="00032FC0"/>
    <w:rsid w:val="00035A50"/>
    <w:rsid w:val="000367E9"/>
    <w:rsid w:val="00042FDC"/>
    <w:rsid w:val="00045338"/>
    <w:rsid w:val="00046C15"/>
    <w:rsid w:val="0004785D"/>
    <w:rsid w:val="00051F7D"/>
    <w:rsid w:val="00052196"/>
    <w:rsid w:val="00052E65"/>
    <w:rsid w:val="000542A6"/>
    <w:rsid w:val="000543A4"/>
    <w:rsid w:val="00062310"/>
    <w:rsid w:val="00063B11"/>
    <w:rsid w:val="000764DD"/>
    <w:rsid w:val="00077B10"/>
    <w:rsid w:val="000844EB"/>
    <w:rsid w:val="000851A7"/>
    <w:rsid w:val="00090397"/>
    <w:rsid w:val="00091E4B"/>
    <w:rsid w:val="0009383B"/>
    <w:rsid w:val="00093EAE"/>
    <w:rsid w:val="00094369"/>
    <w:rsid w:val="000954BB"/>
    <w:rsid w:val="00095E54"/>
    <w:rsid w:val="00097E36"/>
    <w:rsid w:val="000A069D"/>
    <w:rsid w:val="000A12D9"/>
    <w:rsid w:val="000B0310"/>
    <w:rsid w:val="000B1FF0"/>
    <w:rsid w:val="000B32B5"/>
    <w:rsid w:val="000B4113"/>
    <w:rsid w:val="000B535F"/>
    <w:rsid w:val="000B670F"/>
    <w:rsid w:val="000B7125"/>
    <w:rsid w:val="000C1FEA"/>
    <w:rsid w:val="000C34E1"/>
    <w:rsid w:val="000D0C7B"/>
    <w:rsid w:val="000D1B6E"/>
    <w:rsid w:val="000D7EF3"/>
    <w:rsid w:val="000E1FE9"/>
    <w:rsid w:val="000E3AB7"/>
    <w:rsid w:val="000E5481"/>
    <w:rsid w:val="000E5DBB"/>
    <w:rsid w:val="000E5E58"/>
    <w:rsid w:val="000F49C9"/>
    <w:rsid w:val="000F666A"/>
    <w:rsid w:val="000F747F"/>
    <w:rsid w:val="00101EF6"/>
    <w:rsid w:val="001042E8"/>
    <w:rsid w:val="00104C58"/>
    <w:rsid w:val="00107E44"/>
    <w:rsid w:val="001106ED"/>
    <w:rsid w:val="00110A1F"/>
    <w:rsid w:val="00112529"/>
    <w:rsid w:val="00112A67"/>
    <w:rsid w:val="00112FE4"/>
    <w:rsid w:val="00113309"/>
    <w:rsid w:val="001151D9"/>
    <w:rsid w:val="00120155"/>
    <w:rsid w:val="00121C11"/>
    <w:rsid w:val="001225E7"/>
    <w:rsid w:val="00124A0F"/>
    <w:rsid w:val="00134059"/>
    <w:rsid w:val="00141897"/>
    <w:rsid w:val="001430E9"/>
    <w:rsid w:val="0014474C"/>
    <w:rsid w:val="00145B5B"/>
    <w:rsid w:val="00145BB1"/>
    <w:rsid w:val="001467F3"/>
    <w:rsid w:val="00146FD9"/>
    <w:rsid w:val="00147BF6"/>
    <w:rsid w:val="0015126F"/>
    <w:rsid w:val="00155955"/>
    <w:rsid w:val="00156146"/>
    <w:rsid w:val="001569B3"/>
    <w:rsid w:val="00160E6B"/>
    <w:rsid w:val="0016158B"/>
    <w:rsid w:val="001615DC"/>
    <w:rsid w:val="0016169F"/>
    <w:rsid w:val="001633C9"/>
    <w:rsid w:val="00164304"/>
    <w:rsid w:val="00166A69"/>
    <w:rsid w:val="0016702E"/>
    <w:rsid w:val="00173C27"/>
    <w:rsid w:val="0017534A"/>
    <w:rsid w:val="00177B66"/>
    <w:rsid w:val="00181569"/>
    <w:rsid w:val="001827B1"/>
    <w:rsid w:val="001859F9"/>
    <w:rsid w:val="001915E2"/>
    <w:rsid w:val="00193F23"/>
    <w:rsid w:val="00195610"/>
    <w:rsid w:val="001972EB"/>
    <w:rsid w:val="00197DC3"/>
    <w:rsid w:val="001A2B9A"/>
    <w:rsid w:val="001A41F2"/>
    <w:rsid w:val="001B0857"/>
    <w:rsid w:val="001B3520"/>
    <w:rsid w:val="001B3B48"/>
    <w:rsid w:val="001B64F8"/>
    <w:rsid w:val="001C0CE6"/>
    <w:rsid w:val="001C14D8"/>
    <w:rsid w:val="001C30AC"/>
    <w:rsid w:val="001C3366"/>
    <w:rsid w:val="001C6FDC"/>
    <w:rsid w:val="001C7FAA"/>
    <w:rsid w:val="001D2DF0"/>
    <w:rsid w:val="001D6625"/>
    <w:rsid w:val="001E0DB9"/>
    <w:rsid w:val="001E38BE"/>
    <w:rsid w:val="001E4B86"/>
    <w:rsid w:val="001E79FC"/>
    <w:rsid w:val="001F032F"/>
    <w:rsid w:val="001F17D2"/>
    <w:rsid w:val="0020156E"/>
    <w:rsid w:val="002035EA"/>
    <w:rsid w:val="00206003"/>
    <w:rsid w:val="00206650"/>
    <w:rsid w:val="002113DB"/>
    <w:rsid w:val="00212061"/>
    <w:rsid w:val="0021278E"/>
    <w:rsid w:val="002164C4"/>
    <w:rsid w:val="002228A3"/>
    <w:rsid w:val="00223437"/>
    <w:rsid w:val="002302CC"/>
    <w:rsid w:val="00232E21"/>
    <w:rsid w:val="002356BA"/>
    <w:rsid w:val="00236F66"/>
    <w:rsid w:val="002463B8"/>
    <w:rsid w:val="0024752C"/>
    <w:rsid w:val="00251518"/>
    <w:rsid w:val="00253614"/>
    <w:rsid w:val="00257ADF"/>
    <w:rsid w:val="00260D45"/>
    <w:rsid w:val="0026213E"/>
    <w:rsid w:val="002635AF"/>
    <w:rsid w:val="00264646"/>
    <w:rsid w:val="00267D8B"/>
    <w:rsid w:val="002723C8"/>
    <w:rsid w:val="00272E10"/>
    <w:rsid w:val="00275FB0"/>
    <w:rsid w:val="00280948"/>
    <w:rsid w:val="002864A9"/>
    <w:rsid w:val="002912AD"/>
    <w:rsid w:val="00293089"/>
    <w:rsid w:val="00293C93"/>
    <w:rsid w:val="0029407B"/>
    <w:rsid w:val="00294857"/>
    <w:rsid w:val="00297756"/>
    <w:rsid w:val="002A01D2"/>
    <w:rsid w:val="002A035A"/>
    <w:rsid w:val="002A5475"/>
    <w:rsid w:val="002A5DE5"/>
    <w:rsid w:val="002A6946"/>
    <w:rsid w:val="002B0154"/>
    <w:rsid w:val="002B11E9"/>
    <w:rsid w:val="002B1AA0"/>
    <w:rsid w:val="002B38A4"/>
    <w:rsid w:val="002B6FDC"/>
    <w:rsid w:val="002B79B9"/>
    <w:rsid w:val="002C106D"/>
    <w:rsid w:val="002C2FBE"/>
    <w:rsid w:val="002C7CFA"/>
    <w:rsid w:val="002D0949"/>
    <w:rsid w:val="002D4383"/>
    <w:rsid w:val="002E4A46"/>
    <w:rsid w:val="002E59BF"/>
    <w:rsid w:val="002E7AB0"/>
    <w:rsid w:val="002E7AD3"/>
    <w:rsid w:val="002F2588"/>
    <w:rsid w:val="002F507A"/>
    <w:rsid w:val="002F5EDB"/>
    <w:rsid w:val="003025AC"/>
    <w:rsid w:val="00303CA6"/>
    <w:rsid w:val="003057AF"/>
    <w:rsid w:val="003115E6"/>
    <w:rsid w:val="00314AB9"/>
    <w:rsid w:val="0031551D"/>
    <w:rsid w:val="00320619"/>
    <w:rsid w:val="00321ACF"/>
    <w:rsid w:val="00324534"/>
    <w:rsid w:val="0032723B"/>
    <w:rsid w:val="00327AE8"/>
    <w:rsid w:val="00330211"/>
    <w:rsid w:val="00331E92"/>
    <w:rsid w:val="00334BAD"/>
    <w:rsid w:val="003407F3"/>
    <w:rsid w:val="00341836"/>
    <w:rsid w:val="003418FF"/>
    <w:rsid w:val="00342209"/>
    <w:rsid w:val="00343132"/>
    <w:rsid w:val="003441D5"/>
    <w:rsid w:val="003500E5"/>
    <w:rsid w:val="003563E8"/>
    <w:rsid w:val="00356BC6"/>
    <w:rsid w:val="00356BE3"/>
    <w:rsid w:val="003634B7"/>
    <w:rsid w:val="00370CB6"/>
    <w:rsid w:val="0037294C"/>
    <w:rsid w:val="003736FC"/>
    <w:rsid w:val="00382EC0"/>
    <w:rsid w:val="00386D7C"/>
    <w:rsid w:val="00390A14"/>
    <w:rsid w:val="003929CB"/>
    <w:rsid w:val="00397E9D"/>
    <w:rsid w:val="003A10FF"/>
    <w:rsid w:val="003A1C77"/>
    <w:rsid w:val="003A27C3"/>
    <w:rsid w:val="003A35CC"/>
    <w:rsid w:val="003B27E9"/>
    <w:rsid w:val="003C2773"/>
    <w:rsid w:val="003D26E2"/>
    <w:rsid w:val="003D43C8"/>
    <w:rsid w:val="003D6E32"/>
    <w:rsid w:val="003E0099"/>
    <w:rsid w:val="003E5777"/>
    <w:rsid w:val="003E5849"/>
    <w:rsid w:val="003F2185"/>
    <w:rsid w:val="003F2CE4"/>
    <w:rsid w:val="003F736E"/>
    <w:rsid w:val="003F75A7"/>
    <w:rsid w:val="003F7AAB"/>
    <w:rsid w:val="004023C5"/>
    <w:rsid w:val="00403432"/>
    <w:rsid w:val="004045F4"/>
    <w:rsid w:val="00404DEE"/>
    <w:rsid w:val="004055AC"/>
    <w:rsid w:val="00407D55"/>
    <w:rsid w:val="00411EE0"/>
    <w:rsid w:val="00412D67"/>
    <w:rsid w:val="0041426C"/>
    <w:rsid w:val="00415795"/>
    <w:rsid w:val="00415CE5"/>
    <w:rsid w:val="00416DA0"/>
    <w:rsid w:val="00416F96"/>
    <w:rsid w:val="004215B8"/>
    <w:rsid w:val="0042546F"/>
    <w:rsid w:val="00425C3E"/>
    <w:rsid w:val="004260EB"/>
    <w:rsid w:val="0043213B"/>
    <w:rsid w:val="004364B3"/>
    <w:rsid w:val="0044225E"/>
    <w:rsid w:val="00443B08"/>
    <w:rsid w:val="004469BB"/>
    <w:rsid w:val="00450A75"/>
    <w:rsid w:val="004521FF"/>
    <w:rsid w:val="004531A0"/>
    <w:rsid w:val="00453C8B"/>
    <w:rsid w:val="0045410B"/>
    <w:rsid w:val="00455DAE"/>
    <w:rsid w:val="00456E90"/>
    <w:rsid w:val="004576E3"/>
    <w:rsid w:val="0046045B"/>
    <w:rsid w:val="0046251D"/>
    <w:rsid w:val="00462E09"/>
    <w:rsid w:val="00463359"/>
    <w:rsid w:val="00464A13"/>
    <w:rsid w:val="00465594"/>
    <w:rsid w:val="00466091"/>
    <w:rsid w:val="0046639F"/>
    <w:rsid w:val="00472145"/>
    <w:rsid w:val="00477C14"/>
    <w:rsid w:val="00492823"/>
    <w:rsid w:val="00492B70"/>
    <w:rsid w:val="0049539F"/>
    <w:rsid w:val="004A0A1A"/>
    <w:rsid w:val="004A0ED4"/>
    <w:rsid w:val="004A615B"/>
    <w:rsid w:val="004B15C4"/>
    <w:rsid w:val="004B1E08"/>
    <w:rsid w:val="004B478D"/>
    <w:rsid w:val="004B5AF7"/>
    <w:rsid w:val="004C43B8"/>
    <w:rsid w:val="004C43D8"/>
    <w:rsid w:val="004C4FE2"/>
    <w:rsid w:val="004D0103"/>
    <w:rsid w:val="004D0229"/>
    <w:rsid w:val="004D126C"/>
    <w:rsid w:val="004D380C"/>
    <w:rsid w:val="004D3AA6"/>
    <w:rsid w:val="004D6298"/>
    <w:rsid w:val="004D720F"/>
    <w:rsid w:val="004E28AE"/>
    <w:rsid w:val="004E2CDA"/>
    <w:rsid w:val="004E350E"/>
    <w:rsid w:val="004E4D97"/>
    <w:rsid w:val="004F038A"/>
    <w:rsid w:val="004F27FD"/>
    <w:rsid w:val="004F4A85"/>
    <w:rsid w:val="004F6216"/>
    <w:rsid w:val="004F73C5"/>
    <w:rsid w:val="00500228"/>
    <w:rsid w:val="00502BED"/>
    <w:rsid w:val="0050790A"/>
    <w:rsid w:val="00512414"/>
    <w:rsid w:val="00514B76"/>
    <w:rsid w:val="00517176"/>
    <w:rsid w:val="00522E63"/>
    <w:rsid w:val="005236FF"/>
    <w:rsid w:val="00526922"/>
    <w:rsid w:val="00531CE5"/>
    <w:rsid w:val="00533647"/>
    <w:rsid w:val="00537565"/>
    <w:rsid w:val="00543B7E"/>
    <w:rsid w:val="00547354"/>
    <w:rsid w:val="00551238"/>
    <w:rsid w:val="00552E83"/>
    <w:rsid w:val="0055350F"/>
    <w:rsid w:val="005539F2"/>
    <w:rsid w:val="00555ABE"/>
    <w:rsid w:val="00555E46"/>
    <w:rsid w:val="005609DE"/>
    <w:rsid w:val="00562378"/>
    <w:rsid w:val="00567EB9"/>
    <w:rsid w:val="00571D11"/>
    <w:rsid w:val="00572C72"/>
    <w:rsid w:val="0057388C"/>
    <w:rsid w:val="00574112"/>
    <w:rsid w:val="00574F83"/>
    <w:rsid w:val="005807E3"/>
    <w:rsid w:val="00580945"/>
    <w:rsid w:val="00587AFB"/>
    <w:rsid w:val="00591D05"/>
    <w:rsid w:val="00593E0F"/>
    <w:rsid w:val="005A04FA"/>
    <w:rsid w:val="005A37C8"/>
    <w:rsid w:val="005A619F"/>
    <w:rsid w:val="005A7C0C"/>
    <w:rsid w:val="005B0640"/>
    <w:rsid w:val="005B60A9"/>
    <w:rsid w:val="005C0746"/>
    <w:rsid w:val="005C1EEC"/>
    <w:rsid w:val="005D0B6D"/>
    <w:rsid w:val="005D1AAB"/>
    <w:rsid w:val="005D678A"/>
    <w:rsid w:val="005E5188"/>
    <w:rsid w:val="005E548B"/>
    <w:rsid w:val="005E5665"/>
    <w:rsid w:val="005E6F80"/>
    <w:rsid w:val="005E7FB6"/>
    <w:rsid w:val="005F404E"/>
    <w:rsid w:val="005F4D94"/>
    <w:rsid w:val="005F58C7"/>
    <w:rsid w:val="005F5EB5"/>
    <w:rsid w:val="0060285E"/>
    <w:rsid w:val="006058DC"/>
    <w:rsid w:val="00605D2A"/>
    <w:rsid w:val="006077EF"/>
    <w:rsid w:val="006140E1"/>
    <w:rsid w:val="0061410B"/>
    <w:rsid w:val="00616B5F"/>
    <w:rsid w:val="00616FB5"/>
    <w:rsid w:val="00621869"/>
    <w:rsid w:val="006253ED"/>
    <w:rsid w:val="00626AB5"/>
    <w:rsid w:val="006276F3"/>
    <w:rsid w:val="0063132A"/>
    <w:rsid w:val="00633163"/>
    <w:rsid w:val="006408B0"/>
    <w:rsid w:val="00643390"/>
    <w:rsid w:val="0065071D"/>
    <w:rsid w:val="00657FBE"/>
    <w:rsid w:val="00671A83"/>
    <w:rsid w:val="00671C9F"/>
    <w:rsid w:val="00672240"/>
    <w:rsid w:val="00672676"/>
    <w:rsid w:val="00672EFB"/>
    <w:rsid w:val="00675767"/>
    <w:rsid w:val="0067648E"/>
    <w:rsid w:val="00677DF9"/>
    <w:rsid w:val="0068005A"/>
    <w:rsid w:val="006950DA"/>
    <w:rsid w:val="006A14F6"/>
    <w:rsid w:val="006A65A4"/>
    <w:rsid w:val="006B194C"/>
    <w:rsid w:val="006B1B17"/>
    <w:rsid w:val="006B2DA9"/>
    <w:rsid w:val="006B33C4"/>
    <w:rsid w:val="006B6F5A"/>
    <w:rsid w:val="006C050E"/>
    <w:rsid w:val="006C2838"/>
    <w:rsid w:val="006C2E12"/>
    <w:rsid w:val="006C2F11"/>
    <w:rsid w:val="006D1F84"/>
    <w:rsid w:val="006D2982"/>
    <w:rsid w:val="006D35D5"/>
    <w:rsid w:val="006D3D52"/>
    <w:rsid w:val="006D76C1"/>
    <w:rsid w:val="006D782F"/>
    <w:rsid w:val="006E10F1"/>
    <w:rsid w:val="006E6229"/>
    <w:rsid w:val="006F0450"/>
    <w:rsid w:val="006F19A2"/>
    <w:rsid w:val="006F3109"/>
    <w:rsid w:val="006F6D2D"/>
    <w:rsid w:val="007016E0"/>
    <w:rsid w:val="00701910"/>
    <w:rsid w:val="00702D6C"/>
    <w:rsid w:val="00704445"/>
    <w:rsid w:val="00704F30"/>
    <w:rsid w:val="00712286"/>
    <w:rsid w:val="007132A1"/>
    <w:rsid w:val="007132C7"/>
    <w:rsid w:val="007147B6"/>
    <w:rsid w:val="00717D53"/>
    <w:rsid w:val="007202AC"/>
    <w:rsid w:val="007235C0"/>
    <w:rsid w:val="00723B31"/>
    <w:rsid w:val="00723F22"/>
    <w:rsid w:val="007252C6"/>
    <w:rsid w:val="00730DDF"/>
    <w:rsid w:val="007415DC"/>
    <w:rsid w:val="00745BE3"/>
    <w:rsid w:val="00747A55"/>
    <w:rsid w:val="00747E1C"/>
    <w:rsid w:val="00750EA2"/>
    <w:rsid w:val="00757455"/>
    <w:rsid w:val="00764464"/>
    <w:rsid w:val="00772C22"/>
    <w:rsid w:val="0077689B"/>
    <w:rsid w:val="007809B9"/>
    <w:rsid w:val="0078242E"/>
    <w:rsid w:val="00785CAC"/>
    <w:rsid w:val="007A3015"/>
    <w:rsid w:val="007A4122"/>
    <w:rsid w:val="007A43B0"/>
    <w:rsid w:val="007A51F8"/>
    <w:rsid w:val="007B0292"/>
    <w:rsid w:val="007B0A71"/>
    <w:rsid w:val="007B1876"/>
    <w:rsid w:val="007B470B"/>
    <w:rsid w:val="007B646C"/>
    <w:rsid w:val="007C2E88"/>
    <w:rsid w:val="007C3D1B"/>
    <w:rsid w:val="007C522C"/>
    <w:rsid w:val="007D2357"/>
    <w:rsid w:val="007D61D0"/>
    <w:rsid w:val="007E2E9A"/>
    <w:rsid w:val="007E7B09"/>
    <w:rsid w:val="007F0EAD"/>
    <w:rsid w:val="007F6E61"/>
    <w:rsid w:val="007F7EC8"/>
    <w:rsid w:val="008014ED"/>
    <w:rsid w:val="00803604"/>
    <w:rsid w:val="0080395E"/>
    <w:rsid w:val="00804911"/>
    <w:rsid w:val="00805244"/>
    <w:rsid w:val="00806564"/>
    <w:rsid w:val="00815759"/>
    <w:rsid w:val="00823339"/>
    <w:rsid w:val="00823806"/>
    <w:rsid w:val="00823AAE"/>
    <w:rsid w:val="00824B08"/>
    <w:rsid w:val="00827355"/>
    <w:rsid w:val="00827FF4"/>
    <w:rsid w:val="00832349"/>
    <w:rsid w:val="00837FC2"/>
    <w:rsid w:val="008404D2"/>
    <w:rsid w:val="008441AB"/>
    <w:rsid w:val="008470F7"/>
    <w:rsid w:val="008503FB"/>
    <w:rsid w:val="0085146A"/>
    <w:rsid w:val="008516A3"/>
    <w:rsid w:val="00853D77"/>
    <w:rsid w:val="00853E61"/>
    <w:rsid w:val="00854A50"/>
    <w:rsid w:val="00862C93"/>
    <w:rsid w:val="008645DB"/>
    <w:rsid w:val="00866296"/>
    <w:rsid w:val="00867B18"/>
    <w:rsid w:val="0087165A"/>
    <w:rsid w:val="00872D18"/>
    <w:rsid w:val="00882325"/>
    <w:rsid w:val="008824A3"/>
    <w:rsid w:val="00882A1F"/>
    <w:rsid w:val="008863CF"/>
    <w:rsid w:val="00890BFD"/>
    <w:rsid w:val="00893A64"/>
    <w:rsid w:val="0089421F"/>
    <w:rsid w:val="00895E21"/>
    <w:rsid w:val="00897352"/>
    <w:rsid w:val="008A2BBB"/>
    <w:rsid w:val="008A2F2D"/>
    <w:rsid w:val="008A375C"/>
    <w:rsid w:val="008A552E"/>
    <w:rsid w:val="008A6B72"/>
    <w:rsid w:val="008A7A6D"/>
    <w:rsid w:val="008B0999"/>
    <w:rsid w:val="008B1C11"/>
    <w:rsid w:val="008B4A9A"/>
    <w:rsid w:val="008B545D"/>
    <w:rsid w:val="008B58B3"/>
    <w:rsid w:val="008B667E"/>
    <w:rsid w:val="008C11C0"/>
    <w:rsid w:val="008C1A41"/>
    <w:rsid w:val="008C24D2"/>
    <w:rsid w:val="008D1CB1"/>
    <w:rsid w:val="008D1CFC"/>
    <w:rsid w:val="008D25DE"/>
    <w:rsid w:val="008D6C4C"/>
    <w:rsid w:val="008E15F5"/>
    <w:rsid w:val="008E1BBD"/>
    <w:rsid w:val="008F0781"/>
    <w:rsid w:val="008F1CE2"/>
    <w:rsid w:val="008F37B0"/>
    <w:rsid w:val="008F5F6A"/>
    <w:rsid w:val="00901C82"/>
    <w:rsid w:val="00902CA1"/>
    <w:rsid w:val="0090323A"/>
    <w:rsid w:val="009072A9"/>
    <w:rsid w:val="00910E69"/>
    <w:rsid w:val="00914596"/>
    <w:rsid w:val="00914ED7"/>
    <w:rsid w:val="00915C3A"/>
    <w:rsid w:val="0091603A"/>
    <w:rsid w:val="0092132F"/>
    <w:rsid w:val="00922573"/>
    <w:rsid w:val="00922BE3"/>
    <w:rsid w:val="00930B55"/>
    <w:rsid w:val="009318B3"/>
    <w:rsid w:val="009344AF"/>
    <w:rsid w:val="009362DE"/>
    <w:rsid w:val="009371A6"/>
    <w:rsid w:val="00937C96"/>
    <w:rsid w:val="00944837"/>
    <w:rsid w:val="00946E2B"/>
    <w:rsid w:val="00954785"/>
    <w:rsid w:val="00954B1A"/>
    <w:rsid w:val="009564BE"/>
    <w:rsid w:val="00975535"/>
    <w:rsid w:val="00975FC8"/>
    <w:rsid w:val="00980340"/>
    <w:rsid w:val="00984A3D"/>
    <w:rsid w:val="0098659F"/>
    <w:rsid w:val="00992053"/>
    <w:rsid w:val="0099535F"/>
    <w:rsid w:val="00995F07"/>
    <w:rsid w:val="00997396"/>
    <w:rsid w:val="009A17FD"/>
    <w:rsid w:val="009A2030"/>
    <w:rsid w:val="009B26C2"/>
    <w:rsid w:val="009B65D5"/>
    <w:rsid w:val="009C380B"/>
    <w:rsid w:val="009C72A6"/>
    <w:rsid w:val="009D1BD3"/>
    <w:rsid w:val="009D2B7E"/>
    <w:rsid w:val="009D3081"/>
    <w:rsid w:val="009D50AF"/>
    <w:rsid w:val="009D5ADE"/>
    <w:rsid w:val="009E20DD"/>
    <w:rsid w:val="009E5B1E"/>
    <w:rsid w:val="009F0041"/>
    <w:rsid w:val="009F0822"/>
    <w:rsid w:val="009F5502"/>
    <w:rsid w:val="00A00C69"/>
    <w:rsid w:val="00A02E3E"/>
    <w:rsid w:val="00A03B60"/>
    <w:rsid w:val="00A06261"/>
    <w:rsid w:val="00A0669D"/>
    <w:rsid w:val="00A07492"/>
    <w:rsid w:val="00A0766B"/>
    <w:rsid w:val="00A11CA4"/>
    <w:rsid w:val="00A16665"/>
    <w:rsid w:val="00A17A96"/>
    <w:rsid w:val="00A20856"/>
    <w:rsid w:val="00A210AD"/>
    <w:rsid w:val="00A21457"/>
    <w:rsid w:val="00A22D48"/>
    <w:rsid w:val="00A255F6"/>
    <w:rsid w:val="00A25735"/>
    <w:rsid w:val="00A314A2"/>
    <w:rsid w:val="00A35F0D"/>
    <w:rsid w:val="00A372F6"/>
    <w:rsid w:val="00A41A08"/>
    <w:rsid w:val="00A423E8"/>
    <w:rsid w:val="00A4781A"/>
    <w:rsid w:val="00A47E86"/>
    <w:rsid w:val="00A52253"/>
    <w:rsid w:val="00A547D5"/>
    <w:rsid w:val="00A57453"/>
    <w:rsid w:val="00A70825"/>
    <w:rsid w:val="00A72E7A"/>
    <w:rsid w:val="00A743BA"/>
    <w:rsid w:val="00A74A13"/>
    <w:rsid w:val="00A7631D"/>
    <w:rsid w:val="00A77911"/>
    <w:rsid w:val="00A823DD"/>
    <w:rsid w:val="00A8523E"/>
    <w:rsid w:val="00A92A3E"/>
    <w:rsid w:val="00A9579E"/>
    <w:rsid w:val="00AA11A9"/>
    <w:rsid w:val="00AA29C5"/>
    <w:rsid w:val="00AA6A8C"/>
    <w:rsid w:val="00AB04E6"/>
    <w:rsid w:val="00AB0F12"/>
    <w:rsid w:val="00AB1B5D"/>
    <w:rsid w:val="00AB70C4"/>
    <w:rsid w:val="00AC0F72"/>
    <w:rsid w:val="00AC7279"/>
    <w:rsid w:val="00AD08DB"/>
    <w:rsid w:val="00AD1F50"/>
    <w:rsid w:val="00AD5120"/>
    <w:rsid w:val="00AD5D76"/>
    <w:rsid w:val="00AD711A"/>
    <w:rsid w:val="00AD78AA"/>
    <w:rsid w:val="00AE259C"/>
    <w:rsid w:val="00AE2F78"/>
    <w:rsid w:val="00AE3070"/>
    <w:rsid w:val="00AE3735"/>
    <w:rsid w:val="00AE70EA"/>
    <w:rsid w:val="00AE7B04"/>
    <w:rsid w:val="00AF2FC3"/>
    <w:rsid w:val="00AF3DB7"/>
    <w:rsid w:val="00AF3F48"/>
    <w:rsid w:val="00AF50B4"/>
    <w:rsid w:val="00B0090A"/>
    <w:rsid w:val="00B012E6"/>
    <w:rsid w:val="00B025C7"/>
    <w:rsid w:val="00B04B55"/>
    <w:rsid w:val="00B07FE5"/>
    <w:rsid w:val="00B152BE"/>
    <w:rsid w:val="00B15A2F"/>
    <w:rsid w:val="00B203E4"/>
    <w:rsid w:val="00B21802"/>
    <w:rsid w:val="00B22A3E"/>
    <w:rsid w:val="00B26E8B"/>
    <w:rsid w:val="00B32771"/>
    <w:rsid w:val="00B33D14"/>
    <w:rsid w:val="00B355BD"/>
    <w:rsid w:val="00B4218E"/>
    <w:rsid w:val="00B436B7"/>
    <w:rsid w:val="00B46FA6"/>
    <w:rsid w:val="00B47A01"/>
    <w:rsid w:val="00B50D1B"/>
    <w:rsid w:val="00B52FD4"/>
    <w:rsid w:val="00B538E8"/>
    <w:rsid w:val="00B55B0C"/>
    <w:rsid w:val="00B55B69"/>
    <w:rsid w:val="00B56705"/>
    <w:rsid w:val="00B6019E"/>
    <w:rsid w:val="00B60994"/>
    <w:rsid w:val="00B67124"/>
    <w:rsid w:val="00B709A7"/>
    <w:rsid w:val="00B71A9B"/>
    <w:rsid w:val="00B74B44"/>
    <w:rsid w:val="00B753F2"/>
    <w:rsid w:val="00B75BBC"/>
    <w:rsid w:val="00B77E4A"/>
    <w:rsid w:val="00B812B3"/>
    <w:rsid w:val="00B82416"/>
    <w:rsid w:val="00B83BFF"/>
    <w:rsid w:val="00B84BA5"/>
    <w:rsid w:val="00B86D29"/>
    <w:rsid w:val="00B90779"/>
    <w:rsid w:val="00B942B6"/>
    <w:rsid w:val="00B94EFE"/>
    <w:rsid w:val="00B96C3D"/>
    <w:rsid w:val="00B975CF"/>
    <w:rsid w:val="00BA4488"/>
    <w:rsid w:val="00BB0096"/>
    <w:rsid w:val="00BB0527"/>
    <w:rsid w:val="00BB0D01"/>
    <w:rsid w:val="00BB188D"/>
    <w:rsid w:val="00BB1F75"/>
    <w:rsid w:val="00BB29FE"/>
    <w:rsid w:val="00BB2D14"/>
    <w:rsid w:val="00BB3BC8"/>
    <w:rsid w:val="00BB5041"/>
    <w:rsid w:val="00BB5A8A"/>
    <w:rsid w:val="00BC03DA"/>
    <w:rsid w:val="00BC095C"/>
    <w:rsid w:val="00BC0CC6"/>
    <w:rsid w:val="00BC1853"/>
    <w:rsid w:val="00BC78C7"/>
    <w:rsid w:val="00BD0306"/>
    <w:rsid w:val="00BD05B4"/>
    <w:rsid w:val="00BD11C8"/>
    <w:rsid w:val="00BD14A8"/>
    <w:rsid w:val="00BD6F1E"/>
    <w:rsid w:val="00BE086B"/>
    <w:rsid w:val="00BE2872"/>
    <w:rsid w:val="00BF2A0F"/>
    <w:rsid w:val="00BF2ECB"/>
    <w:rsid w:val="00BF3C70"/>
    <w:rsid w:val="00BF4690"/>
    <w:rsid w:val="00BF46E2"/>
    <w:rsid w:val="00BF4818"/>
    <w:rsid w:val="00C01CF0"/>
    <w:rsid w:val="00C11523"/>
    <w:rsid w:val="00C14394"/>
    <w:rsid w:val="00C15E34"/>
    <w:rsid w:val="00C20228"/>
    <w:rsid w:val="00C203FB"/>
    <w:rsid w:val="00C20837"/>
    <w:rsid w:val="00C20DB7"/>
    <w:rsid w:val="00C20EC5"/>
    <w:rsid w:val="00C2346E"/>
    <w:rsid w:val="00C24117"/>
    <w:rsid w:val="00C26A40"/>
    <w:rsid w:val="00C30B48"/>
    <w:rsid w:val="00C32BD3"/>
    <w:rsid w:val="00C33A7E"/>
    <w:rsid w:val="00C35083"/>
    <w:rsid w:val="00C35339"/>
    <w:rsid w:val="00C35EFE"/>
    <w:rsid w:val="00C41EEA"/>
    <w:rsid w:val="00C459D4"/>
    <w:rsid w:val="00C4637B"/>
    <w:rsid w:val="00C469A7"/>
    <w:rsid w:val="00C473EE"/>
    <w:rsid w:val="00C5034F"/>
    <w:rsid w:val="00C55EB0"/>
    <w:rsid w:val="00C57827"/>
    <w:rsid w:val="00C6020D"/>
    <w:rsid w:val="00C62F14"/>
    <w:rsid w:val="00C642BA"/>
    <w:rsid w:val="00C665E4"/>
    <w:rsid w:val="00C70143"/>
    <w:rsid w:val="00C7097D"/>
    <w:rsid w:val="00C70EE4"/>
    <w:rsid w:val="00C711C1"/>
    <w:rsid w:val="00C71D0B"/>
    <w:rsid w:val="00C75076"/>
    <w:rsid w:val="00C767D0"/>
    <w:rsid w:val="00C7697B"/>
    <w:rsid w:val="00C76D65"/>
    <w:rsid w:val="00C77655"/>
    <w:rsid w:val="00C80BBC"/>
    <w:rsid w:val="00C82390"/>
    <w:rsid w:val="00C82641"/>
    <w:rsid w:val="00C87B63"/>
    <w:rsid w:val="00C9307D"/>
    <w:rsid w:val="00C94EB3"/>
    <w:rsid w:val="00C9703E"/>
    <w:rsid w:val="00CA5831"/>
    <w:rsid w:val="00CA69C2"/>
    <w:rsid w:val="00CA75BE"/>
    <w:rsid w:val="00CA7987"/>
    <w:rsid w:val="00CB07AB"/>
    <w:rsid w:val="00CB435F"/>
    <w:rsid w:val="00CB446D"/>
    <w:rsid w:val="00CC35D4"/>
    <w:rsid w:val="00CC4223"/>
    <w:rsid w:val="00CC7669"/>
    <w:rsid w:val="00CD37F1"/>
    <w:rsid w:val="00CD6870"/>
    <w:rsid w:val="00CE1572"/>
    <w:rsid w:val="00CE4E9E"/>
    <w:rsid w:val="00CE4F59"/>
    <w:rsid w:val="00CF4D30"/>
    <w:rsid w:val="00CF5C9F"/>
    <w:rsid w:val="00D22C3A"/>
    <w:rsid w:val="00D2748E"/>
    <w:rsid w:val="00D27904"/>
    <w:rsid w:val="00D35E38"/>
    <w:rsid w:val="00D40A64"/>
    <w:rsid w:val="00D4140E"/>
    <w:rsid w:val="00D51F5A"/>
    <w:rsid w:val="00D52938"/>
    <w:rsid w:val="00D54D35"/>
    <w:rsid w:val="00D57C31"/>
    <w:rsid w:val="00D60C58"/>
    <w:rsid w:val="00D60FC6"/>
    <w:rsid w:val="00D614FF"/>
    <w:rsid w:val="00D624D2"/>
    <w:rsid w:val="00D62ABF"/>
    <w:rsid w:val="00D65207"/>
    <w:rsid w:val="00D65ADC"/>
    <w:rsid w:val="00D750C2"/>
    <w:rsid w:val="00D7634F"/>
    <w:rsid w:val="00D8218D"/>
    <w:rsid w:val="00D85399"/>
    <w:rsid w:val="00D909A9"/>
    <w:rsid w:val="00D91D16"/>
    <w:rsid w:val="00D92A0B"/>
    <w:rsid w:val="00D93877"/>
    <w:rsid w:val="00D93B08"/>
    <w:rsid w:val="00DA48CB"/>
    <w:rsid w:val="00DA4945"/>
    <w:rsid w:val="00DA6538"/>
    <w:rsid w:val="00DA7D3B"/>
    <w:rsid w:val="00DB3DD9"/>
    <w:rsid w:val="00DB5876"/>
    <w:rsid w:val="00DB738D"/>
    <w:rsid w:val="00DC0227"/>
    <w:rsid w:val="00DC0488"/>
    <w:rsid w:val="00DC13DD"/>
    <w:rsid w:val="00DC1A1C"/>
    <w:rsid w:val="00DC3A68"/>
    <w:rsid w:val="00DC5DF8"/>
    <w:rsid w:val="00DC61A7"/>
    <w:rsid w:val="00DD0B2C"/>
    <w:rsid w:val="00DD10DD"/>
    <w:rsid w:val="00DE09D1"/>
    <w:rsid w:val="00DE1A22"/>
    <w:rsid w:val="00DE481B"/>
    <w:rsid w:val="00DE6655"/>
    <w:rsid w:val="00DE7A5E"/>
    <w:rsid w:val="00DE7C1D"/>
    <w:rsid w:val="00DF46CF"/>
    <w:rsid w:val="00DF7973"/>
    <w:rsid w:val="00E13229"/>
    <w:rsid w:val="00E138DA"/>
    <w:rsid w:val="00E138DF"/>
    <w:rsid w:val="00E143F7"/>
    <w:rsid w:val="00E154B0"/>
    <w:rsid w:val="00E2718F"/>
    <w:rsid w:val="00E317BD"/>
    <w:rsid w:val="00E330BF"/>
    <w:rsid w:val="00E33612"/>
    <w:rsid w:val="00E36DE8"/>
    <w:rsid w:val="00E377F9"/>
    <w:rsid w:val="00E42097"/>
    <w:rsid w:val="00E43A16"/>
    <w:rsid w:val="00E44129"/>
    <w:rsid w:val="00E4460E"/>
    <w:rsid w:val="00E44A9F"/>
    <w:rsid w:val="00E46363"/>
    <w:rsid w:val="00E4660F"/>
    <w:rsid w:val="00E47560"/>
    <w:rsid w:val="00E47DAA"/>
    <w:rsid w:val="00E5034E"/>
    <w:rsid w:val="00E51D74"/>
    <w:rsid w:val="00E5222D"/>
    <w:rsid w:val="00E52DD9"/>
    <w:rsid w:val="00E54A1B"/>
    <w:rsid w:val="00E55F2B"/>
    <w:rsid w:val="00E56BDF"/>
    <w:rsid w:val="00E60B95"/>
    <w:rsid w:val="00E61F2F"/>
    <w:rsid w:val="00E64013"/>
    <w:rsid w:val="00E64861"/>
    <w:rsid w:val="00E653E9"/>
    <w:rsid w:val="00E66D4D"/>
    <w:rsid w:val="00E70066"/>
    <w:rsid w:val="00E7075C"/>
    <w:rsid w:val="00E74B42"/>
    <w:rsid w:val="00E81BD0"/>
    <w:rsid w:val="00E85B33"/>
    <w:rsid w:val="00E94E1B"/>
    <w:rsid w:val="00E977B8"/>
    <w:rsid w:val="00E97C99"/>
    <w:rsid w:val="00EA0808"/>
    <w:rsid w:val="00EA22A6"/>
    <w:rsid w:val="00EA4D9C"/>
    <w:rsid w:val="00EB42F7"/>
    <w:rsid w:val="00EB703A"/>
    <w:rsid w:val="00ED1909"/>
    <w:rsid w:val="00ED2E08"/>
    <w:rsid w:val="00ED325F"/>
    <w:rsid w:val="00EE12AC"/>
    <w:rsid w:val="00EE2905"/>
    <w:rsid w:val="00EE34CC"/>
    <w:rsid w:val="00EE471C"/>
    <w:rsid w:val="00EF0542"/>
    <w:rsid w:val="00EF5890"/>
    <w:rsid w:val="00EF5DE1"/>
    <w:rsid w:val="00F00E9E"/>
    <w:rsid w:val="00F01C98"/>
    <w:rsid w:val="00F037B2"/>
    <w:rsid w:val="00F04266"/>
    <w:rsid w:val="00F05FA2"/>
    <w:rsid w:val="00F0615D"/>
    <w:rsid w:val="00F068F0"/>
    <w:rsid w:val="00F07F3B"/>
    <w:rsid w:val="00F11D4A"/>
    <w:rsid w:val="00F163CB"/>
    <w:rsid w:val="00F239FC"/>
    <w:rsid w:val="00F240E9"/>
    <w:rsid w:val="00F3022B"/>
    <w:rsid w:val="00F30F10"/>
    <w:rsid w:val="00F32FFD"/>
    <w:rsid w:val="00F3326B"/>
    <w:rsid w:val="00F353B8"/>
    <w:rsid w:val="00F36C4F"/>
    <w:rsid w:val="00F417A6"/>
    <w:rsid w:val="00F51243"/>
    <w:rsid w:val="00F54117"/>
    <w:rsid w:val="00F546B1"/>
    <w:rsid w:val="00F562C9"/>
    <w:rsid w:val="00F562D4"/>
    <w:rsid w:val="00F5684C"/>
    <w:rsid w:val="00F6044E"/>
    <w:rsid w:val="00F60476"/>
    <w:rsid w:val="00F61BA8"/>
    <w:rsid w:val="00F62357"/>
    <w:rsid w:val="00F62551"/>
    <w:rsid w:val="00F634E5"/>
    <w:rsid w:val="00F648FE"/>
    <w:rsid w:val="00F76B41"/>
    <w:rsid w:val="00F82546"/>
    <w:rsid w:val="00F91935"/>
    <w:rsid w:val="00F91A91"/>
    <w:rsid w:val="00F93A6E"/>
    <w:rsid w:val="00F943BD"/>
    <w:rsid w:val="00F975AF"/>
    <w:rsid w:val="00FA05B9"/>
    <w:rsid w:val="00FA52DC"/>
    <w:rsid w:val="00FA67B1"/>
    <w:rsid w:val="00FB620E"/>
    <w:rsid w:val="00FB6D15"/>
    <w:rsid w:val="00FC1493"/>
    <w:rsid w:val="00FC29B2"/>
    <w:rsid w:val="00FC3197"/>
    <w:rsid w:val="00FC45C5"/>
    <w:rsid w:val="00FC51D1"/>
    <w:rsid w:val="00FC597A"/>
    <w:rsid w:val="00FC73BC"/>
    <w:rsid w:val="00FC7FAC"/>
    <w:rsid w:val="00FD56EB"/>
    <w:rsid w:val="00FD572C"/>
    <w:rsid w:val="00FD5D6E"/>
    <w:rsid w:val="00FD6135"/>
    <w:rsid w:val="00FD6375"/>
    <w:rsid w:val="00FE027C"/>
    <w:rsid w:val="00FE07C6"/>
    <w:rsid w:val="00FE2BE5"/>
    <w:rsid w:val="00FE481A"/>
    <w:rsid w:val="00FE4BC6"/>
    <w:rsid w:val="00FE71E1"/>
    <w:rsid w:val="00FF1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style="mso-position-horizontal-relative:page;mso-width-relative:margin;mso-height-relative:margin" fillcolor="none [3205]" stroke="f" strokecolor="none [3041]">
      <v:fill color="none [3205]"/>
      <v:stroke color="none [3041]" weight="3pt" on="f"/>
      <v:shadow on="t" type="perspective" color="none [1605]" opacity=".5" offset="1pt" offset2="-1pt"/>
    </o:shapedefaults>
    <o:shapelayout v:ext="edit">
      <o:idmap v:ext="edit" data="2"/>
    </o:shapelayout>
  </w:shapeDefaults>
  <w:decimalSymbol w:val=","/>
  <w:listSeparator w:val=";"/>
  <w14:docId w14:val="7E605833"/>
  <w15:docId w15:val="{225356C4-8643-4756-96C4-B1311D558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1 Light" w:uiPriority="4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 Normal"/>
    <w:qFormat/>
    <w:rsid w:val="00455DAE"/>
    <w:pPr>
      <w:spacing w:before="120" w:line="360" w:lineRule="auto"/>
      <w:jc w:val="both"/>
    </w:pPr>
    <w:rPr>
      <w:color w:val="323030" w:themeColor="accent5" w:themeShade="BF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D5ADE"/>
    <w:pPr>
      <w:keepNext/>
      <w:keepLines/>
      <w:pageBreakBefore/>
      <w:spacing w:before="240" w:after="0"/>
      <w:jc w:val="left"/>
      <w:outlineLvl w:val="0"/>
    </w:pPr>
    <w:rPr>
      <w:rFonts w:ascii="Montserrat" w:eastAsiaTheme="majorEastAsia" w:hAnsi="Montserrat" w:cstheme="majorBidi"/>
      <w:b/>
      <w:bCs/>
      <w:caps/>
      <w:color w:val="006DA6"/>
      <w:sz w:val="28"/>
      <w:szCs w:val="1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2E08"/>
    <w:pPr>
      <w:keepNext/>
      <w:keepLines/>
      <w:numPr>
        <w:ilvl w:val="1"/>
        <w:numId w:val="2"/>
      </w:numPr>
      <w:spacing w:before="720" w:after="120"/>
      <w:ind w:left="851" w:hanging="851"/>
      <w:outlineLvl w:val="1"/>
    </w:pPr>
    <w:rPr>
      <w:rFonts w:ascii="Montserrat" w:eastAsiaTheme="majorEastAsia" w:hAnsi="Montserrat" w:cstheme="majorBidi"/>
      <w:b/>
      <w:bCs/>
      <w:color w:val="EB5B5B" w:themeColor="accent1"/>
      <w:sz w:val="36"/>
      <w:szCs w:val="26"/>
      <w:lang w:val="en-US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ED2E08"/>
    <w:pPr>
      <w:numPr>
        <w:ilvl w:val="2"/>
      </w:numPr>
      <w:spacing w:before="600"/>
      <w:ind w:left="1418" w:hanging="992"/>
      <w:outlineLvl w:val="2"/>
    </w:pPr>
    <w:rPr>
      <w:sz w:val="32"/>
      <w:lang w:val="es-ES"/>
    </w:rPr>
  </w:style>
  <w:style w:type="paragraph" w:styleId="Heading4">
    <w:name w:val="heading 4"/>
    <w:basedOn w:val="Heading3"/>
    <w:next w:val="Normal"/>
    <w:link w:val="Heading4Char"/>
    <w:autoRedefine/>
    <w:uiPriority w:val="9"/>
    <w:unhideWhenUsed/>
    <w:qFormat/>
    <w:rsid w:val="00AD711A"/>
    <w:pPr>
      <w:numPr>
        <w:ilvl w:val="3"/>
      </w:numPr>
      <w:outlineLvl w:val="3"/>
    </w:pPr>
    <w:rPr>
      <w:sz w:val="28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ED2E08"/>
    <w:pPr>
      <w:numPr>
        <w:ilvl w:val="4"/>
      </w:numPr>
      <w:outlineLvl w:val="4"/>
    </w:pPr>
    <w:rPr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AD711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EB5B5B" w:themeColor="text2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AD711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EB5B5B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711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EE7373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711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EE7373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aliases w:val="Texto Énfasis"/>
    <w:basedOn w:val="DefaultParagraphFont"/>
    <w:qFormat/>
    <w:rsid w:val="0099535F"/>
    <w:rPr>
      <w:rFonts w:asciiTheme="minorHAnsi" w:hAnsiTheme="minorHAnsi"/>
      <w:i/>
      <w:iCs/>
      <w:color w:val="EB5B5B" w:themeColor="text1"/>
      <w:sz w:val="24"/>
    </w:rPr>
  </w:style>
  <w:style w:type="paragraph" w:styleId="Header">
    <w:name w:val="header"/>
    <w:aliases w:val="Encabezado y pie"/>
    <w:basedOn w:val="Normal"/>
    <w:link w:val="HeaderChar"/>
    <w:uiPriority w:val="99"/>
    <w:unhideWhenUsed/>
    <w:rsid w:val="00F037B2"/>
    <w:pPr>
      <w:tabs>
        <w:tab w:val="right" w:pos="8647"/>
      </w:tabs>
      <w:adjustRightInd w:val="0"/>
      <w:spacing w:after="0"/>
      <w:jc w:val="right"/>
    </w:pPr>
    <w:rPr>
      <w:color w:val="8F8A8A" w:themeColor="accent5" w:themeTint="99"/>
      <w:sz w:val="22"/>
    </w:rPr>
  </w:style>
  <w:style w:type="character" w:customStyle="1" w:styleId="HeaderChar">
    <w:name w:val="Header Char"/>
    <w:aliases w:val="Encabezado y pie Char"/>
    <w:basedOn w:val="DefaultParagraphFont"/>
    <w:link w:val="Header"/>
    <w:uiPriority w:val="99"/>
    <w:rsid w:val="00F037B2"/>
    <w:rPr>
      <w:color w:val="8F8A8A" w:themeColor="accent5" w:themeTint="99"/>
    </w:rPr>
  </w:style>
  <w:style w:type="paragraph" w:customStyle="1" w:styleId="Cdigofuente">
    <w:name w:val="Código fuente"/>
    <w:basedOn w:val="Normal"/>
    <w:autoRedefine/>
    <w:qFormat/>
    <w:rsid w:val="00ED2E08"/>
    <w:pPr>
      <w:spacing w:before="240" w:after="360"/>
      <w:ind w:left="284" w:right="284"/>
      <w:contextualSpacing/>
    </w:pPr>
    <w:rPr>
      <w:rFonts w:ascii="Courier" w:hAnsi="Courier"/>
      <w:sz w:val="18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D5ADE"/>
    <w:rPr>
      <w:rFonts w:ascii="Montserrat" w:eastAsiaTheme="majorEastAsia" w:hAnsi="Montserrat" w:cstheme="majorBidi"/>
      <w:b/>
      <w:bCs/>
      <w:caps/>
      <w:color w:val="006DA6"/>
      <w:sz w:val="28"/>
      <w:szCs w:val="16"/>
    </w:rPr>
  </w:style>
  <w:style w:type="paragraph" w:styleId="ListParagraph">
    <w:name w:val="List Paragraph"/>
    <w:aliases w:val="Iz - Párrafo de lista"/>
    <w:basedOn w:val="Normal"/>
    <w:link w:val="ListParagraphChar"/>
    <w:autoRedefine/>
    <w:uiPriority w:val="34"/>
    <w:qFormat/>
    <w:rsid w:val="0046045B"/>
    <w:pPr>
      <w:numPr>
        <w:numId w:val="61"/>
      </w:numPr>
      <w:spacing w:before="0" w:after="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73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38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36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B4113"/>
    <w:pPr>
      <w:spacing w:before="0" w:after="0"/>
    </w:pPr>
    <w:rPr>
      <w:b/>
      <w:smallCaps/>
      <w:sz w:val="20"/>
    </w:rPr>
  </w:style>
  <w:style w:type="character" w:styleId="Hyperlink">
    <w:name w:val="Hyperlink"/>
    <w:basedOn w:val="DefaultParagraphFont"/>
    <w:uiPriority w:val="99"/>
    <w:unhideWhenUsed/>
    <w:qFormat/>
    <w:rsid w:val="00F037B2"/>
    <w:rPr>
      <w:rFonts w:asciiTheme="minorHAnsi" w:hAnsiTheme="minorHAnsi"/>
      <w:color w:val="363D58" w:themeColor="hyperlink"/>
      <w:sz w:val="24"/>
      <w:u w:val="single"/>
    </w:rPr>
  </w:style>
  <w:style w:type="character" w:styleId="Strong">
    <w:name w:val="Strong"/>
    <w:basedOn w:val="DefaultParagraphFont"/>
    <w:uiPriority w:val="22"/>
    <w:qFormat/>
    <w:rsid w:val="0099535F"/>
    <w:rPr>
      <w:rFonts w:ascii="Muli" w:hAnsi="Muli"/>
      <w:b/>
      <w:bCs/>
      <w:color w:val="EB5B5B" w:themeColor="text1"/>
      <w:szCs w:val="28"/>
      <w:lang w:val="en-US"/>
    </w:rPr>
  </w:style>
  <w:style w:type="paragraph" w:customStyle="1" w:styleId="Portada-Ttulo">
    <w:name w:val="Portada - Título"/>
    <w:autoRedefine/>
    <w:rsid w:val="00AA11A9"/>
    <w:pPr>
      <w:spacing w:after="0" w:line="240" w:lineRule="auto"/>
    </w:pPr>
    <w:rPr>
      <w:rFonts w:ascii="Montserrat Black" w:hAnsi="Montserrat Black"/>
      <w:noProof/>
      <w:color w:val="EB5B5B" w:themeColor="text1"/>
      <w:sz w:val="56"/>
      <w:szCs w:val="72"/>
      <w:lang w:eastAsia="es-ES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F037B2"/>
    <w:rPr>
      <w:color w:val="605E5C"/>
      <w:shd w:val="clear" w:color="auto" w:fill="E1DFDD"/>
    </w:rPr>
  </w:style>
  <w:style w:type="paragraph" w:customStyle="1" w:styleId="Portada-Cdigo">
    <w:name w:val="Portada - Código"/>
    <w:autoRedefine/>
    <w:rsid w:val="008516A3"/>
    <w:pPr>
      <w:spacing w:before="240" w:after="240"/>
    </w:pPr>
    <w:rPr>
      <w:rFonts w:ascii="Montserrat BOLD" w:hAnsi="Montserrat BOLD"/>
      <w:noProof/>
      <w:color w:val="7680AB" w:themeColor="accent2" w:themeTint="99"/>
      <w:sz w:val="28"/>
      <w:szCs w:val="72"/>
      <w:lang w:eastAsia="es-ES"/>
    </w:rPr>
  </w:style>
  <w:style w:type="paragraph" w:customStyle="1" w:styleId="Portada-NombreCliente">
    <w:name w:val="Portada - Nombre Cliente"/>
    <w:autoRedefine/>
    <w:rsid w:val="00AA11A9"/>
    <w:pPr>
      <w:spacing w:before="120" w:after="120"/>
    </w:pPr>
    <w:rPr>
      <w:rFonts w:ascii="Montserrat BOLD" w:hAnsi="Montserrat BOLD"/>
      <w:noProof/>
      <w:color w:val="FFFFFF" w:themeColor="background1"/>
      <w:sz w:val="28"/>
      <w:szCs w:val="72"/>
      <w:lang w:eastAsia="es-ES"/>
    </w:rPr>
  </w:style>
  <w:style w:type="paragraph" w:styleId="TOC3">
    <w:name w:val="toc 3"/>
    <w:basedOn w:val="Normal"/>
    <w:next w:val="Normal"/>
    <w:autoRedefine/>
    <w:uiPriority w:val="39"/>
    <w:unhideWhenUsed/>
    <w:rsid w:val="000B4113"/>
    <w:pPr>
      <w:spacing w:before="0" w:after="0"/>
    </w:pPr>
    <w:rPr>
      <w:smallCaps/>
      <w:sz w:val="18"/>
    </w:rPr>
  </w:style>
  <w:style w:type="table" w:customStyle="1" w:styleId="Listaclara1">
    <w:name w:val="Lista clara1"/>
    <w:basedOn w:val="TableNormal"/>
    <w:uiPriority w:val="61"/>
    <w:rsid w:val="00F648FE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EB5B5B" w:themeColor="text1"/>
        <w:left w:val="single" w:sz="8" w:space="0" w:color="EB5B5B" w:themeColor="text1"/>
        <w:bottom w:val="single" w:sz="8" w:space="0" w:color="EB5B5B" w:themeColor="text1"/>
        <w:right w:val="single" w:sz="8" w:space="0" w:color="EB5B5B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band1Horz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</w:style>
  <w:style w:type="table" w:styleId="LightList-Accent2">
    <w:name w:val="Light List Accent 2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363D58" w:themeColor="accent2"/>
        <w:left w:val="single" w:sz="8" w:space="0" w:color="363D58" w:themeColor="accent2"/>
        <w:bottom w:val="single" w:sz="8" w:space="0" w:color="363D58" w:themeColor="accent2"/>
        <w:right w:val="single" w:sz="8" w:space="0" w:color="363D5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63D5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  <w:tblStylePr w:type="band1Horz">
      <w:tblPr/>
      <w:tcPr>
        <w:tcBorders>
          <w:top w:val="single" w:sz="8" w:space="0" w:color="363D58" w:themeColor="accent2"/>
          <w:left w:val="single" w:sz="8" w:space="0" w:color="363D58" w:themeColor="accent2"/>
          <w:bottom w:val="single" w:sz="8" w:space="0" w:color="363D58" w:themeColor="accent2"/>
          <w:right w:val="single" w:sz="8" w:space="0" w:color="363D58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F7BFBF" w:themeColor="accent3"/>
        <w:left w:val="single" w:sz="8" w:space="0" w:color="F7BFBF" w:themeColor="accent3"/>
        <w:bottom w:val="single" w:sz="8" w:space="0" w:color="F7BFBF" w:themeColor="accent3"/>
        <w:right w:val="single" w:sz="8" w:space="0" w:color="F7BFB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BFB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  <w:tblStylePr w:type="band1Horz">
      <w:tblPr/>
      <w:tcPr>
        <w:tcBorders>
          <w:top w:val="single" w:sz="8" w:space="0" w:color="F7BFBF" w:themeColor="accent3"/>
          <w:left w:val="single" w:sz="8" w:space="0" w:color="F7BFBF" w:themeColor="accent3"/>
          <w:bottom w:val="single" w:sz="8" w:space="0" w:color="F7BFBF" w:themeColor="accent3"/>
          <w:right w:val="single" w:sz="8" w:space="0" w:color="F7BFBF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F648FE"/>
    <w:pPr>
      <w:spacing w:after="0" w:line="240" w:lineRule="auto"/>
    </w:pPr>
    <w:tblPr>
      <w:tblStyleRowBandSize w:val="1"/>
      <w:tblStyleColBandSize w:val="1"/>
      <w:tblBorders>
        <w:top w:val="single" w:sz="8" w:space="0" w:color="F29292" w:themeColor="accent4"/>
        <w:left w:val="single" w:sz="8" w:space="0" w:color="F29292" w:themeColor="accent4"/>
        <w:bottom w:val="single" w:sz="8" w:space="0" w:color="F29292" w:themeColor="accent4"/>
        <w:right w:val="single" w:sz="8" w:space="0" w:color="F2929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2929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  <w:tblStylePr w:type="band1Horz">
      <w:tblPr/>
      <w:tcPr>
        <w:tcBorders>
          <w:top w:val="single" w:sz="8" w:space="0" w:color="F29292" w:themeColor="accent4"/>
          <w:left w:val="single" w:sz="8" w:space="0" w:color="F29292" w:themeColor="accent4"/>
          <w:bottom w:val="single" w:sz="8" w:space="0" w:color="F29292" w:themeColor="accent4"/>
          <w:right w:val="single" w:sz="8" w:space="0" w:color="F29292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F648FE"/>
    <w:pPr>
      <w:spacing w:after="0" w:line="240" w:lineRule="auto"/>
    </w:pPr>
    <w:rPr>
      <w:color w:val="E6AB0D" w:themeColor="accent6" w:themeShade="BF"/>
    </w:rPr>
    <w:tblPr>
      <w:tblStyleRowBandSize w:val="1"/>
      <w:tblStyleColBandSize w:val="1"/>
      <w:tblBorders>
        <w:top w:val="single" w:sz="8" w:space="0" w:color="F5C851" w:themeColor="accent6"/>
        <w:bottom w:val="single" w:sz="8" w:space="0" w:color="F5C851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C851" w:themeColor="accent6"/>
          <w:left w:val="nil"/>
          <w:bottom w:val="single" w:sz="8" w:space="0" w:color="F5C85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5C851" w:themeColor="accent6"/>
          <w:left w:val="nil"/>
          <w:bottom w:val="single" w:sz="8" w:space="0" w:color="F5C85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F1D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F1D3" w:themeFill="accent6" w:themeFillTint="3F"/>
      </w:tcPr>
    </w:tblStylePr>
  </w:style>
  <w:style w:type="table" w:styleId="TableGrid">
    <w:name w:val="Table Grid"/>
    <w:basedOn w:val="TableNormal"/>
    <w:uiPriority w:val="59"/>
    <w:rsid w:val="00F64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Estilo1">
    <w:name w:val="Estilo1"/>
    <w:basedOn w:val="TableNormal"/>
    <w:uiPriority w:val="99"/>
    <w:qFormat/>
    <w:rsid w:val="00F648FE"/>
    <w:pPr>
      <w:spacing w:after="0" w:line="240" w:lineRule="auto"/>
    </w:pPr>
    <w:tblPr/>
  </w:style>
  <w:style w:type="table" w:styleId="LightShading-Accent5">
    <w:name w:val="Light Shading Accent 5"/>
    <w:basedOn w:val="TableNormal"/>
    <w:uiPriority w:val="60"/>
    <w:rsid w:val="00F648FE"/>
    <w:pPr>
      <w:spacing w:after="0" w:line="240" w:lineRule="auto"/>
    </w:pPr>
    <w:rPr>
      <w:rFonts w:ascii="Muli" w:hAnsi="Muli"/>
      <w:color w:val="EB5B5B" w:themeColor="text1"/>
      <w:sz w:val="20"/>
    </w:rPr>
    <w:tblPr>
      <w:tblStyleRowBandSize w:val="1"/>
      <w:tblStyleColBandSize w:val="1"/>
      <w:tblBorders>
        <w:bottom w:val="single" w:sz="8" w:space="0" w:color="EB5B5B" w:themeColor="text2"/>
        <w:insideH w:val="single" w:sz="8" w:space="0" w:color="EB5B5B" w:themeColor="tex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34040" w:themeColor="accent5"/>
          <w:left w:val="nil"/>
          <w:bottom w:val="single" w:sz="8" w:space="0" w:color="43404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34040" w:themeColor="accent5"/>
          <w:left w:val="nil"/>
          <w:bottom w:val="single" w:sz="8" w:space="0" w:color="43404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CFC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CFCF" w:themeFill="accent5" w:themeFillTint="3F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F76B41"/>
    <w:pPr>
      <w:tabs>
        <w:tab w:val="left" w:pos="407"/>
        <w:tab w:val="right" w:leader="dot" w:pos="9344"/>
      </w:tabs>
      <w:spacing w:before="240" w:after="120"/>
    </w:pPr>
    <w:rPr>
      <w:rFonts w:ascii="Montserrat BOLD" w:hAnsi="Montserrat BOLD"/>
      <w:caps/>
      <w:color w:val="EB5B5B" w:themeColor="accent1"/>
      <w:sz w:val="22"/>
      <w:u w:val="single"/>
    </w:rPr>
  </w:style>
  <w:style w:type="table" w:customStyle="1" w:styleId="Tabladelista2-nfasis11">
    <w:name w:val="Tabla de lista 2 - Énfasis 11"/>
    <w:basedOn w:val="TableNormal"/>
    <w:uiPriority w:val="47"/>
    <w:rsid w:val="00CB07AB"/>
    <w:pPr>
      <w:spacing w:after="0" w:line="240" w:lineRule="auto"/>
    </w:pPr>
    <w:tblPr>
      <w:tblStyleRowBandSize w:val="1"/>
      <w:tblStyleColBandSize w:val="1"/>
      <w:tblBorders>
        <w:top w:val="single" w:sz="4" w:space="0" w:color="F39C9C" w:themeColor="accent1" w:themeTint="99"/>
        <w:bottom w:val="single" w:sz="4" w:space="0" w:color="F39C9C" w:themeColor="accent1" w:themeTint="99"/>
        <w:insideH w:val="single" w:sz="4" w:space="0" w:color="F39C9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EDE" w:themeFill="accent1" w:themeFillTint="33"/>
      </w:tcPr>
    </w:tblStylePr>
    <w:tblStylePr w:type="band1Horz">
      <w:tblPr/>
      <w:tcPr>
        <w:shd w:val="clear" w:color="auto" w:fill="FBDEDE" w:themeFill="accent1" w:themeFillTint="33"/>
      </w:tcPr>
    </w:tblStylePr>
  </w:style>
  <w:style w:type="table" w:customStyle="1" w:styleId="Tabladelista31">
    <w:name w:val="Tabla de lista 31"/>
    <w:basedOn w:val="TableNormal"/>
    <w:uiPriority w:val="48"/>
    <w:rsid w:val="00CB07AB"/>
    <w:pPr>
      <w:spacing w:after="0" w:line="240" w:lineRule="auto"/>
    </w:pPr>
    <w:tblPr>
      <w:tblStyleRowBandSize w:val="1"/>
      <w:tblStyleColBandSize w:val="1"/>
      <w:tblBorders>
        <w:top w:val="single" w:sz="4" w:space="0" w:color="EB5B5B" w:themeColor="text1"/>
        <w:left w:val="single" w:sz="4" w:space="0" w:color="EB5B5B" w:themeColor="text1"/>
        <w:bottom w:val="single" w:sz="4" w:space="0" w:color="EB5B5B" w:themeColor="text1"/>
        <w:right w:val="single" w:sz="4" w:space="0" w:color="EB5B5B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rPr>
        <w:b/>
        <w:bCs/>
      </w:rPr>
      <w:tblPr/>
      <w:tcPr>
        <w:tcBorders>
          <w:top w:val="double" w:sz="4" w:space="0" w:color="EB5B5B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5B5B" w:themeColor="text1"/>
          <w:right w:val="single" w:sz="4" w:space="0" w:color="EB5B5B" w:themeColor="text1"/>
        </w:tcBorders>
      </w:tcPr>
    </w:tblStylePr>
    <w:tblStylePr w:type="band1Horz">
      <w:tblPr/>
      <w:tcPr>
        <w:tcBorders>
          <w:top w:val="single" w:sz="4" w:space="0" w:color="EB5B5B" w:themeColor="text1"/>
          <w:bottom w:val="single" w:sz="4" w:space="0" w:color="EB5B5B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5B5B" w:themeColor="text1"/>
          <w:left w:val="nil"/>
        </w:tcBorders>
      </w:tcPr>
    </w:tblStylePr>
    <w:tblStylePr w:type="swCell">
      <w:tblPr/>
      <w:tcPr>
        <w:tcBorders>
          <w:top w:val="double" w:sz="4" w:space="0" w:color="EB5B5B" w:themeColor="text1"/>
          <w:right w:val="nil"/>
        </w:tcBorders>
      </w:tcPr>
    </w:tblStylePr>
  </w:style>
  <w:style w:type="table" w:customStyle="1" w:styleId="Tabladelista6concolores1">
    <w:name w:val="Tabla de lista 6 con colores1"/>
    <w:aliases w:val="izertis"/>
    <w:basedOn w:val="TableNormal"/>
    <w:uiPriority w:val="51"/>
    <w:rsid w:val="000B7125"/>
    <w:pPr>
      <w:spacing w:after="0" w:line="240" w:lineRule="auto"/>
    </w:pPr>
    <w:rPr>
      <w:color w:val="EB5B5B" w:themeColor="text1"/>
    </w:rPr>
    <w:tblPr>
      <w:tblStyleRowBandSize w:val="1"/>
      <w:tblStyleColBandSize w:val="1"/>
      <w:tblBorders>
        <w:top w:val="single" w:sz="4" w:space="0" w:color="EB5B5B" w:themeColor="text1"/>
        <w:bottom w:val="single" w:sz="4" w:space="0" w:color="EB5B5B" w:themeColor="text1"/>
        <w:insideH w:val="single" w:sz="4" w:space="0" w:color="EB5B5B" w:themeColor="text1"/>
      </w:tblBorders>
    </w:tblPr>
    <w:tcPr>
      <w:shd w:val="clear" w:color="auto" w:fill="FFFFFF" w:themeFill="background1"/>
    </w:tcPr>
    <w:tblStylePr w:type="firstRow">
      <w:rPr>
        <w:b/>
        <w:bCs/>
      </w:rPr>
      <w:tblPr/>
      <w:tcPr>
        <w:tcBorders>
          <w:bottom w:val="single" w:sz="4" w:space="0" w:color="EB5B5B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EDE" w:themeFill="text1" w:themeFillTint="33"/>
      </w:tcPr>
    </w:tblStylePr>
    <w:tblStylePr w:type="band1Horz">
      <w:tblPr/>
      <w:tcPr>
        <w:shd w:val="clear" w:color="auto" w:fill="FBDEDE" w:themeFill="text1" w:themeFillTint="33"/>
      </w:tcPr>
    </w:tblStylePr>
  </w:style>
  <w:style w:type="paragraph" w:styleId="TOC5">
    <w:name w:val="toc 5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customStyle="1" w:styleId="Heading6Char">
    <w:name w:val="Heading 6 Char"/>
    <w:basedOn w:val="DefaultParagraphFont"/>
    <w:link w:val="Heading6"/>
    <w:uiPriority w:val="9"/>
    <w:rsid w:val="004B15C4"/>
    <w:rPr>
      <w:rFonts w:asciiTheme="majorHAnsi" w:eastAsiaTheme="majorEastAsia" w:hAnsiTheme="majorHAnsi" w:cstheme="majorBidi"/>
      <w:color w:val="EB5B5B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0857"/>
    <w:rPr>
      <w:rFonts w:ascii="Montserrat" w:eastAsiaTheme="majorEastAsia" w:hAnsi="Montserrat" w:cstheme="majorBidi"/>
      <w:b/>
      <w:bCs/>
      <w:color w:val="EB5B5B" w:themeColor="accent1"/>
      <w:sz w:val="28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24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rsid w:val="004B15C4"/>
    <w:rPr>
      <w:rFonts w:asciiTheme="majorHAnsi" w:eastAsiaTheme="majorEastAsia" w:hAnsiTheme="majorHAnsi" w:cstheme="majorBidi"/>
      <w:i/>
      <w:iCs/>
      <w:color w:val="EB5B5B" w:themeColor="text1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D2E08"/>
    <w:rPr>
      <w:rFonts w:ascii="Montserrat" w:eastAsiaTheme="majorEastAsia" w:hAnsi="Montserrat" w:cstheme="majorBidi"/>
      <w:b/>
      <w:bCs/>
      <w:color w:val="EB5B5B" w:themeColor="accent1"/>
      <w:sz w:val="32"/>
      <w:szCs w:val="26"/>
    </w:rPr>
  </w:style>
  <w:style w:type="paragraph" w:styleId="TOC6">
    <w:name w:val="toc 6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styleId="HTMLDefinition">
    <w:name w:val="HTML Definition"/>
    <w:basedOn w:val="DefaultParagraphFont"/>
    <w:uiPriority w:val="99"/>
    <w:semiHidden/>
    <w:unhideWhenUsed/>
    <w:rsid w:val="004D126C"/>
    <w:rPr>
      <w:rFonts w:ascii="Muli" w:hAnsi="Muli"/>
      <w:i/>
      <w:iCs/>
      <w:color w:val="282D41" w:themeColor="accent2" w:themeShade="BF"/>
      <w:sz w:val="18"/>
    </w:rPr>
  </w:style>
  <w:style w:type="paragraph" w:styleId="TOC9">
    <w:name w:val="toc 9"/>
    <w:basedOn w:val="Normal"/>
    <w:next w:val="Normal"/>
    <w:autoRedefine/>
    <w:uiPriority w:val="39"/>
    <w:unhideWhenUsed/>
    <w:rsid w:val="00815759"/>
    <w:pPr>
      <w:spacing w:before="0" w:after="0"/>
    </w:pPr>
    <w:rPr>
      <w:sz w:val="22"/>
    </w:rPr>
  </w:style>
  <w:style w:type="character" w:styleId="HTMLVariable">
    <w:name w:val="HTML Variable"/>
    <w:basedOn w:val="DefaultParagraphFont"/>
    <w:uiPriority w:val="99"/>
    <w:semiHidden/>
    <w:unhideWhenUsed/>
    <w:rsid w:val="002F507A"/>
    <w:rPr>
      <w:rFonts w:ascii="Muli" w:hAnsi="Muli"/>
      <w:i/>
      <w:iCs/>
      <w:sz w:val="20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F507A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F507A"/>
  </w:style>
  <w:style w:type="paragraph" w:styleId="MacroText">
    <w:name w:val="macro"/>
    <w:link w:val="MacroTextChar"/>
    <w:uiPriority w:val="99"/>
    <w:semiHidden/>
    <w:unhideWhenUsed/>
    <w:rsid w:val="002A5D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uli" w:hAnsi="Muli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2A5DE5"/>
    <w:rPr>
      <w:rFonts w:ascii="Muli" w:hAnsi="Muli"/>
      <w:sz w:val="20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2A5DE5"/>
    <w:pPr>
      <w:spacing w:after="0" w:line="240" w:lineRule="auto"/>
    </w:pPr>
    <w:rPr>
      <w:rFonts w:ascii="Muli" w:hAnsi="Mul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2A5DE5"/>
    <w:rPr>
      <w:rFonts w:ascii="Muli" w:hAnsi="Muli"/>
      <w:sz w:val="21"/>
      <w:szCs w:val="21"/>
    </w:rPr>
  </w:style>
  <w:style w:type="paragraph" w:styleId="EnvelopeReturn">
    <w:name w:val="envelope return"/>
    <w:basedOn w:val="Normal"/>
    <w:uiPriority w:val="99"/>
    <w:semiHidden/>
    <w:unhideWhenUsed/>
    <w:rsid w:val="002A5DE5"/>
    <w:pPr>
      <w:spacing w:after="0" w:line="240" w:lineRule="auto"/>
    </w:pPr>
    <w:rPr>
      <w:rFonts w:asciiTheme="majorHAnsi" w:eastAsiaTheme="majorEastAsia" w:hAnsiTheme="majorHAnsi" w:cstheme="majorBidi"/>
      <w:color w:val="282D41" w:themeColor="accent2" w:themeShade="B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A5DE5"/>
    <w:rPr>
      <w:rFonts w:ascii="Muli" w:hAnsi="Muli" w:cs="Times New Roman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A5DE5"/>
    <w:pPr>
      <w:spacing w:after="0" w:line="240" w:lineRule="auto"/>
    </w:pPr>
    <w:rPr>
      <w:rFonts w:ascii="Muli" w:hAnsi="Muli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A5DE5"/>
    <w:rPr>
      <w:rFonts w:ascii="Muli" w:hAnsi="Muli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C94EB3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C94EB3"/>
    <w:rPr>
      <w:rFonts w:asciiTheme="majorHAnsi" w:eastAsiaTheme="majorEastAsia" w:hAnsiTheme="majorHAnsi" w:cstheme="majorBidi"/>
      <w:b/>
      <w:bCs/>
      <w:szCs w:val="24"/>
    </w:rPr>
  </w:style>
  <w:style w:type="paragraph" w:styleId="ListNumber">
    <w:name w:val="List Number"/>
    <w:basedOn w:val="Normal"/>
    <w:uiPriority w:val="99"/>
    <w:semiHidden/>
    <w:unhideWhenUsed/>
    <w:rsid w:val="00C94EB3"/>
    <w:pPr>
      <w:numPr>
        <w:numId w:val="1"/>
      </w:numPr>
      <w:contextualSpacing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C15E34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C15E34"/>
    <w:rPr>
      <w:rFonts w:asciiTheme="majorHAnsi" w:eastAsiaTheme="majorEastAsia" w:hAnsiTheme="majorHAnsi" w:cstheme="majorBidi"/>
      <w:b/>
      <w:bCs/>
    </w:rPr>
  </w:style>
  <w:style w:type="paragraph" w:customStyle="1" w:styleId="Portada-Fecha">
    <w:name w:val="Portada - Fecha"/>
    <w:autoRedefine/>
    <w:rsid w:val="00AA11A9"/>
    <w:pPr>
      <w:spacing w:before="240"/>
    </w:pPr>
    <w:rPr>
      <w:rFonts w:ascii="Montserrat" w:hAnsi="Montserrat"/>
      <w:noProof/>
      <w:color w:val="FFFFFF" w:themeColor="background1"/>
      <w:sz w:val="24"/>
      <w:szCs w:val="72"/>
      <w:lang w:eastAsia="es-ES"/>
    </w:rPr>
  </w:style>
  <w:style w:type="paragraph" w:styleId="Footer">
    <w:name w:val="footer"/>
    <w:basedOn w:val="Normal"/>
    <w:link w:val="FooterChar"/>
    <w:uiPriority w:val="99"/>
    <w:unhideWhenUsed/>
    <w:rsid w:val="007B0A71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0A71"/>
    <w:rPr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003"/>
    <w:rPr>
      <w:rFonts w:asciiTheme="majorHAnsi" w:eastAsiaTheme="majorEastAsia" w:hAnsiTheme="majorHAnsi" w:cstheme="majorBidi"/>
      <w:color w:val="EE7373" w:themeColor="text1" w:themeTint="D8"/>
      <w:sz w:val="21"/>
      <w:szCs w:val="21"/>
    </w:rPr>
  </w:style>
  <w:style w:type="paragraph" w:customStyle="1" w:styleId="Prrafodelistadestacado">
    <w:name w:val="Párrafo de lista destacado"/>
    <w:basedOn w:val="ListParagraph"/>
    <w:qFormat/>
    <w:rsid w:val="002C106D"/>
    <w:pPr>
      <w:numPr>
        <w:numId w:val="3"/>
      </w:numPr>
    </w:pPr>
    <w:rPr>
      <w:color w:val="D91A1A" w:themeColor="text1" w:themeShade="BF"/>
    </w:rPr>
  </w:style>
  <w:style w:type="table" w:styleId="LightShading-Accent3">
    <w:name w:val="Light Shading Accent 3"/>
    <w:basedOn w:val="TableNormal"/>
    <w:uiPriority w:val="60"/>
    <w:rsid w:val="00465594"/>
    <w:pPr>
      <w:spacing w:after="0" w:line="240" w:lineRule="auto"/>
    </w:pPr>
    <w:rPr>
      <w:color w:val="EA5D5D" w:themeColor="accent3" w:themeShade="BF"/>
    </w:rPr>
    <w:tblPr>
      <w:tblStyleRowBandSize w:val="1"/>
      <w:tblStyleColBandSize w:val="1"/>
      <w:tblBorders>
        <w:top w:val="single" w:sz="8" w:space="0" w:color="F7BFBF" w:themeColor="accent3"/>
        <w:bottom w:val="single" w:sz="8" w:space="0" w:color="F7BFB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FBF" w:themeColor="accent3"/>
          <w:left w:val="nil"/>
          <w:bottom w:val="single" w:sz="8" w:space="0" w:color="F7BFB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FBF" w:themeColor="accent3"/>
          <w:left w:val="nil"/>
          <w:bottom w:val="single" w:sz="8" w:space="0" w:color="F7BFB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F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FEF" w:themeFill="accent3" w:themeFillTint="3F"/>
      </w:tcPr>
    </w:tblStylePr>
  </w:style>
  <w:style w:type="table" w:customStyle="1" w:styleId="Sombreadoclaro-nfasis11">
    <w:name w:val="Sombreado claro - Énfasis 11"/>
    <w:basedOn w:val="TableNormal"/>
    <w:uiPriority w:val="60"/>
    <w:rsid w:val="00514B76"/>
    <w:pPr>
      <w:spacing w:after="0" w:line="240" w:lineRule="auto"/>
    </w:pPr>
    <w:rPr>
      <w:color w:val="D91A1A" w:themeColor="accent1" w:themeShade="BF"/>
    </w:rPr>
    <w:tblPr>
      <w:tblStyleRowBandSize w:val="1"/>
      <w:tblStyleColBandSize w:val="1"/>
      <w:tblBorders>
        <w:top w:val="single" w:sz="8" w:space="0" w:color="EB5B5B" w:themeColor="accent1"/>
        <w:bottom w:val="single" w:sz="8" w:space="0" w:color="EB5B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5B5B" w:themeColor="accent1"/>
          <w:left w:val="nil"/>
          <w:bottom w:val="single" w:sz="8" w:space="0" w:color="EB5B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5B5B" w:themeColor="accent1"/>
          <w:left w:val="nil"/>
          <w:bottom w:val="single" w:sz="8" w:space="0" w:color="EB5B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6D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6D6" w:themeFill="accent1" w:themeFillTint="3F"/>
      </w:tcPr>
    </w:tblStylePr>
  </w:style>
  <w:style w:type="table" w:customStyle="1" w:styleId="izertis2">
    <w:name w:val="izertis 2"/>
    <w:basedOn w:val="TableNormal"/>
    <w:uiPriority w:val="99"/>
    <w:qFormat/>
    <w:rsid w:val="00F5684C"/>
    <w:pPr>
      <w:spacing w:after="0" w:line="240" w:lineRule="auto"/>
    </w:pPr>
    <w:rPr>
      <w:color w:val="EB5B5B" w:themeColor="text1"/>
      <w:sz w:val="20"/>
    </w:rPr>
    <w:tblPr>
      <w:tblBorders>
        <w:top w:val="single" w:sz="8" w:space="0" w:color="EB5B5B" w:themeColor="text1"/>
        <w:bottom w:val="single" w:sz="8" w:space="0" w:color="EB5B5B" w:themeColor="text1"/>
        <w:insideH w:val="single" w:sz="8" w:space="0" w:color="EB5B5B" w:themeColor="text1"/>
      </w:tblBorders>
    </w:tblPr>
  </w:style>
  <w:style w:type="table" w:styleId="LightList">
    <w:name w:val="Light List"/>
    <w:basedOn w:val="TableNormal"/>
    <w:uiPriority w:val="61"/>
    <w:rsid w:val="00750EA2"/>
    <w:pPr>
      <w:spacing w:after="0" w:line="240" w:lineRule="auto"/>
    </w:pPr>
    <w:tblPr>
      <w:tblStyleRowBandSize w:val="1"/>
      <w:tblStyleColBandSize w:val="1"/>
      <w:tblBorders>
        <w:top w:val="single" w:sz="8" w:space="0" w:color="EB5B5B" w:themeColor="text1"/>
        <w:left w:val="single" w:sz="8" w:space="0" w:color="EB5B5B" w:themeColor="text1"/>
        <w:bottom w:val="single" w:sz="8" w:space="0" w:color="EB5B5B" w:themeColor="text1"/>
        <w:right w:val="single" w:sz="8" w:space="0" w:color="EB5B5B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  <w:tblStylePr w:type="band1Horz">
      <w:tblPr/>
      <w:tcPr>
        <w:tcBorders>
          <w:top w:val="single" w:sz="8" w:space="0" w:color="EB5B5B" w:themeColor="text1"/>
          <w:left w:val="single" w:sz="8" w:space="0" w:color="EB5B5B" w:themeColor="text1"/>
          <w:bottom w:val="single" w:sz="8" w:space="0" w:color="EB5B5B" w:themeColor="text1"/>
          <w:right w:val="single" w:sz="8" w:space="0" w:color="EB5B5B" w:themeColor="text1"/>
        </w:tcBorders>
      </w:tcPr>
    </w:tblStylePr>
  </w:style>
  <w:style w:type="paragraph" w:customStyle="1" w:styleId="TablaEncabezado">
    <w:name w:val="Tabla / Encabezado"/>
    <w:basedOn w:val="Normal"/>
    <w:rsid w:val="00750EA2"/>
    <w:pPr>
      <w:spacing w:line="240" w:lineRule="auto"/>
      <w:jc w:val="center"/>
    </w:pPr>
    <w:rPr>
      <w:rFonts w:ascii="Montserrat BOLD" w:hAnsi="Montserrat BOLD"/>
      <w:color w:val="FFFFFF" w:themeColor="background1"/>
      <w:sz w:val="16"/>
    </w:rPr>
  </w:style>
  <w:style w:type="paragraph" w:customStyle="1" w:styleId="TablaDatos">
    <w:name w:val="Tabla / Datos"/>
    <w:basedOn w:val="Normal"/>
    <w:rsid w:val="00750EA2"/>
    <w:pPr>
      <w:spacing w:after="0"/>
      <w:jc w:val="center"/>
    </w:pPr>
    <w:rPr>
      <w:color w:val="363D58" w:themeColor="accent2"/>
      <w:sz w:val="20"/>
    </w:rPr>
  </w:style>
  <w:style w:type="table" w:styleId="MediumShading1">
    <w:name w:val="Medium Shading 1"/>
    <w:basedOn w:val="TableNormal"/>
    <w:uiPriority w:val="63"/>
    <w:rsid w:val="00750EA2"/>
    <w:pPr>
      <w:spacing w:after="0" w:line="240" w:lineRule="auto"/>
    </w:pPr>
    <w:tblPr>
      <w:tblStyleRowBandSize w:val="1"/>
      <w:tblStyleColBandSize w:val="1"/>
      <w:tblBorders>
        <w:top w:val="single" w:sz="8" w:space="0" w:color="F08484" w:themeColor="text1" w:themeTint="BF"/>
        <w:left w:val="single" w:sz="8" w:space="0" w:color="F08484" w:themeColor="text1" w:themeTint="BF"/>
        <w:bottom w:val="single" w:sz="8" w:space="0" w:color="F08484" w:themeColor="text1" w:themeTint="BF"/>
        <w:right w:val="single" w:sz="8" w:space="0" w:color="F08484" w:themeColor="text1" w:themeTint="BF"/>
        <w:insideH w:val="single" w:sz="8" w:space="0" w:color="F08484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8484" w:themeColor="text1" w:themeTint="BF"/>
          <w:left w:val="single" w:sz="8" w:space="0" w:color="F08484" w:themeColor="text1" w:themeTint="BF"/>
          <w:bottom w:val="single" w:sz="8" w:space="0" w:color="F08484" w:themeColor="text1" w:themeTint="BF"/>
          <w:right w:val="single" w:sz="8" w:space="0" w:color="F08484" w:themeColor="text1" w:themeTint="BF"/>
          <w:insideH w:val="nil"/>
          <w:insideV w:val="nil"/>
        </w:tcBorders>
        <w:shd w:val="clear" w:color="auto" w:fill="EB5B5B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8484" w:themeColor="text1" w:themeTint="BF"/>
          <w:left w:val="single" w:sz="8" w:space="0" w:color="F08484" w:themeColor="text1" w:themeTint="BF"/>
          <w:bottom w:val="single" w:sz="8" w:space="0" w:color="F08484" w:themeColor="text1" w:themeTint="BF"/>
          <w:right w:val="single" w:sz="8" w:space="0" w:color="F08484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6D6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6D6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rsid w:val="001D2DF0"/>
    <w:pPr>
      <w:spacing w:before="480" w:line="276" w:lineRule="auto"/>
      <w:outlineLvl w:val="9"/>
    </w:pPr>
    <w:rPr>
      <w:rFonts w:asciiTheme="majorHAnsi" w:hAnsiTheme="majorHAnsi"/>
      <w:caps w:val="0"/>
      <w:color w:val="D91A1A" w:themeColor="accent1" w:themeShade="BF"/>
      <w:lang w:eastAsia="es-ES"/>
    </w:rPr>
  </w:style>
  <w:style w:type="character" w:customStyle="1" w:styleId="ListParagraphChar">
    <w:name w:val="List Paragraph Char"/>
    <w:aliases w:val="Iz - Párrafo de lista Char"/>
    <w:basedOn w:val="DefaultParagraphFont"/>
    <w:link w:val="ListParagraph"/>
    <w:uiPriority w:val="34"/>
    <w:rsid w:val="0046045B"/>
    <w:rPr>
      <w:color w:val="323030" w:themeColor="accent5" w:themeShade="BF"/>
      <w:sz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0857"/>
    <w:rPr>
      <w:rFonts w:asciiTheme="majorHAnsi" w:eastAsiaTheme="majorEastAsia" w:hAnsiTheme="majorHAnsi" w:cstheme="majorBidi"/>
      <w:i/>
      <w:iCs/>
      <w:color w:val="EE7373" w:themeColor="text1" w:themeTint="D8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E47DAA"/>
    <w:rPr>
      <w:color w:val="808080"/>
    </w:rPr>
  </w:style>
  <w:style w:type="table" w:styleId="GridTable1Light">
    <w:name w:val="Grid Table 1 Light"/>
    <w:basedOn w:val="TableNormal"/>
    <w:uiPriority w:val="46"/>
    <w:rsid w:val="00E47DAA"/>
    <w:pPr>
      <w:spacing w:after="0" w:line="240" w:lineRule="auto"/>
    </w:pPr>
    <w:tblPr>
      <w:tblStyleRowBandSize w:val="1"/>
      <w:tblStyleColBandSize w:val="1"/>
      <w:tblBorders>
        <w:top w:val="single" w:sz="4" w:space="0" w:color="F7BDBD" w:themeColor="text1" w:themeTint="66"/>
        <w:left w:val="single" w:sz="4" w:space="0" w:color="F7BDBD" w:themeColor="text1" w:themeTint="66"/>
        <w:bottom w:val="single" w:sz="4" w:space="0" w:color="F7BDBD" w:themeColor="text1" w:themeTint="66"/>
        <w:right w:val="single" w:sz="4" w:space="0" w:color="F7BDBD" w:themeColor="text1" w:themeTint="66"/>
        <w:insideH w:val="single" w:sz="4" w:space="0" w:color="F7BDBD" w:themeColor="text1" w:themeTint="66"/>
        <w:insideV w:val="single" w:sz="4" w:space="0" w:color="F7BDBD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F39C9C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9C9C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uiPriority w:val="1"/>
    <w:qFormat/>
    <w:rsid w:val="00591D05"/>
    <w:pPr>
      <w:spacing w:after="0" w:line="240" w:lineRule="auto"/>
    </w:pPr>
    <w:rPr>
      <w:color w:val="323030" w:themeColor="accent5" w:themeShade="BF"/>
      <w:sz w:val="24"/>
    </w:rPr>
  </w:style>
  <w:style w:type="paragraph" w:styleId="Revision">
    <w:name w:val="Revision"/>
    <w:hidden/>
    <w:uiPriority w:val="99"/>
    <w:semiHidden/>
    <w:rsid w:val="003C2773"/>
    <w:pPr>
      <w:spacing w:after="0" w:line="240" w:lineRule="auto"/>
    </w:pPr>
    <w:rPr>
      <w:color w:val="323030" w:themeColor="accent5" w:themeShade="BF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B667E"/>
    <w:rPr>
      <w:color w:val="EB5B5B" w:themeColor="followedHyperlink"/>
      <w:u w:val="single"/>
    </w:rPr>
  </w:style>
  <w:style w:type="character" w:customStyle="1" w:styleId="Mencinsinresolver2">
    <w:name w:val="Mención sin resolver2"/>
    <w:basedOn w:val="DefaultParagraphFont"/>
    <w:uiPriority w:val="99"/>
    <w:semiHidden/>
    <w:unhideWhenUsed/>
    <w:rsid w:val="00CF5C9F"/>
    <w:rPr>
      <w:color w:val="605E5C"/>
      <w:shd w:val="clear" w:color="auto" w:fill="E1DFDD"/>
    </w:rPr>
  </w:style>
  <w:style w:type="character" w:customStyle="1" w:styleId="input-group-addon">
    <w:name w:val="input-group-addon"/>
    <w:basedOn w:val="DefaultParagraphFont"/>
    <w:rsid w:val="003736FC"/>
  </w:style>
  <w:style w:type="character" w:styleId="UnresolvedMention">
    <w:name w:val="Unresolved Mention"/>
    <w:basedOn w:val="DefaultParagraphFont"/>
    <w:uiPriority w:val="99"/>
    <w:semiHidden/>
    <w:unhideWhenUsed/>
    <w:rsid w:val="00FA67B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C1FEA"/>
    <w:pPr>
      <w:spacing w:before="0" w:line="240" w:lineRule="auto"/>
    </w:pPr>
    <w:rPr>
      <w:i/>
      <w:iCs/>
      <w:color w:val="EB5B5B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3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3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4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4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52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7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7902">
              <w:marLeft w:val="-240"/>
              <w:marRight w:val="-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9346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13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25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22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787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33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6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1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3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8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3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8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5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4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7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4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9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1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1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izertis.com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miyares\AppData\Local\Packages\Microsoft.SkypeApp_kzf8qxf38zg5c\LocalState\Downloads\Plantilla%2003.dotx" TargetMode="External"/></Relationships>
</file>

<file path=word/theme/theme1.xml><?xml version="1.0" encoding="utf-8"?>
<a:theme xmlns:a="http://schemas.openxmlformats.org/drawingml/2006/main" name="Tema de Office">
  <a:themeElements>
    <a:clrScheme name="izertis">
      <a:dk1>
        <a:srgbClr val="EB5B5B"/>
      </a:dk1>
      <a:lt1>
        <a:sysClr val="window" lastClr="FFFFFF"/>
      </a:lt1>
      <a:dk2>
        <a:srgbClr val="EB5B5B"/>
      </a:dk2>
      <a:lt2>
        <a:srgbClr val="FFFFFF"/>
      </a:lt2>
      <a:accent1>
        <a:srgbClr val="EB5B5B"/>
      </a:accent1>
      <a:accent2>
        <a:srgbClr val="363D58"/>
      </a:accent2>
      <a:accent3>
        <a:srgbClr val="F7BFBF"/>
      </a:accent3>
      <a:accent4>
        <a:srgbClr val="F29292"/>
      </a:accent4>
      <a:accent5>
        <a:srgbClr val="434040"/>
      </a:accent5>
      <a:accent6>
        <a:srgbClr val="F5C851"/>
      </a:accent6>
      <a:hlink>
        <a:srgbClr val="363D58"/>
      </a:hlink>
      <a:folHlink>
        <a:srgbClr val="EB5B5B"/>
      </a:folHlink>
    </a:clrScheme>
    <a:fontScheme name="izertis">
      <a:majorFont>
        <a:latin typeface="Montserrat ExtraBold"/>
        <a:ea typeface=""/>
        <a:cs typeface=""/>
      </a:majorFont>
      <a:minorFont>
        <a:latin typeface="Mul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BAC5AA8FEE2B948AEAE12B8195C1136" ma:contentTypeVersion="0" ma:contentTypeDescription="Crear nuevo documento." ma:contentTypeScope="" ma:versionID="66bebf512e9a344d8a63f7bdb1c996a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f6edc329ff236629c56e3b879b320d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760E456-BA43-4AC4-9EFB-A650950B3A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B05CC37-A2F8-4F81-8BB0-0B570F4CEA5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AAB2062-4509-4CC5-BD4E-DCA65978DC6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A661F29-0F20-4669-BA43-9922554EFB1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03.dotx</Template>
  <TotalTime>127</TotalTime>
  <Pages>16</Pages>
  <Words>2658</Words>
  <Characters>14624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SystemNet Computer</Company>
  <LinksUpToDate>false</LinksUpToDate>
  <CharactersWithSpaces>17248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Masó</dc:creator>
  <cp:keywords/>
  <dc:description/>
  <cp:lastModifiedBy>Armando Masó</cp:lastModifiedBy>
  <cp:revision>37</cp:revision>
  <cp:lastPrinted>2020-12-22T13:57:00Z</cp:lastPrinted>
  <dcterms:created xsi:type="dcterms:W3CDTF">2024-10-10T15:25:00Z</dcterms:created>
  <dcterms:modified xsi:type="dcterms:W3CDTF">2024-10-24T17:14:00Z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0x0101008BAC5AA8FEE2B948AEAE12B8195C1136</vt:lpwstr>
  </property>
  <property fmtid="{D5CDD505-2E9C-101B-9397-08002B2CF9AE}" pid="3" name="_DocHome">
    <vt:i4>-1769398670</vt:i4>
  </property>
</Properties>
</file>